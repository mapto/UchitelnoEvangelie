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fzeile"/>
        <w:widowControl/>
        <w:tabs>
          <w:tab w:val="clear" w:pos="4536"/>
          <w:tab w:val="clear" w:pos="9072"/>
        </w:tabs>
        <w:ind w:right="-5" w:hanging="0"/>
        <w:rPr/>
      </w:pPr>
      <w:r>
        <w:rPr/>
      </w:r>
    </w:p>
    <w:tbl>
      <w:tblPr>
        <w:tblW w:w="6096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835"/>
        <w:gridCol w:w="425"/>
        <w:gridCol w:w="2410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>14a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 w:eastAsia="en-GB"/>
              </w:rPr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>14b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щиимъ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лю. сею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2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ꙁапо-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вѣдию с</w:t>
            </w:r>
            <w:r>
              <w:rPr>
                <w:rFonts w:cs="CyrillicaOchrid10U" w:ascii="CyrillicaOchrid10U" w:hAnsi="CyrillicaOchrid10U"/>
                <w:lang w:val="bg-BG"/>
              </w:rPr>
              <w:t>ѧ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дрь-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жимъ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3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. да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мльнꙑихъ на-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слаждьше сѧ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благъ. нб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сь-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н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ꙑ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ихъ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4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л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Fonts w:cs="CyrillicaOchrid10U" w:ascii="CyrillicaOchrid10U" w:hAnsi="CyrillicaOchrid10U"/>
                <w:lang w:val="bg-BG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имъ. благо-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 xml:space="preserve">датию и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лв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ко-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люби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мь 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а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 xml:space="preserve">нашего </w:t>
            </w:r>
            <w:r>
              <w:rPr>
                <w:rFonts w:cs="CyrillicaOchrid10U" w:ascii="CyrillicaOchrid10U" w:hAnsi="CyrillicaOchrid10U"/>
                <w:lang w:val="bg-BG"/>
              </w:rPr>
              <w:t>ї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у х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а.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м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же слава и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ьсть и покла-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нѧни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. н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ꙑ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нѣ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и присно и въ вѣ-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к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ꙑ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вѣкомъ.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аминь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5"/>
            </w:r>
            <w:r>
              <w:rPr>
                <w:rFonts w:cs="CyrillicaOchrid10U" w:ascii="CyrillicaOchrid10U" w:hAnsi="CyrillicaOchrid10U"/>
                <w:sz w:val="28"/>
                <w:lang w:val="bg-BG"/>
              </w:rPr>
              <w:t>⁘</w:t>
            </w:r>
            <w:r>
              <w:rPr>
                <w:rFonts w:cs="CyrillicaOchrid10U" w:ascii="CyrillicaOchrid10U" w:hAnsi="CyrillicaOchrid10U"/>
                <w:sz w:val="28"/>
              </w:rPr>
              <w:t>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New_1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ТОГОЖДЕ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6"/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ꙁлатоꙋстаго</w:t>
            </w:r>
            <w:r>
              <w:rPr>
                <w:rFonts w:cs="New_1" w:ascii="CyrillicaOchrid10U" w:hAnsi="CyrillicaOchrid10U"/>
                <w:lang w:val="bg-BG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съ-</w:t>
            </w:r>
          </w:p>
          <w:p>
            <w:pPr>
              <w:pStyle w:val="Kopfzeile"/>
              <w:widowControl/>
              <w:tabs>
                <w:tab w:val="clear" w:pos="4536"/>
                <w:tab w:val="clear" w:pos="9072"/>
              </w:tabs>
              <w:spacing w:lineRule="exact" w:line="320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каꙁани .д</w:t>
            </w:r>
            <w:r>
              <w:rPr>
                <w:rFonts w:cs="CyrillicaOchrid10U" w:ascii="CyrillicaOchrid10U" w:hAnsi="CyrillicaOchrid10U"/>
                <w:lang w:val="bg-BG" w:eastAsia="en-GB"/>
              </w:rPr>
              <w:t>҃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ева-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нгелиꙗ. ѿ иоа-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на</w:t>
            </w:r>
            <w:r>
              <w:rPr>
                <w:rFonts w:cs="CyrillicaOchrid10U" w:ascii="CyrillicaOchrid10U" w:hAnsi="CyrillicaOchrid10U"/>
                <w:sz w:val="28"/>
              </w:rPr>
              <w:t>⁘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д</w:t>
            </w:r>
            <w:r>
              <w:rPr>
                <w:rFonts w:cs="CyrillicaOchrid10U" w:ascii="CyrillicaOchrid10U" w:hAnsi="CyrillicaOchrid10U"/>
                <w:lang w:val="bg-BG" w:eastAsia="en-GB"/>
              </w:rPr>
              <w:t>҃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7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sz w:val="28"/>
              </w:rPr>
              <w:t>⁘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Добро сть 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8"/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нꙑнѣшьн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ꙗ словеса ева-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гелиꙗ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9"/>
            </w:r>
            <w:r>
              <w:rPr>
                <w:rFonts w:cs="CyrillicaOchrid10U" w:ascii="CyrillicaOchrid10U" w:hAnsi="CyrillicaOchrid10U"/>
                <w:lang w:val="en-GB" w:eastAsia="en-GB"/>
              </w:rPr>
              <w:t>. съ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испꙑтании-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мь слꙑшати.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польꙁ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бо при-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нос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ть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0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д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ши.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рекъ бо еванг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ли-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стъ. вꙑше 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на словеса.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 се пригла-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си 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11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сице.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Въꙁиде </w:t>
            </w:r>
            <w:r>
              <w:rPr>
                <w:rFonts w:cs="CyrillicaOchrid10U" w:ascii="CyrillicaOchrid10U" w:hAnsi="CyrillicaOchrid10U"/>
              </w:rPr>
              <w:t>ї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съ въ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</w:t>
            </w:r>
            <w:r>
              <w:rPr>
                <w:rFonts w:cs="CyrillicaOchrid10U" w:ascii="CyrillicaOchrid10U" w:hAnsi="CyrillicaOchrid10U"/>
                <w:lang w:val="bg-BG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ерслмъ. и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проаꙗ. а -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же бꙑло юдо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въ овьии к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jc w:val="both"/>
        <w:rPr/>
      </w:pPr>
      <w:r>
        <w:rPr/>
      </w:r>
    </w:p>
    <w:p>
      <w:pPr>
        <w:pStyle w:val="Standard"/>
        <w:widowControl/>
        <w:spacing w:lineRule="exact" w:line="260"/>
        <w:jc w:val="both"/>
        <w:rPr>
          <w:rFonts w:ascii="Calibri" w:hAnsi="Calibri" w:cs="Calibri"/>
          <w:sz w:val="20"/>
          <w:lang w:val="bg-BG"/>
        </w:rPr>
      </w:pPr>
      <w:r>
        <w:rPr>
          <w:rFonts w:cs="Calibri" w:ascii="Calibri" w:hAnsi="Calibri"/>
          <w:sz w:val="20"/>
          <w:lang w:val="bg-BG"/>
        </w:rPr>
      </w:r>
    </w:p>
    <w:p>
      <w:pPr>
        <w:pStyle w:val="Normal"/>
        <w:spacing w:lineRule="auto" w:line="168"/>
        <w:jc w:val="both"/>
        <w:rPr/>
      </w:pPr>
      <w:r>
        <w:rPr>
          <w:highlight w:val="lightGray"/>
        </w:rPr>
        <w:t>Cramer</w:t>
      </w:r>
      <w:r>
        <w:rPr>
          <w:highlight w:val="lightGray"/>
          <w:lang w:val="bg-BG"/>
        </w:rPr>
        <w:t xml:space="preserve">, </w:t>
      </w:r>
      <w:r>
        <w:rPr>
          <w:highlight w:val="lightGray"/>
        </w:rPr>
        <w:t>II</w:t>
      </w:r>
      <w:r>
        <w:rPr>
          <w:highlight w:val="lightGray"/>
          <w:lang w:val="bg-BG"/>
        </w:rPr>
        <w:t>, 22..20-21+228.1 / 14</w:t>
      </w:r>
      <w:r>
        <w:rPr>
          <w:highlight w:val="lightGray"/>
        </w:rPr>
        <w:t>b</w:t>
      </w:r>
      <w:r>
        <w:rPr>
          <w:highlight w:val="lightGray"/>
          <w:lang w:val="bg-BG"/>
        </w:rPr>
        <w:t>1.-21(+</w:t>
      </w:r>
      <w:r>
        <w:rPr>
          <w:highlight w:val="lightGray"/>
        </w:rPr>
        <w:t>c</w:t>
      </w:r>
      <w:r>
        <w:rPr>
          <w:highlight w:val="lightGray"/>
          <w:lang w:val="bg-BG"/>
        </w:rPr>
        <w:t>1)</w:t>
      </w:r>
    </w:p>
    <w:p>
      <w:pPr>
        <w:pStyle w:val="Standard"/>
        <w:widowControl/>
        <w:spacing w:lineRule="exact" w:line="260"/>
        <w:jc w:val="both"/>
        <w:rPr/>
      </w:pPr>
      <w:r>
        <w:rPr>
          <w:sz w:val="20"/>
          <w:highlight w:val="lightGray"/>
          <w:lang w:val="bg-BG"/>
        </w:rPr>
        <w:t>14</w:t>
      </w:r>
      <w:r>
        <w:rPr>
          <w:sz w:val="20"/>
          <w:highlight w:val="lightGray"/>
        </w:rPr>
        <w:t>a</w:t>
      </w:r>
      <w:r>
        <w:rPr>
          <w:sz w:val="20"/>
          <w:highlight w:val="lightGray"/>
          <w:lang w:val="bg-BG"/>
        </w:rPr>
        <w:t xml:space="preserve">4-16: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Добро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сть и н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ꙑ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нѣшьнѧ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 словеса еван</w:t>
      </w:r>
      <w:r>
        <w:rPr>
          <w:rFonts w:cs="CyrillicaOchrid10U" w:ascii="CyrillicaOchrid10U" w:hAnsi="CyrillicaOchrid10U"/>
          <w:sz w:val="20"/>
          <w:highlight w:val="lightGray"/>
        </w:rPr>
        <w:t>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гели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...г</w:t>
      </w:r>
      <w:r>
        <w:rPr>
          <w:rFonts w:cs="CyrillicaOchrid10U" w:ascii="CyrillicaOchrid10U" w:hAnsi="CyrillicaOchrid10U"/>
          <w:sz w:val="20"/>
          <w:highlight w:val="lightGray"/>
        </w:rPr>
        <w:t>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лѧ сице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</w:rPr>
        <w:t>om</w:t>
      </w:r>
      <w:r>
        <w:rPr>
          <w:sz w:val="20"/>
          <w:highlight w:val="lightGray"/>
          <w:lang w:val="bg-BG"/>
        </w:rPr>
        <w:t xml:space="preserve">. â ãðúöêè. </w:t>
      </w:r>
    </w:p>
    <w:p>
      <w:pPr>
        <w:pStyle w:val="Standard"/>
        <w:widowControl/>
        <w:spacing w:lineRule="exact" w:line="260"/>
        <w:jc w:val="both"/>
        <w:rPr>
          <w:sz w:val="20"/>
          <w:lang w:val="bg-BG"/>
        </w:rPr>
      </w:pPr>
      <w:r>
        <w:rPr>
          <w:sz w:val="20"/>
          <w:highlight w:val="lightGray"/>
          <w:lang w:val="bg-BG"/>
        </w:rPr>
        <w:t>19 -14</w:t>
      </w:r>
      <w:r>
        <w:rPr>
          <w:sz w:val="20"/>
          <w:highlight w:val="lightGray"/>
        </w:rPr>
        <w:t>c</w:t>
      </w:r>
      <w:r>
        <w:rPr>
          <w:sz w:val="20"/>
          <w:highlight w:val="lightGray"/>
          <w:lang w:val="bg-BG"/>
        </w:rPr>
        <w:t>1: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 а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ж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 б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ꙑ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ло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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юдо въ овь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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ии к</w:t>
      </w:r>
      <w:r>
        <w:rPr>
          <w:rFonts w:cs="CyrillicaOchrid10U" w:ascii="CyrillicaOchrid10U" w:hAnsi="CyrillicaOchrid10U"/>
          <w:sz w:val="20"/>
          <w:highlight w:val="lightGray"/>
          <w:lang w:val="bg-BG"/>
        </w:rPr>
        <w:t>ѹ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пѣли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rFonts w:eastAsia="Symbol" w:cs="Symbol" w:ascii="Symbol" w:hAnsi="Symbol"/>
          <w:sz w:val="20"/>
          <w:highlight w:val="lightGray"/>
          <w:lang w:val="bg-BG"/>
        </w:rPr>
        <w:t></w:t>
      </w:r>
      <w:r>
        <w:rPr>
          <w:sz w:val="20"/>
          <w:highlight w:val="lightGray"/>
          <w:lang w:val="bg-BG"/>
        </w:rPr>
        <w:t xml:space="preserve">  </w:t>
      </w:r>
      <w:r>
        <w:rPr>
          <w:sz w:val="20"/>
          <w:highlight w:val="lightGray"/>
          <w:lang w:val="el-GR"/>
        </w:rPr>
        <w:t>ποῖον</w:t>
      </w:r>
      <w:r>
        <w:rPr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  <w:lang w:val="el-GR"/>
        </w:rPr>
        <w:t>ἡμῖν</w:t>
      </w:r>
      <w:r>
        <w:rPr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  <w:lang w:val="el-GR"/>
        </w:rPr>
        <w:t>μυστήριον</w:t>
      </w:r>
      <w:r>
        <w:rPr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  <w:lang w:val="el-GR"/>
        </w:rPr>
        <w:t>αἰνίττεται</w:t>
      </w:r>
    </w:p>
    <w:p>
      <w:pPr>
        <w:pStyle w:val="Normal"/>
        <w:spacing w:lineRule="auto" w:line="168"/>
        <w:jc w:val="both"/>
        <w:rPr>
          <w:sz w:val="20"/>
          <w:lang w:val="bg-BG"/>
        </w:rPr>
      </w:pPr>
      <w:r>
        <w:rPr>
          <w:sz w:val="20"/>
          <w:lang w:val="bg-BG"/>
        </w:rPr>
      </w:r>
      <w:r>
        <w:br w:type="page"/>
      </w:r>
    </w:p>
    <w:p>
      <w:pPr>
        <w:pStyle w:val="Kopfzeile"/>
        <w:widowControl/>
        <w:tabs>
          <w:tab w:val="clear" w:pos="4536"/>
          <w:tab w:val="clear" w:pos="9072"/>
        </w:tabs>
        <w:jc w:val="both"/>
        <w:rPr>
          <w:lang w:val="bg-BG"/>
        </w:rPr>
      </w:pPr>
      <w:r>
        <w:rPr>
          <w:lang w:val="bg-BG"/>
        </w:rPr>
      </w:r>
    </w:p>
    <w:p>
      <w:pPr>
        <w:pStyle w:val="Kopfzeile"/>
        <w:widowControl/>
        <w:tabs>
          <w:tab w:val="clear" w:pos="4536"/>
          <w:tab w:val="clear" w:pos="9072"/>
        </w:tabs>
        <w:ind w:right="-5" w:hanging="0"/>
        <w:rPr>
          <w:lang w:val="en-US"/>
        </w:rPr>
      </w:pPr>
      <w:r>
        <w:rPr>
          <w:lang w:val="en-US"/>
        </w:rPr>
      </w:r>
    </w:p>
    <w:tbl>
      <w:tblPr>
        <w:tblW w:w="6096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835"/>
        <w:gridCol w:w="425"/>
        <w:gridCol w:w="2410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lang w:val="en-US" w:eastAsia="en-GB"/>
              </w:rPr>
            </w:pPr>
            <w:r>
              <w:rPr>
                <w:lang w:val="en-US" w:eastAsia="en-GB"/>
              </w:rPr>
              <w:t>14c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 w:eastAsia="en-GB"/>
              </w:rPr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14d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US"/>
              </w:rPr>
            </w:pPr>
            <w:r>
              <w:rPr>
                <w:rFonts w:cs="Palatino;Book Antiqua" w:ascii="Palatino;Book Antiqua" w:hAnsi="Palatino;Book Antiqua"/>
                <w:sz w:val="16"/>
                <w:lang w:val="en-US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US" w:eastAsia="en-GB"/>
              </w:rPr>
              <w:t>пѣли. не въ про-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US" w:eastAsia="en-GB"/>
              </w:rPr>
            </w:pPr>
            <w:r>
              <w:rPr>
                <w:rFonts w:cs="CyrillicaOchrid10U" w:ascii="CyrillicaOchrid10U" w:hAnsi="CyrillicaOchrid10U"/>
                <w:lang w:val="en-US" w:eastAsia="en-GB"/>
              </w:rPr>
              <w:t>ст</w:t>
            </w:r>
            <w:r>
              <w:rPr>
                <w:rFonts w:cs="CyrillicaOchrid10U" w:ascii="CyrillicaOchrid10U" w:hAnsi="CyrillicaOchrid10U"/>
                <w:lang w:val="en-US"/>
              </w:rPr>
              <w:t>ѹ</w:t>
            </w:r>
            <w:r>
              <w:rPr>
                <w:rFonts w:cs="CyrillicaOchrid10U" w:ascii="CyrillicaOchrid10U" w:hAnsi="CyrillicaOchrid10U"/>
                <w:lang w:val="en-US" w:eastAsia="en-GB"/>
              </w:rPr>
              <w:t xml:space="preserve"> бы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с</w:t>
            </w:r>
            <w:r>
              <w:rPr>
                <w:rFonts w:cs="CyrillicaOchrid10U" w:ascii="CyrillicaOchrid10U" w:hAnsi="CyrillicaOchrid10U"/>
                <w:lang w:val="en-US" w:eastAsia="en-GB"/>
              </w:rPr>
              <w:t>ть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US" w:eastAsia="en-GB"/>
              </w:rPr>
              <w:t>нъ крьщени-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US" w:eastAsia="en-GB"/>
              </w:rPr>
              <w:t>ꙗ б</w:t>
            </w:r>
            <w:r>
              <w:rPr>
                <w:rFonts w:cs="CyrillicaOchrid10U" w:ascii="CyrillicaOchrid10U" w:hAnsi="CyrillicaOchrid10U"/>
                <w:lang w:val="en-US"/>
              </w:rPr>
              <w:t>ѹ</w:t>
            </w:r>
            <w:r>
              <w:rPr>
                <w:rFonts w:cs="CyrillicaOchrid10U" w:ascii="CyrillicaOchrid10U" w:hAnsi="CyrillicaOchrid10U"/>
                <w:lang w:val="en-US" w:eastAsia="en-GB"/>
              </w:rPr>
              <w:t>д</w:t>
            </w:r>
            <w:r>
              <w:rPr>
                <w:rFonts w:cs="CyrillicaOchrid10U" w:ascii="CyrillicaOchrid10U" w:hAnsi="CyrillicaOchrid10U"/>
                <w:lang w:val="en-US"/>
              </w:rPr>
              <w:t>ѹ</w:t>
            </w:r>
            <w:r>
              <w:rPr>
                <w:rFonts w:cs="CyrillicaOchrid10U" w:ascii="CyrillicaOchrid10U" w:hAnsi="CyrillicaOchrid10U"/>
                <w:lang w:val="en-US" w:eastAsia="en-GB"/>
              </w:rPr>
              <w:t>ща-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US" w:eastAsia="en-GB"/>
              </w:rPr>
              <w:t>го данъ бы-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US" w:eastAsia="en-GB"/>
              </w:rPr>
              <w:t>сть обраꙁъ. ꙗ-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US" w:eastAsia="en-GB"/>
              </w:rPr>
            </w:pPr>
            <w:r>
              <w:rPr>
                <w:rFonts w:cs="CyrillicaOchrid10U" w:ascii="CyrillicaOchrid10U" w:hAnsi="CyrillicaOchrid10U"/>
                <w:lang w:val="en-US" w:eastAsia="en-GB"/>
              </w:rPr>
              <w:t>коже по дъсцѣ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US" w:eastAsia="en-GB"/>
              </w:rPr>
              <w:t>наьртаꙗ. мъ-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US" w:eastAsia="en-GB"/>
              </w:rPr>
              <w:t>ногы дары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US" w:eastAsia="en-GB"/>
              </w:rPr>
              <w:footnoteReference w:id="12"/>
            </w:r>
            <w:r>
              <w:rPr>
                <w:rFonts w:cs="CyrillicaOchrid10U" w:ascii="CyrillicaOchrid10U" w:hAnsi="CyrillicaOchrid10U"/>
                <w:lang w:val="en-US" w:eastAsia="en-GB"/>
              </w:rPr>
              <w:t xml:space="preserve"> си-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en-US" w:eastAsia="en-GB"/>
              </w:rPr>
              <w:t>лы го. ꙗко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cs="Arial"/>
                <w:lang w:val="bg-BG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грѣхы о</w:t>
            </w:r>
            <w:r>
              <w:rPr>
                <w:rFonts w:cs="CyrillicaOchrid10U" w:ascii="CyrillicaOchrid10U" w:hAnsi="CyrillicaOchrid10U"/>
                <w:lang w:val="en-US" w:eastAsia="en-GB"/>
              </w:rPr>
              <w:t>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истѧ-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ще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13"/>
            </w:r>
            <w:r>
              <w:rPr>
                <w:rFonts w:cs="CyrillicaOchrid10U" w:ascii="CyrillicaOchrid10U" w:hAnsi="CyrillicaOchrid10U"/>
                <w:lang w:val="bg-BG" w:eastAsia="en-GB"/>
              </w:rPr>
              <w:t>. и отъ мь-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рътва живо-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тъ творѧ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14"/>
            </w:r>
            <w:r>
              <w:rPr>
                <w:rFonts w:cs="CyrillicaOchrid10U" w:ascii="CyrillicaOchrid10U" w:hAnsi="CyrillicaOchrid10U"/>
                <w:lang w:val="bg-BG" w:eastAsia="en-GB"/>
              </w:rPr>
              <w:t>. 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ще бо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15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анг</w:t>
            </w:r>
            <w:r>
              <w:rPr>
                <w:rFonts w:cs="CyrillicaOchrid10U" w:ascii="CyrillicaOchrid10U" w:hAnsi="CyrillicaOchrid10U"/>
                <w:lang w:val="en-US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лъ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съходѧи въ-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US" w:eastAsia="en-GB"/>
              </w:rPr>
              <w:t>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м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ща</w:t>
            </w:r>
            <w:r>
              <w:rPr>
                <w:rFonts w:cs="CyrillicaOchrid10U" w:ascii="CyrillicaOchrid10U" w:hAnsi="CyrillicaOchrid10U"/>
                <w:lang w:val="en-US" w:eastAsia="en-GB"/>
              </w:rPr>
              <w:t>ꙗ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вод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/>
              </w:rPr>
              <w:footnoteReference w:id="16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lang w:val="en-US" w:eastAsia="en-GB"/>
              </w:rPr>
              <w:t>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ѣло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17"/>
            </w:r>
            <w:r>
              <w:rPr>
                <w:rFonts w:cs="CyrillicaOchrid10U" w:ascii="CyrillicaOchrid10U" w:hAnsi="CyrillicaOchrid10U"/>
                <w:lang w:val="bg-BG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съдравьнѫ-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ю сил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въ-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лагаше. ко-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льма пае.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анг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лъ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8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вла-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дыка. вс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не-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гы 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шьны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ꙗ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9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с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ты-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мь крьщени-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имь исцѣ-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лити може-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ть. не въпро-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ст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же тъ-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гда родъ во-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дьн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ꙑ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и. 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сцѣлѧше.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Присно бо б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ꙑ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се было. нъ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дѣтель ан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ге-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лова. такоже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20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въ насъ. не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въ прост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вода твори-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 xml:space="preserve">ть. нъ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гда д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хо-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jc w:val="both"/>
        <w:rPr>
          <w:lang w:val="bg-BG"/>
        </w:rPr>
      </w:pPr>
      <w:r>
        <w:rPr>
          <w:lang w:val="bg-BG"/>
        </w:rPr>
      </w:r>
    </w:p>
    <w:p>
      <w:pPr>
        <w:pStyle w:val="Standard"/>
        <w:widowControl/>
        <w:spacing w:lineRule="exact" w:line="260"/>
        <w:jc w:val="both"/>
        <w:rPr>
          <w:rFonts w:ascii="New_1" w:hAnsi="New_1" w:cs="New_1"/>
          <w:sz w:val="20"/>
          <w:lang w:val="bg-BG"/>
        </w:rPr>
      </w:pPr>
      <w:r>
        <w:rPr>
          <w:rFonts w:cs="New_1" w:ascii="New_1" w:hAnsi="New_1"/>
          <w:sz w:val="20"/>
          <w:lang w:val="bg-BG"/>
        </w:rPr>
      </w:r>
    </w:p>
    <w:p>
      <w:pPr>
        <w:pStyle w:val="Standard"/>
        <w:widowControl/>
        <w:spacing w:lineRule="auto" w:line="168"/>
        <w:jc w:val="both"/>
        <w:rPr>
          <w:sz w:val="20"/>
          <w:highlight w:val="lightGray"/>
          <w:lang w:val="bg-BG"/>
        </w:rPr>
      </w:pPr>
      <w:r>
        <w:rPr>
          <w:sz w:val="20"/>
          <w:highlight w:val="lightGray"/>
          <w:lang w:val="en-US"/>
        </w:rPr>
        <w:t>Cramer</w:t>
      </w:r>
      <w:r>
        <w:rPr>
          <w:sz w:val="20"/>
          <w:highlight w:val="lightGray"/>
          <w:lang w:val="bg-BG"/>
        </w:rPr>
        <w:t xml:space="preserve">, </w:t>
      </w:r>
      <w:r>
        <w:rPr>
          <w:sz w:val="20"/>
          <w:highlight w:val="lightGray"/>
          <w:lang w:val="en-US"/>
        </w:rPr>
        <w:t>II</w:t>
      </w:r>
      <w:r>
        <w:rPr>
          <w:sz w:val="20"/>
          <w:highlight w:val="lightGray"/>
          <w:lang w:val="bg-BG"/>
        </w:rPr>
        <w:t>, 228.4-6 + 12-18  /14</w:t>
      </w:r>
      <w:r>
        <w:rPr>
          <w:sz w:val="20"/>
          <w:highlight w:val="lightGray"/>
          <w:lang w:val="en-US"/>
        </w:rPr>
        <w:t>c</w:t>
      </w:r>
      <w:r>
        <w:rPr>
          <w:sz w:val="20"/>
          <w:highlight w:val="lightGray"/>
          <w:lang w:val="bg-BG"/>
        </w:rPr>
        <w:t>1-</w:t>
      </w:r>
      <w:r>
        <w:rPr>
          <w:sz w:val="20"/>
          <w:highlight w:val="lightGray"/>
          <w:lang w:val="en-US"/>
        </w:rPr>
        <w:t>d</w:t>
      </w:r>
      <w:r>
        <w:rPr>
          <w:sz w:val="20"/>
          <w:highlight w:val="lightGray"/>
          <w:lang w:val="bg-BG"/>
        </w:rPr>
        <w:t>21</w:t>
      </w:r>
    </w:p>
    <w:p>
      <w:pPr>
        <w:pStyle w:val="Standard"/>
        <w:widowControl/>
        <w:spacing w:lineRule="exact" w:line="260"/>
        <w:jc w:val="both"/>
        <w:rPr>
          <w:rFonts w:ascii="Calibri" w:hAnsi="Calibri" w:cs="Calibri"/>
          <w:sz w:val="20"/>
          <w:highlight w:val="lightGray"/>
          <w:lang w:val="bg-BG"/>
        </w:rPr>
      </w:pPr>
      <w:r>
        <w:rPr>
          <w:sz w:val="20"/>
          <w:u w:val="single"/>
          <w:lang w:val="bg-BG"/>
        </w:rPr>
        <w:t>1</w:t>
      </w:r>
      <w:r>
        <w:rPr>
          <w:sz w:val="20"/>
          <w:highlight w:val="lightGray"/>
          <w:u w:val="single"/>
          <w:lang w:val="bg-BG"/>
        </w:rPr>
        <w:t>4</w:t>
      </w:r>
      <w:r>
        <w:rPr>
          <w:sz w:val="20"/>
          <w:highlight w:val="lightGray"/>
          <w:u w:val="single"/>
        </w:rPr>
        <w:t>c</w:t>
      </w:r>
      <w:r>
        <w:rPr>
          <w:sz w:val="20"/>
          <w:lang w:val="bg-BG"/>
        </w:rPr>
        <w:t xml:space="preserve"> 1</w:t>
      </w:r>
      <w:r>
        <w:rPr>
          <w:sz w:val="20"/>
          <w:highlight w:val="lightGray"/>
          <w:lang w:val="bg-BG"/>
        </w:rPr>
        <w:t xml:space="preserve">-2: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въ прост</w:t>
      </w:r>
      <w:r>
        <w:rPr>
          <w:rFonts w:cs="CyrillicaOchrid10U" w:ascii="CyrillicaOchrid10U" w:hAnsi="CyrillicaOchrid10U"/>
          <w:sz w:val="20"/>
          <w:highlight w:val="lightGray"/>
          <w:lang w:val="bg-BG"/>
        </w:rPr>
        <w:t>ѹ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sz w:val="20"/>
        </w:rPr>
        <w:t>om</w:t>
      </w:r>
      <w:r>
        <w:rPr>
          <w:sz w:val="20"/>
          <w:lang w:val="bg-BG"/>
        </w:rPr>
        <w:t>. в гр</w:t>
      </w:r>
      <w:r>
        <w:rPr>
          <w:sz w:val="20"/>
          <w:highlight w:val="lightGray"/>
          <w:lang w:val="bg-BG"/>
        </w:rPr>
        <w:t xml:space="preserve">. </w:t>
      </w:r>
    </w:p>
    <w:p>
      <w:pPr>
        <w:pStyle w:val="Standard"/>
        <w:widowControl/>
        <w:spacing w:lineRule="exact" w:line="260"/>
        <w:jc w:val="both"/>
        <w:rPr>
          <w:rFonts w:ascii="Calibri" w:hAnsi="Calibri" w:cs="Calibri"/>
          <w:sz w:val="20"/>
          <w:highlight w:val="lightGray"/>
          <w:lang w:val="bg-BG"/>
        </w:rPr>
      </w:pPr>
      <w:r>
        <w:rPr>
          <w:sz w:val="20"/>
          <w:highlight w:val="lightGray"/>
          <w:lang w:val="bg-BG"/>
        </w:rPr>
        <w:t xml:space="preserve">6-9: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коже по дъсцѣ на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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ьрта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ꙗ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  <w:lang w:val="bg-BG"/>
        </w:rPr>
        <w:t>om. â ãðúöêè. .20-2</w:t>
      </w:r>
      <w:r>
        <w:rPr>
          <w:rFonts w:cs="Arial"/>
          <w:sz w:val="20"/>
          <w:lang w:val="bg-BG"/>
        </w:rPr>
        <w:t>1</w:t>
      </w:r>
      <w:r>
        <w:rPr>
          <w:sz w:val="20"/>
          <w:highlight w:val="lightGray"/>
          <w:lang w:val="bg-BG"/>
        </w:rPr>
        <w:t xml:space="preserve">: ñëåä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вълагаше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  <w:lang w:val="bg-BG"/>
        </w:rPr>
        <w:t xml:space="preserve">om. </w:t>
      </w:r>
      <w:r>
        <w:rPr>
          <w:rFonts w:cs="New_3" w:ascii="New_3" w:hAnsi="New_3"/>
          <w:sz w:val="20"/>
          <w:highlight w:val="lightGray"/>
          <w:lang w:val="bg-BG"/>
        </w:rPr>
        <w:t>ê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na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m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aJwsT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n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o</w:t>
      </w:r>
      <w:r>
        <w:rPr>
          <w:rFonts w:cs="New_3" w:ascii="New_3" w:hAnsi="New_3"/>
          <w:sz w:val="20"/>
          <w:highlight w:val="lightGray"/>
          <w:lang w:val="bg-BG"/>
        </w:rPr>
        <w:t>é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ç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ouda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oT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>.</w:t>
      </w:r>
      <w:r>
        <w:rPr>
          <w:rFonts w:cs="New_1" w:ascii="New_1" w:hAnsi="New_1"/>
          <w:sz w:val="20"/>
          <w:highlight w:val="lightGray"/>
          <w:lang w:val="bg-BG"/>
        </w:rPr>
        <w:t xml:space="preserve"> </w:t>
      </w:r>
    </w:p>
    <w:p>
      <w:pPr>
        <w:pStyle w:val="Standard"/>
        <w:widowControl/>
        <w:spacing w:lineRule="exact" w:line="260"/>
        <w:jc w:val="both"/>
        <w:rPr>
          <w:rFonts w:ascii="Calibri" w:hAnsi="Calibri" w:cs="Calibri"/>
          <w:sz w:val="20"/>
          <w:highlight w:val="lightGray"/>
          <w:lang w:val="bg-BG"/>
        </w:rPr>
      </w:pPr>
      <w:r>
        <w:rPr>
          <w:sz w:val="20"/>
          <w:lang w:val="bg-BG"/>
        </w:rPr>
        <w:t>1</w:t>
      </w:r>
      <w:r>
        <w:rPr>
          <w:sz w:val="20"/>
          <w:highlight w:val="lightGray"/>
          <w:lang w:val="bg-BG"/>
        </w:rPr>
        <w:t xml:space="preserve">4: след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творѧ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  <w:lang w:val="bg-BG"/>
        </w:rPr>
        <w:t xml:space="preserve">om. </w:t>
      </w:r>
      <w:r>
        <w:rPr>
          <w:rFonts w:cs="New_3" w:ascii="New_3" w:hAnsi="New_3"/>
          <w:sz w:val="20"/>
          <w:highlight w:val="lightGray"/>
        </w:rPr>
        <w:t>kaJ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a</w:t>
      </w:r>
      <w:r>
        <w:rPr>
          <w:rFonts w:cs="New_3" w:ascii="New_3" w:hAnsi="New_3"/>
          <w:sz w:val="20"/>
          <w:highlight w:val="lightGray"/>
          <w:lang w:val="bg-BG"/>
        </w:rPr>
        <w:t>3</w:t>
      </w:r>
      <w:r>
        <w:rPr>
          <w:rFonts w:cs="New_3" w:ascii="New_3" w:hAnsi="New_3"/>
          <w:sz w:val="20"/>
          <w:highlight w:val="lightGray"/>
        </w:rPr>
        <w:t>er</w:t>
      </w:r>
      <w:r>
        <w:rPr>
          <w:rFonts w:cs="New_3" w:ascii="New_3" w:hAnsi="New_3"/>
          <w:sz w:val="20"/>
          <w:highlight w:val="lightGray"/>
          <w:lang w:val="bg-BG"/>
        </w:rPr>
        <w:t xml:space="preserve"> ç</w:t>
      </w:r>
      <w:r>
        <w:rPr>
          <w:rFonts w:cs="New_3" w:ascii="New_3" w:hAnsi="New_3"/>
          <w:sz w:val="20"/>
          <w:highlight w:val="lightGray"/>
        </w:rPr>
        <w:t>en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e</w:t>
      </w:r>
      <w:r>
        <w:rPr>
          <w:rFonts w:cs="New_3" w:ascii="New_3" w:hAnsi="New_3"/>
          <w:sz w:val="20"/>
          <w:highlight w:val="lightGray"/>
          <w:lang w:val="bg-BG"/>
        </w:rPr>
        <w:t>ç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k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onT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3</w:t>
      </w:r>
      <w:r>
        <w:rPr>
          <w:rFonts w:cs="New_3" w:ascii="New_3" w:hAnsi="New_3"/>
          <w:sz w:val="20"/>
          <w:highlight w:val="lightGray"/>
        </w:rPr>
        <w:t>rozwggrafe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ta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uta</w:t>
      </w:r>
      <w:r>
        <w:rPr>
          <w:rFonts w:cs="New_3" w:ascii="New_3" w:hAnsi="New_3"/>
          <w:sz w:val="20"/>
          <w:highlight w:val="lightGray"/>
          <w:lang w:val="bg-BG"/>
        </w:rPr>
        <w:t>...</w:t>
      </w:r>
      <w:r>
        <w:rPr>
          <w:rFonts w:cs="New_3" w:ascii="New_3" w:hAnsi="New_3"/>
          <w:sz w:val="20"/>
          <w:highlight w:val="lightGray"/>
        </w:rPr>
        <w:t>Ka</w:t>
      </w:r>
      <w:r>
        <w:rPr>
          <w:rFonts w:cs="New_3" w:ascii="New_3" w:hAnsi="New_3"/>
          <w:sz w:val="20"/>
          <w:highlight w:val="lightGray"/>
          <w:lang w:val="bg-BG"/>
        </w:rPr>
        <w:t>%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met</w:t>
      </w:r>
      <w:r>
        <w:rPr>
          <w:rFonts w:cs="New_3" w:ascii="New_3" w:hAnsi="New_3"/>
          <w:sz w:val="20"/>
          <w:highlight w:val="lightGray"/>
          <w:lang w:val="bg-BG"/>
        </w:rPr>
        <w:t>ç ç</w:t>
      </w:r>
      <w:r>
        <w:rPr>
          <w:rFonts w:cs="New_3" w:ascii="New_3" w:hAnsi="New_3"/>
          <w:sz w:val="20"/>
          <w:highlight w:val="lightGray"/>
        </w:rPr>
        <w:t>ol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ga</w:t>
      </w:r>
      <w:r>
        <w:rPr>
          <w:rFonts w:cs="New_3" w:ascii="New_3" w:hAnsi="New_3"/>
          <w:sz w:val="20"/>
          <w:highlight w:val="lightGray"/>
          <w:lang w:val="bg-BG"/>
        </w:rPr>
        <w:t>.</w:t>
      </w:r>
      <w:r>
        <w:rPr>
          <w:sz w:val="20"/>
          <w:highlight w:val="lightGray"/>
          <w:lang w:val="bg-BG"/>
        </w:rPr>
        <w:t xml:space="preserve"> </w:t>
      </w:r>
    </w:p>
    <w:p>
      <w:pPr>
        <w:pStyle w:val="Standard"/>
        <w:widowControl/>
        <w:spacing w:lineRule="exact" w:line="260"/>
        <w:jc w:val="both"/>
        <w:rPr>
          <w:sz w:val="20"/>
          <w:lang w:val="bg-BG"/>
        </w:rPr>
      </w:pPr>
      <w:r>
        <w:rPr>
          <w:sz w:val="20"/>
          <w:highlight w:val="lightGray"/>
          <w:lang w:val="bg-BG"/>
        </w:rPr>
        <w:t>14</w:t>
      </w:r>
      <w:r>
        <w:rPr>
          <w:sz w:val="20"/>
          <w:highlight w:val="lightGray"/>
        </w:rPr>
        <w:t>d</w:t>
      </w:r>
      <w:r>
        <w:rPr>
          <w:sz w:val="20"/>
          <w:highlight w:val="lightGray"/>
          <w:lang w:val="bg-BG"/>
        </w:rPr>
        <w:t xml:space="preserve"> 5-.: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с</w:t>
      </w:r>
      <w:r>
        <w:rPr>
          <w:rFonts w:cs="CyrillicaOchrid10U" w:ascii="CyrillicaOchrid10U" w:hAnsi="CyrillicaOchrid10U"/>
          <w:sz w:val="20"/>
          <w:highlight w:val="lightGray"/>
        </w:rPr>
        <w:t>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тымь крьщениимь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  <w:lang w:val="bg-BG"/>
        </w:rPr>
        <w:t>om. â ãðúöêè.</w:t>
      </w:r>
      <w:r>
        <w:rPr>
          <w:sz w:val="20"/>
          <w:lang w:val="bg-BG"/>
        </w:rPr>
        <w:t xml:space="preserve"> </w:t>
      </w:r>
      <w:r>
        <w:br w:type="page"/>
      </w:r>
    </w:p>
    <w:p>
      <w:pPr>
        <w:pStyle w:val="Standard"/>
        <w:widowControl/>
        <w:spacing w:lineRule="exact" w:line="260"/>
        <w:jc w:val="both"/>
        <w:rPr>
          <w:rFonts w:ascii="Palatino;Book Antiqua" w:hAnsi="Palatino;Book Antiqua" w:cs="Palatino;Book Antiqua"/>
        </w:rPr>
      </w:pPr>
      <w:r>
        <w:rPr>
          <w:rFonts w:eastAsia="Palatino;Book Antiqua" w:cs="Palatino;Book Antiqua" w:ascii="Palatino;Book Antiqua" w:hAnsi="Palatino;Book Antiqua"/>
        </w:rPr>
        <w:t xml:space="preserve">                                                                         </w:t>
      </w:r>
    </w:p>
    <w:tbl>
      <w:tblPr>
        <w:tblW w:w="6379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835"/>
        <w:gridCol w:w="425"/>
        <w:gridCol w:w="2693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>15a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15b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вьн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прии-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меть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21"/>
            </w:r>
            <w:r>
              <w:rPr>
                <w:rFonts w:cs="CyrillicaOchrid10U" w:ascii="CyrillicaOchrid10U" w:hAnsi="CyrillicaOchrid10U"/>
                <w:lang w:val="en-GB" w:eastAsia="en-GB"/>
              </w:rPr>
              <w:t>. благо-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дать. тъгда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грѣхы ра-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ꙁдрѣшаеть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22"/>
            </w:r>
            <w:r>
              <w:rPr>
                <w:rFonts w:cs="CyrillicaOchrid10U" w:ascii="CyrillicaOchrid10U" w:hAnsi="CyrillicaOchrid10U"/>
                <w:lang w:val="en-GB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 тогда же не-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гъ въꙁбра-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нени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23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быва-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ше. хот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щю-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исцѣлѣ-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ти. нынѣ же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ь сть къ-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жьдо пристѫ-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плению. п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ть же притво-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ръ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24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имѫщи.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въ тѣхъ лежа-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ше множьство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много нед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жьнъ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25"/>
            </w:r>
            <w:r>
              <w:rPr>
                <w:rFonts w:cs="CyrillicaOchrid10U" w:ascii="CyrillicaOchrid10U" w:hAnsi="CyrillicaOchrid10U"/>
                <w:lang w:val="en-GB" w:eastAsia="en-GB"/>
              </w:rPr>
              <w:t>. и про-</w:t>
            </w:r>
          </w:p>
          <w:p>
            <w:pPr>
              <w:pStyle w:val="Standard"/>
              <w:widowControl/>
              <w:spacing w:lineRule="exact" w:line="320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аꙗ. юдно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прилежани-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eastAsia="CyrillicaOchrid10U" w:cs="CyrillicaOchrid10U" w:ascii="CyrillicaOchrid10U" w:hAnsi="CyrillicaOchrid10U"/>
                <w:lang w:val="en-GB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ослаблна-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го. лѣⷮ. л</w:t>
            </w:r>
            <w:r>
              <w:rPr>
                <w:rFonts w:cs="CyrillicaOchrid10U" w:ascii="CyrillicaOchrid10U" w:hAnsi="CyrillicaOchrid10U"/>
                <w:lang w:val="bg-BG"/>
              </w:rPr>
              <w:t>҃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и 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смь имѣ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26"/>
            </w:r>
            <w:r>
              <w:rPr>
                <w:rFonts w:cs="CyrillicaOchrid10U" w:ascii="CyrillicaOchrid10U" w:hAnsi="CyrillicaOchrid10U"/>
                <w:lang w:val="en-GB" w:eastAsia="en-GB"/>
              </w:rPr>
              <w:t>. и на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ко лѣто.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иꙁбыти не-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га надѣ-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ꙗ 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27"/>
            </w:r>
            <w:r>
              <w:rPr>
                <w:rFonts w:cs="CyrillicaOchrid10U" w:ascii="CyrillicaOchrid10U" w:hAnsi="CyrillicaOchrid10U"/>
                <w:lang w:val="en-GB" w:eastAsia="en-GB"/>
              </w:rPr>
              <w:t>. прѣрь-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пьтимъ же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28"/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бываше. и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не ост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па-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ше </w:t>
            </w:r>
            <w:r>
              <w:rPr>
                <w:rFonts w:cs="CyrillicaOchrid10U" w:ascii="CyrillicaOchrid10U" w:hAnsi="CyrillicaOchrid10U"/>
                <w:sz w:val="28"/>
              </w:rPr>
              <w:t>⁘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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ьсоже ради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др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гыхъ вь-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сѣхъ оставль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къ сем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при-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де х</w:t>
            </w:r>
            <w:r>
              <w:rPr>
                <w:rFonts w:cs="CyrillicaOchrid10U" w:ascii="CyrillicaOchrid10U" w:hAnsi="CyrillicaOchrid10U"/>
                <w:lang w:val="it-IT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ъ. и въпра-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  <w:t>шать. аще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хощеть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29"/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 съдра-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 xml:space="preserve">въ бꙑти. не да 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вѣсть. се бо про-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jc w:val="both"/>
        <w:rPr>
          <w:lang w:val="it-IT"/>
        </w:rPr>
      </w:pPr>
      <w:r>
        <w:rPr>
          <w:lang w:val="it-IT"/>
        </w:rPr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00"/>
        <w:jc w:val="both"/>
        <w:rPr>
          <w:rFonts w:ascii="New_1" w:hAnsi="New_1" w:cs="New_1"/>
          <w:lang w:val="bg-BG"/>
        </w:rPr>
      </w:pPr>
      <w:r>
        <w:rPr>
          <w:rFonts w:cs="New_1" w:ascii="New_1" w:hAnsi="New_1"/>
          <w:lang w:val="bg-BG"/>
        </w:rPr>
      </w:r>
    </w:p>
    <w:p>
      <w:pPr>
        <w:pStyle w:val="Standard"/>
        <w:widowControl/>
        <w:jc w:val="both"/>
        <w:rPr>
          <w:sz w:val="20"/>
          <w:highlight w:val="lightGray"/>
          <w:lang w:val="bg-BG"/>
        </w:rPr>
      </w:pPr>
      <w:r>
        <w:rPr>
          <w:sz w:val="20"/>
          <w:highlight w:val="lightGray"/>
          <w:lang w:val="en-US"/>
        </w:rPr>
        <w:t>Cramer</w:t>
      </w:r>
      <w:r>
        <w:rPr>
          <w:sz w:val="20"/>
          <w:highlight w:val="lightGray"/>
          <w:lang w:val="bg-BG"/>
        </w:rPr>
        <w:t xml:space="preserve">, </w:t>
      </w:r>
      <w:r>
        <w:rPr>
          <w:sz w:val="20"/>
          <w:highlight w:val="lightGray"/>
          <w:lang w:val="en-US"/>
        </w:rPr>
        <w:t>II</w:t>
      </w:r>
      <w:r>
        <w:rPr>
          <w:sz w:val="20"/>
          <w:highlight w:val="lightGray"/>
          <w:lang w:val="bg-BG"/>
        </w:rPr>
        <w:t>, 228.18-21 + 22..32-228.1+2. + 229.18-20 / 15</w:t>
      </w:r>
      <w:r>
        <w:rPr>
          <w:sz w:val="20"/>
          <w:highlight w:val="lightGray"/>
        </w:rPr>
        <w:t>a</w:t>
      </w:r>
      <w:r>
        <w:rPr>
          <w:sz w:val="20"/>
          <w:highlight w:val="lightGray"/>
          <w:lang w:val="bg-BG"/>
        </w:rPr>
        <w:t>1-21+</w:t>
      </w:r>
      <w:r>
        <w:rPr>
          <w:sz w:val="20"/>
          <w:highlight w:val="lightGray"/>
        </w:rPr>
        <w:t>b</w:t>
      </w:r>
      <w:r>
        <w:rPr>
          <w:sz w:val="20"/>
          <w:highlight w:val="lightGray"/>
          <w:lang w:val="bg-BG"/>
        </w:rPr>
        <w:t>3-4+13-21</w:t>
      </w:r>
    </w:p>
    <w:p>
      <w:pPr>
        <w:pStyle w:val="Standard"/>
        <w:widowControl/>
        <w:jc w:val="both"/>
        <w:rPr>
          <w:sz w:val="20"/>
          <w:highlight w:val="lightGray"/>
          <w:lang w:val="it-IT"/>
        </w:rPr>
      </w:pPr>
      <w:r>
        <w:rPr>
          <w:sz w:val="20"/>
          <w:lang w:val="it-IT"/>
        </w:rPr>
        <w:t>1</w:t>
      </w:r>
      <w:r>
        <w:rPr>
          <w:sz w:val="20"/>
          <w:highlight w:val="lightGray"/>
          <w:lang w:val="it-IT"/>
        </w:rPr>
        <w:t>3-</w:t>
      </w:r>
      <w:r>
        <w:rPr>
          <w:sz w:val="20"/>
          <w:lang w:val="it-IT"/>
        </w:rPr>
        <w:t>1</w:t>
      </w:r>
      <w:r>
        <w:rPr>
          <w:sz w:val="20"/>
          <w:highlight w:val="lightGray"/>
          <w:lang w:val="it-IT"/>
        </w:rPr>
        <w:t xml:space="preserve">4: </w:t>
      </w:r>
      <w:r>
        <w:rPr>
          <w:sz w:val="20"/>
          <w:highlight w:val="lightGray"/>
          <w:lang w:val="bg-BG"/>
        </w:rPr>
        <w:t>след</w:t>
      </w:r>
      <w:r>
        <w:rPr>
          <w:sz w:val="20"/>
          <w:highlight w:val="lightGray"/>
          <w:lang w:val="it-IT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пристѫплению</w:t>
      </w:r>
      <w:r>
        <w:rPr>
          <w:rFonts w:cs="New13" w:ascii="New13" w:hAnsi="New13"/>
          <w:sz w:val="20"/>
          <w:highlight w:val="lightGray"/>
          <w:lang w:val="it-IT"/>
        </w:rPr>
        <w:t xml:space="preserve"> </w:t>
      </w:r>
      <w:r>
        <w:rPr>
          <w:sz w:val="20"/>
          <w:highlight w:val="lightGray"/>
          <w:lang w:val="it-IT"/>
        </w:rPr>
        <w:t xml:space="preserve">om. </w:t>
      </w:r>
      <w:r>
        <w:rPr>
          <w:rFonts w:cs="New_3" w:ascii="New_3" w:hAnsi="New_3"/>
          <w:sz w:val="20"/>
          <w:highlight w:val="lightGray"/>
          <w:lang w:val="it-IT"/>
        </w:rPr>
        <w:t>oçu g%ar +Aggel$oV çestT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>n éo tar$asswn...eçT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>V çe3T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>Jum$T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>an to~u Jera3euJ~hnaT</w:t>
      </w:r>
      <w:r>
        <w:rPr>
          <w:sz w:val="20"/>
          <w:highlight w:val="lightGray"/>
          <w:lang w:val="bg-BG"/>
        </w:rPr>
        <w:t>Ў</w:t>
      </w:r>
      <w:r>
        <w:rPr>
          <w:sz w:val="20"/>
          <w:highlight w:val="lightGray"/>
          <w:lang w:val="it-IT"/>
        </w:rPr>
        <w:t xml:space="preserve"> (Cramer,</w:t>
      </w:r>
      <w:r>
        <w:rPr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</w:rPr>
        <w:t>II</w:t>
      </w:r>
      <w:r>
        <w:rPr>
          <w:sz w:val="20"/>
          <w:highlight w:val="lightGray"/>
          <w:lang w:val="it-IT"/>
        </w:rPr>
        <w:t>,228.21-229.1.).</w:t>
      </w:r>
    </w:p>
    <w:p>
      <w:pPr>
        <w:pStyle w:val="Standard"/>
        <w:widowControl/>
        <w:jc w:val="both"/>
        <w:rPr>
          <w:sz w:val="20"/>
          <w:highlight w:val="lightGray"/>
          <w:lang w:val="it-IT"/>
        </w:rPr>
      </w:pPr>
      <w:r>
        <w:rPr>
          <w:sz w:val="20"/>
          <w:lang w:val="it-IT"/>
        </w:rPr>
        <w:t>1</w:t>
      </w:r>
      <w:r>
        <w:rPr>
          <w:sz w:val="20"/>
          <w:highlight w:val="lightGray"/>
          <w:lang w:val="it-IT"/>
        </w:rPr>
        <w:t>4-2</w:t>
      </w:r>
      <w:r>
        <w:rPr>
          <w:sz w:val="20"/>
          <w:lang w:val="it-IT"/>
        </w:rPr>
        <w:t>1</w:t>
      </w:r>
      <w:r>
        <w:rPr>
          <w:sz w:val="20"/>
          <w:highlight w:val="lightGray"/>
          <w:lang w:val="it-IT"/>
        </w:rPr>
        <w:t xml:space="preserve">: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п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ѧ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ть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же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притворъ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имѫщи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>...</w:t>
      </w:r>
      <w:r>
        <w:rPr>
          <w:sz w:val="20"/>
          <w:highlight w:val="lightGray"/>
          <w:lang w:val="bg-BG"/>
        </w:rPr>
        <w:t>и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  <w:lang w:val="bg-BG"/>
        </w:rPr>
        <w:t>прочая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rFonts w:eastAsia="Symbol" w:cs="Symbol" w:ascii="Symbol" w:hAnsi="Symbol"/>
          <w:sz w:val="20"/>
          <w:highlight w:val="lightGray"/>
          <w:lang w:val="bg-BG"/>
        </w:rPr>
        <w:t></w:t>
      </w:r>
      <w:r>
        <w:rPr>
          <w:sz w:val="20"/>
          <w:highlight w:val="lightGray"/>
          <w:lang w:val="it-IT"/>
        </w:rPr>
        <w:t xml:space="preserve"> </w:t>
      </w:r>
      <w:r>
        <w:rPr>
          <w:rFonts w:cs="New_3" w:ascii="New_3" w:hAnsi="New_3"/>
          <w:sz w:val="20"/>
          <w:highlight w:val="lightGray"/>
          <w:lang w:val="it-IT"/>
        </w:rPr>
        <w:t>3er%T</w:t>
      </w:r>
      <w:r>
        <w:rPr>
          <w:sz w:val="20"/>
          <w:highlight w:val="lightGray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 xml:space="preserve"> t~wn 3$ente sto~wn oêutwV o&amp;T</w:t>
      </w:r>
      <w:r>
        <w:rPr>
          <w:sz w:val="20"/>
          <w:highlight w:val="lightGray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>maT</w:t>
      </w:r>
      <w:r>
        <w:rPr>
          <w:sz w:val="20"/>
          <w:highlight w:val="lightGray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>, met%a t%aV çen k$ukl\w t$essaraV..._asJene$T</w:t>
      </w:r>
      <w:r>
        <w:rPr>
          <w:sz w:val="20"/>
          <w:highlight w:val="lightGray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 xml:space="preserve">aV tr$o3oV o^utoV </w:t>
      </w:r>
      <w:r>
        <w:rPr>
          <w:sz w:val="20"/>
          <w:highlight w:val="lightGray"/>
          <w:lang w:val="it-IT"/>
        </w:rPr>
        <w:t>(Cramer, II, 22..33-22</w:t>
      </w:r>
      <w:r>
        <w:rPr>
          <w:sz w:val="20"/>
          <w:lang w:val="it-IT"/>
        </w:rPr>
        <w:t>8</w:t>
      </w:r>
      <w:r>
        <w:rPr>
          <w:sz w:val="20"/>
          <w:highlight w:val="lightGray"/>
          <w:lang w:val="it-IT"/>
        </w:rPr>
        <w:t>.</w:t>
      </w:r>
      <w:r>
        <w:rPr>
          <w:sz w:val="20"/>
          <w:lang w:val="it-IT"/>
        </w:rPr>
        <w:t>1</w:t>
      </w:r>
      <w:r>
        <w:rPr>
          <w:sz w:val="20"/>
          <w:highlight w:val="lightGray"/>
          <w:lang w:val="it-IT"/>
        </w:rPr>
        <w:t>).</w:t>
      </w:r>
    </w:p>
    <w:p>
      <w:pPr>
        <w:pStyle w:val="Standard"/>
        <w:widowControl/>
        <w:spacing w:lineRule="auto" w:line="168"/>
        <w:jc w:val="both"/>
        <w:rPr>
          <w:rFonts w:ascii="Calibri" w:hAnsi="Calibri" w:cs="Hebar"/>
          <w:sz w:val="20"/>
          <w:highlight w:val="lightGray"/>
          <w:lang w:val="bg-BG"/>
        </w:rPr>
      </w:pPr>
      <w:r>
        <w:rPr>
          <w:sz w:val="20"/>
          <w:highlight w:val="lightGray"/>
          <w:lang w:val="it-IT"/>
        </w:rPr>
        <w:t>2</w:t>
      </w:r>
      <w:r>
        <w:rPr>
          <w:sz w:val="20"/>
          <w:lang w:val="it-IT"/>
        </w:rPr>
        <w:t>1</w:t>
      </w:r>
      <w:r>
        <w:rPr>
          <w:sz w:val="20"/>
          <w:highlight w:val="lightGray"/>
          <w:lang w:val="it-IT"/>
        </w:rPr>
        <w:t>-</w:t>
      </w:r>
      <w:r>
        <w:rPr>
          <w:sz w:val="20"/>
          <w:u w:val="single"/>
          <w:lang w:val="it-IT"/>
        </w:rPr>
        <w:t>1</w:t>
      </w:r>
      <w:r>
        <w:rPr>
          <w:sz w:val="20"/>
          <w:highlight w:val="lightGray"/>
          <w:u w:val="single"/>
          <w:lang w:val="it-IT"/>
        </w:rPr>
        <w:t>5b</w:t>
      </w:r>
      <w:r>
        <w:rPr>
          <w:sz w:val="20"/>
          <w:highlight w:val="lightGray"/>
          <w:lang w:val="it-IT"/>
        </w:rPr>
        <w:t>,3</w:t>
      </w:r>
      <w:r>
        <w:rPr>
          <w:sz w:val="20"/>
          <w:highlight w:val="lightGray"/>
          <w:lang w:val="bg-BG"/>
        </w:rPr>
        <w:t xml:space="preserve">: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юдно</w:t>
      </w:r>
      <w:r>
        <w:rPr>
          <w:rFonts w:cs="New_1" w:ascii="CyrillicaOchrid10U" w:hAnsi="CyrillicaOchrid10U"/>
          <w:sz w:val="20"/>
          <w:highlight w:val="lightGray"/>
          <w:lang w:val="bg-BG" w:eastAsia="en-GB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прилежани</w:t>
      </w:r>
      <w:r>
        <w:rPr>
          <w:rFonts w:cs="New_1" w:ascii="CyrillicaOchrid10U" w:hAnsi="CyrillicaOchrid10U"/>
          <w:sz w:val="20"/>
          <w:highlight w:val="lightGray"/>
          <w:lang w:val="bg-BG" w:eastAsia="en-GB"/>
        </w:rPr>
        <w:t xml:space="preserve">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ослабл</w:t>
      </w:r>
      <w:r>
        <w:rPr>
          <w:rFonts w:cs="New_1" w:ascii="CyrillicaOchrid10U" w:hAnsi="CyrillicaOchrid10U"/>
          <w:sz w:val="20"/>
          <w:highlight w:val="lightGray"/>
          <w:lang w:val="bg-BG" w:eastAsia="en-GB"/>
        </w:rPr>
        <w:t>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наго</w:t>
      </w:r>
      <w:r>
        <w:rPr>
          <w:rFonts w:cs="New_1" w:ascii="New_1" w:hAnsi="New_1"/>
          <w:sz w:val="20"/>
          <w:highlight w:val="lightGray"/>
          <w:lang w:val="bg-BG"/>
        </w:rPr>
        <w:t xml:space="preserve"> </w:t>
      </w:r>
      <w:r>
        <w:rPr>
          <w:rFonts w:cs="New_1"/>
          <w:sz w:val="20"/>
          <w:highlight w:val="lightGray"/>
          <w:lang w:val="it-IT"/>
        </w:rPr>
        <w:t>om.</w:t>
      </w:r>
      <w:r>
        <w:rPr>
          <w:rFonts w:cs="Hebar"/>
          <w:sz w:val="20"/>
          <w:highlight w:val="lightGray"/>
          <w:lang w:val="bg-BG"/>
        </w:rPr>
        <w:t xml:space="preserve"> </w:t>
      </w:r>
      <w:r>
        <w:rPr>
          <w:rFonts w:cs="Arial"/>
          <w:sz w:val="20"/>
          <w:highlight w:val="lightGray"/>
          <w:lang w:val="bg-BG"/>
        </w:rPr>
        <w:t>в</w:t>
      </w:r>
      <w:r>
        <w:rPr>
          <w:rFonts w:cs="Hebar"/>
          <w:sz w:val="20"/>
          <w:highlight w:val="lightGray"/>
          <w:lang w:val="bg-BG"/>
        </w:rPr>
        <w:t xml:space="preserve"> </w:t>
      </w:r>
      <w:r>
        <w:rPr>
          <w:rFonts w:cs="Arial"/>
          <w:sz w:val="20"/>
          <w:highlight w:val="lightGray"/>
          <w:lang w:val="bg-BG"/>
        </w:rPr>
        <w:t>гр</w:t>
      </w:r>
      <w:r>
        <w:rPr>
          <w:rFonts w:cs="Hebar"/>
          <w:sz w:val="20"/>
          <w:highlight w:val="lightGray"/>
          <w:lang w:val="bg-BG"/>
        </w:rPr>
        <w:t>.</w:t>
      </w:r>
    </w:p>
    <w:p>
      <w:pPr>
        <w:pStyle w:val="Standard"/>
        <w:widowControl/>
        <w:spacing w:lineRule="auto" w:line="168"/>
        <w:jc w:val="both"/>
        <w:rPr/>
      </w:pPr>
      <w:r>
        <w:rPr>
          <w:sz w:val="20"/>
          <w:highlight w:val="lightGray"/>
          <w:lang w:val="it-IT"/>
        </w:rPr>
        <w:t xml:space="preserve">3-4: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лѣ</w:t>
      </w:r>
      <w:r>
        <w:rPr>
          <w:rFonts w:cs="CyrillicaOchrid10U" w:ascii="CyrillicaOchrid10U" w:hAnsi="CyrillicaOchrid10U"/>
          <w:sz w:val="20"/>
          <w:highlight w:val="lightGray"/>
          <w:vertAlign w:val="superscript"/>
          <w:lang w:val="en-GB" w:eastAsia="en-GB"/>
        </w:rPr>
        <w:t>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.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л</w:t>
      </w:r>
      <w:r>
        <w:rPr>
          <w:rFonts w:cs="CyrillicaOchrid10U" w:ascii="CyrillicaOchrid10U" w:hAnsi="CyrillicaOchrid10U"/>
          <w:sz w:val="20"/>
          <w:highlight w:val="lightGray"/>
        </w:rPr>
        <w:t>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.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и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осмь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имѣ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</w:t>
      </w:r>
      <w:r>
        <w:rPr>
          <w:rFonts w:eastAsia="Symbol" w:cs="Symbol" w:ascii="Symbol" w:hAnsi="Symbol"/>
          <w:sz w:val="20"/>
          <w:highlight w:val="lightGray"/>
          <w:lang w:val="bg-BG"/>
        </w:rPr>
        <w:t></w:t>
      </w:r>
      <w:r>
        <w:rPr>
          <w:sz w:val="20"/>
          <w:highlight w:val="lightGray"/>
          <w:lang w:val="it-IT"/>
        </w:rPr>
        <w:t xml:space="preserve"> </w:t>
      </w:r>
      <w:r>
        <w:rPr>
          <w:rFonts w:cs="New_3" w:ascii="New_3" w:hAnsi="New_3"/>
          <w:sz w:val="20"/>
          <w:highlight w:val="lightGray"/>
          <w:lang w:val="it-IT"/>
        </w:rPr>
        <w:t>çe3%T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 xml:space="preserve"> t%on trT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>$akonta çokt%w +eth +econta &amp;hlJe.</w:t>
      </w:r>
    </w:p>
    <w:p>
      <w:pPr>
        <w:pStyle w:val="Standard"/>
        <w:widowControl/>
        <w:spacing w:lineRule="auto" w:line="168"/>
        <w:jc w:val="both"/>
        <w:rPr>
          <w:sz w:val="20"/>
          <w:lang w:val="bg-BG"/>
        </w:rPr>
      </w:pPr>
      <w:r>
        <w:rPr>
          <w:sz w:val="20"/>
          <w:highlight w:val="lightGray"/>
          <w:lang w:val="it-IT"/>
        </w:rPr>
        <w:t>4-12:</w:t>
      </w:r>
      <w:r>
        <w:rPr>
          <w:rFonts w:cs="Helvetica Narrow;Arial Narrow" w:ascii="Helvetica Narrow;Arial Narrow" w:hAnsi="Helvetica Narrow;Arial Narrow"/>
          <w:sz w:val="20"/>
          <w:highlight w:val="lightGray"/>
          <w:lang w:val="it-IT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и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на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вс</w:t>
      </w:r>
      <w:r>
        <w:rPr>
          <w:rFonts w:cs="CyrillicaOchrid10U" w:ascii="CyrillicaOchrid10U" w:hAnsi="CyrillicaOchrid10U"/>
          <w:highlight w:val="lightGray"/>
          <w:lang w:val="bg-BG" w:eastAsia="en-GB"/>
        </w:rPr>
        <w:t>ѧ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ко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лѣто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>...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не</w:t>
      </w:r>
      <w:r>
        <w:rPr>
          <w:rFonts w:cs="CyrillicaOchrid10U" w:ascii="CyrillicaOchrid10U" w:hAnsi="CyrillicaOchrid10U"/>
          <w:sz w:val="20"/>
          <w:highlight w:val="lightGray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ост</w:t>
      </w:r>
      <w:r>
        <w:rPr>
          <w:rFonts w:cs="CyrillicaOchrid10U" w:ascii="CyrillicaOchrid10U" w:hAnsi="CyrillicaOchrid10U"/>
          <w:sz w:val="20"/>
          <w:highlight w:val="lightGray"/>
        </w:rPr>
        <w:t>ѹ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паше</w:t>
      </w:r>
      <w:r>
        <w:rPr>
          <w:rFonts w:cs="New13" w:ascii="New13" w:hAnsi="New13"/>
          <w:sz w:val="20"/>
          <w:highlight w:val="lightGray"/>
          <w:lang w:val="it-IT"/>
        </w:rPr>
        <w:t xml:space="preserve"> </w:t>
      </w:r>
      <w:r>
        <w:rPr>
          <w:sz w:val="20"/>
          <w:highlight w:val="lightGray"/>
          <w:lang w:val="it-IT"/>
        </w:rPr>
        <w:t>om</w:t>
      </w:r>
      <w:r>
        <w:rPr>
          <w:sz w:val="20"/>
          <w:highlight w:val="lightGray"/>
          <w:lang w:val="bg-BG"/>
        </w:rPr>
        <w:t>. в гр</w:t>
      </w:r>
      <w:r>
        <w:rPr>
          <w:sz w:val="20"/>
          <w:highlight w:val="lightGray"/>
          <w:lang w:val="it-IT"/>
        </w:rPr>
        <w:t>.</w:t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00"/>
        <w:jc w:val="both"/>
        <w:rPr>
          <w:sz w:val="20"/>
          <w:lang w:val="bg-BG"/>
        </w:rPr>
      </w:pPr>
      <w:r>
        <w:rPr>
          <w:sz w:val="20"/>
          <w:lang w:val="bg-BG"/>
        </w:rPr>
      </w:r>
      <w:r>
        <w:br w:type="page"/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rPr>
          <w:sz w:val="20"/>
          <w:lang w:val="it-IT"/>
        </w:rPr>
      </w:pPr>
      <w:r>
        <w:rPr>
          <w:sz w:val="20"/>
          <w:lang w:val="it-IT"/>
        </w:rPr>
      </w:r>
    </w:p>
    <w:tbl>
      <w:tblPr>
        <w:tblW w:w="6096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835"/>
        <w:gridCol w:w="425"/>
        <w:gridCol w:w="2410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lang w:val="en-GB" w:eastAsia="en-GB"/>
              </w:rPr>
              <w:t>15c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 w:eastAsia="en-GB"/>
              </w:rPr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15d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  <w:t>дъл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it-IT" w:eastAsia="en-GB"/>
              </w:rPr>
              <w:t>. нъ да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на</w:t>
            </w:r>
            <w:r>
              <w:rPr>
                <w:rFonts w:cs="CyrillicaOchrid10U" w:ascii="CyrillicaOchrid10U" w:hAnsi="CyrillicaOchrid10U"/>
                <w:lang w:val="it-IT"/>
              </w:rPr>
              <w:t>ѹ</w:t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ить н.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прѣтрьпѣ-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нью го. тѣ-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мьже подоба-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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ть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30"/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 съмотр</w:t>
            </w:r>
            <w:r>
              <w:rPr>
                <w:rFonts w:cs="CyrillicaOchrid10U" w:ascii="CyrillicaOchrid10U" w:hAnsi="CyrillicaOchrid10U"/>
                <w:lang w:val="it-IT"/>
              </w:rPr>
              <w:t>ї</w:t>
            </w:r>
            <w:r>
              <w:rPr>
                <w:rFonts w:cs="CyrillicaOchrid10U" w:ascii="CyrillicaOchrid10U" w:hAnsi="CyrillicaOchrid10U"/>
                <w:lang w:val="it-IT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ти. съ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31"/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 коли-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кою кротость-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ю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32"/>
            </w:r>
            <w:r>
              <w:rPr>
                <w:rFonts w:cs="CyrillicaOchrid10U" w:ascii="CyrillicaOchrid10U" w:hAnsi="CyrillicaOchrid10U"/>
                <w:lang w:val="it-IT" w:eastAsia="en-GB"/>
              </w:rPr>
              <w:t>. ѡтъвѣща-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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ть г</w:t>
            </w:r>
            <w:r>
              <w:rPr>
                <w:rFonts w:cs="CyrillicaOchrid10U" w:ascii="CyrillicaOchrid10U" w:hAnsi="CyrillicaOchrid10U"/>
                <w:lang w:val="it-IT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 еи г</w:t>
            </w:r>
            <w:r>
              <w:rPr>
                <w:rFonts w:cs="CyrillicaOchrid10U" w:ascii="CyrillicaOchrid10U" w:hAnsi="CyrillicaOchrid10U"/>
                <w:lang w:val="it-IT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и.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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лв</w:t>
            </w:r>
            <w:r>
              <w:rPr>
                <w:rFonts w:cs="CyrillicaOchrid10U" w:ascii="CyrillicaOchrid10U" w:hAnsi="CyrillicaOchrid10U"/>
                <w:lang w:val="it-IT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ка же не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имамъ. и про-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</w:t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аꙗ. то </w:t>
            </w:r>
            <w:r>
              <w:rPr>
                <w:rFonts w:cs="CyrillicaOchrid10U" w:ascii="CyrillicaOchrid10U" w:hAnsi="CyrillicaOchrid10U"/>
                <w:lang w:val="it-IT"/>
              </w:rPr>
              <w:t>ѹ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бо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33"/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б</w:t>
            </w:r>
            <w:r>
              <w:rPr>
                <w:rFonts w:cs="CyrillicaOchrid10U" w:ascii="CyrillicaOchrid10U" w:hAnsi="CyrillicaOchrid10U"/>
                <w:lang w:val="it-IT"/>
              </w:rPr>
              <w:t>ѹ</w:t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деть </w:t>
            </w:r>
            <w:r>
              <w:rPr>
                <w:rFonts w:cs="CyrillicaOchrid10U" w:ascii="CyrillicaOchrid10U" w:hAnsi="CyrillicaOchrid10U"/>
                <w:lang w:val="it-IT"/>
              </w:rPr>
              <w:t>ѹ</w:t>
            </w:r>
            <w:r>
              <w:rPr>
                <w:rFonts w:cs="CyrillicaOchrid10U" w:ascii="CyrillicaOchrid10U" w:hAnsi="CyrillicaOchrid10U"/>
                <w:lang w:val="it-IT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милнѣ си-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хъ словесъ. ь-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то милѣ се-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  <w:t>ꙗ вещи. како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срд</w:t>
            </w:r>
            <w:r>
              <w:rPr>
                <w:rFonts w:cs="CyrillicaOchrid10U" w:ascii="CyrillicaOchrid10U" w:hAnsi="CyrillicaOchrid10U"/>
                <w:lang w:val="it-IT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це съкр</w:t>
            </w:r>
            <w:r>
              <w:rPr>
                <w:rFonts w:cs="CyrillicaOchrid10U" w:ascii="CyrillicaOchrid10U" w:hAnsi="CyrillicaOchrid10U"/>
                <w:lang w:val="it-IT"/>
              </w:rPr>
              <w:t>ѹ</w:t>
            </w:r>
            <w:r>
              <w:rPr>
                <w:rFonts w:cs="CyrillicaOchrid10U" w:ascii="CyrillicaOchrid10U" w:hAnsi="CyrillicaOchrid10U"/>
                <w:lang w:val="it-IT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  <w:t>шено имѣаше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ни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34"/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 длъгомь не-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гомь одрь-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жимъ. иꙁвѣ-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ща то х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ль-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но. ꙗкоже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множице-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ru-RU" w:eastAsia="en-GB"/>
              </w:rPr>
              <w:t>ю слышимъ.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ru-RU" w:eastAsia="en-GB"/>
              </w:rPr>
              <w:t>отъ ненака-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ꙁ</w:t>
            </w:r>
            <w:r>
              <w:rPr>
                <w:rFonts w:cs="CyrillicaOchrid10U" w:ascii="CyrillicaOchrid10U" w:hAnsi="CyrillicaOchrid10U"/>
                <w:lang w:val="ru-RU" w:eastAsia="en-GB"/>
              </w:rPr>
              <w:t>анъ 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ru-RU" w:eastAsia="en-GB"/>
              </w:rPr>
              <w:footnoteReference w:id="35"/>
            </w:r>
            <w:r>
              <w:rPr>
                <w:rFonts w:cs="CyrillicaOchrid10U" w:ascii="CyrillicaOchrid10U" w:hAnsi="CyrillicaOchrid10U"/>
                <w:lang w:val="ru-RU" w:eastAsia="en-GB"/>
              </w:rPr>
              <w:t xml:space="preserve"> ока-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ru-RU" w:eastAsia="en-GB"/>
              </w:rPr>
              <w:t>ньнъ с</w:t>
            </w:r>
            <w:r>
              <w:rPr>
                <w:rFonts w:cs="CyrillicaOchrid10U" w:ascii="CyrillicaOchrid10U" w:hAnsi="CyrillicaOchrid10U"/>
                <w:lang w:val="ru-RU"/>
              </w:rPr>
              <w:t>ѹ</w:t>
            </w:r>
            <w:r>
              <w:rPr>
                <w:rFonts w:cs="CyrillicaOchrid10U" w:ascii="CyrillicaOchrid10U" w:hAnsi="CyrillicaOchrid10U"/>
                <w:lang w:val="ru-RU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ru-RU" w:eastAsia="en-GB"/>
              </w:rPr>
              <w:t>щь. въ напа-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ru-RU" w:eastAsia="en-GB"/>
              </w:rPr>
              <w:t>сти. не про-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ru-RU" w:eastAsia="en-GB"/>
              </w:rPr>
            </w:pPr>
            <w:r>
              <w:rPr>
                <w:rFonts w:cs="CyrillicaOchrid10U" w:ascii="CyrillicaOchrid10U" w:hAnsi="CyrillicaOchrid10U"/>
                <w:lang w:val="ru-RU" w:eastAsia="en-GB"/>
              </w:rPr>
              <w:t>кл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ru-RU" w:eastAsia="en-GB"/>
              </w:rPr>
              <w:t xml:space="preserve"> сво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ru-RU" w:eastAsia="en-GB"/>
              </w:rPr>
              <w:t>го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ru-RU" w:eastAsia="en-GB"/>
              </w:rPr>
              <w:t>дьне. нъ и при-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ru-RU" w:eastAsia="en-GB"/>
              </w:rPr>
              <w:t>отъвѣща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ru-RU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ru-RU" w:eastAsia="en-GB"/>
              </w:rPr>
            </w:pPr>
            <w:r>
              <w:rPr>
                <w:rFonts w:cs="CyrillicaOchrid10U" w:ascii="CyrillicaOchrid10U" w:hAnsi="CyrillicaOchrid10U"/>
                <w:lang w:val="ru-RU" w:eastAsia="en-GB"/>
              </w:rPr>
              <w:t xml:space="preserve">ть не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ꙁ</w:t>
            </w:r>
            <w:r>
              <w:rPr>
                <w:rFonts w:cs="CyrillicaOchrid10U" w:ascii="CyrillicaOchrid10U" w:hAnsi="CyrillicaOchrid10U"/>
                <w:lang w:val="ru-RU" w:eastAsia="en-GB"/>
              </w:rPr>
              <w:t>на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ꙗ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ru-RU" w:eastAsia="en-GB"/>
              </w:rPr>
            </w:pPr>
            <w:r>
              <w:rPr>
                <w:rFonts w:cs="CyrillicaOchrid10U" w:ascii="CyrillicaOchrid10U" w:hAnsi="CyrillicaOchrid10U"/>
                <w:lang w:val="ru-RU" w:eastAsia="en-GB"/>
              </w:rPr>
              <w:t xml:space="preserve">же кто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ru-RU" w:eastAsia="en-GB"/>
              </w:rPr>
              <w:t>сть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ru-RU" w:eastAsia="en-GB"/>
              </w:rPr>
            </w:pPr>
            <w:r>
              <w:rPr>
                <w:rFonts w:cs="CyrillicaOchrid10U" w:ascii="CyrillicaOchrid10U" w:hAnsi="CyrillicaOchrid10U"/>
                <w:lang w:val="ru-RU" w:eastAsia="en-GB"/>
              </w:rPr>
              <w:t>въпраша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ꙗ</w:t>
            </w:r>
            <w:r>
              <w:rPr>
                <w:rFonts w:cs="CyrillicaOchrid10U" w:ascii="CyrillicaOchrid10U" w:hAnsi="CyrillicaOchrid10U"/>
                <w:lang w:val="ru-RU" w:eastAsia="en-GB"/>
              </w:rPr>
              <w:t>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ru-RU" w:eastAsia="en-GB"/>
              </w:rPr>
              <w:footnoteReference w:id="36"/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ru-RU" w:eastAsia="en-GB"/>
              </w:rPr>
              <w:t xml:space="preserve">ни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ꙗ</w:t>
            </w:r>
            <w:r>
              <w:rPr>
                <w:rFonts w:cs="CyrillicaOchrid10U" w:ascii="CyrillicaOchrid10U" w:hAnsi="CyrillicaOchrid10U"/>
                <w:lang w:val="ru-RU" w:eastAsia="en-GB"/>
              </w:rPr>
              <w:t>ко хоще-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ru-RU" w:eastAsia="en-GB"/>
              </w:rPr>
              <w:t>ть же цѣлити 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ru-RU" w:eastAsia="en-GB"/>
              </w:rPr>
              <w:footnoteReference w:id="37"/>
            </w:r>
            <w:r>
              <w:rPr>
                <w:rFonts w:cs="CyrillicaOchrid10U" w:ascii="CyrillicaOchrid10U" w:hAnsi="CyrillicaOchrid10U"/>
                <w:lang w:val="ru-RU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ru-RU" w:eastAsia="en-GB"/>
              </w:rPr>
            </w:pPr>
            <w:r>
              <w:rPr>
                <w:rFonts w:cs="CyrillicaOchrid10U" w:ascii="CyrillicaOchrid10U" w:hAnsi="CyrillicaOchrid10U"/>
                <w:lang w:val="ru-RU" w:eastAsia="en-GB"/>
              </w:rPr>
              <w:t>нъ сего тъкмо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ru-RU" w:eastAsia="en-GB"/>
              </w:rPr>
              <w:t xml:space="preserve">мьнѫ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ru-RU" w:eastAsia="en-GB"/>
              </w:rPr>
              <w:t>ааше.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jc w:val="both"/>
        <w:rPr>
          <w:lang w:val="ru-RU"/>
        </w:rPr>
      </w:pPr>
      <w:r>
        <w:rPr>
          <w:lang w:val="ru-RU"/>
        </w:rPr>
      </w:r>
    </w:p>
    <w:p>
      <w:pPr>
        <w:pStyle w:val="Kopfzeile"/>
        <w:widowControl/>
        <w:tabs>
          <w:tab w:val="clear" w:pos="4536"/>
          <w:tab w:val="clear" w:pos="9072"/>
        </w:tabs>
        <w:jc w:val="both"/>
        <w:rPr>
          <w:highlight w:val="lightGray"/>
          <w:lang w:val="bg-BG"/>
        </w:rPr>
      </w:pPr>
      <w:r>
        <w:rPr>
          <w:highlight w:val="lightGray"/>
          <w:lang w:val="bg-BG"/>
        </w:rPr>
      </w:r>
    </w:p>
    <w:p>
      <w:pPr>
        <w:pStyle w:val="Standard"/>
        <w:widowControl/>
        <w:spacing w:lineRule="auto" w:line="168"/>
        <w:jc w:val="both"/>
        <w:rPr>
          <w:sz w:val="20"/>
          <w:lang w:val="bg-BG"/>
        </w:rPr>
      </w:pPr>
      <w:r>
        <w:rPr>
          <w:sz w:val="20"/>
          <w:highlight w:val="lightGray"/>
          <w:lang w:val="en-US"/>
        </w:rPr>
        <w:t>Cramer</w:t>
      </w:r>
      <w:r>
        <w:rPr>
          <w:sz w:val="20"/>
          <w:highlight w:val="lightGray"/>
          <w:lang w:val="bg-BG"/>
        </w:rPr>
        <w:t xml:space="preserve">, </w:t>
      </w:r>
      <w:r>
        <w:rPr>
          <w:sz w:val="20"/>
          <w:highlight w:val="lightGray"/>
          <w:lang w:val="en-US"/>
        </w:rPr>
        <w:t>II</w:t>
      </w:r>
      <w:r>
        <w:rPr>
          <w:sz w:val="20"/>
          <w:highlight w:val="lightGray"/>
          <w:lang w:val="bg-BG"/>
        </w:rPr>
        <w:t>, 229.20-29  /15</w:t>
      </w:r>
      <w:r>
        <w:rPr>
          <w:sz w:val="20"/>
          <w:highlight w:val="lightGray"/>
          <w:lang w:val="en-US"/>
        </w:rPr>
        <w:t>c</w:t>
      </w:r>
      <w:r>
        <w:rPr>
          <w:sz w:val="20"/>
          <w:highlight w:val="lightGray"/>
          <w:lang w:val="bg-BG"/>
        </w:rPr>
        <w:t>1-</w:t>
      </w:r>
      <w:r>
        <w:rPr>
          <w:sz w:val="20"/>
          <w:highlight w:val="lightGray"/>
          <w:lang w:val="en-US"/>
        </w:rPr>
        <w:t>d</w:t>
      </w:r>
      <w:r>
        <w:rPr>
          <w:sz w:val="20"/>
          <w:highlight w:val="lightGray"/>
          <w:lang w:val="bg-BG"/>
        </w:rPr>
        <w:t>21</w:t>
      </w:r>
    </w:p>
    <w:p>
      <w:pPr>
        <w:pStyle w:val="Standard"/>
        <w:widowControl/>
        <w:spacing w:lineRule="auto" w:line="168"/>
        <w:jc w:val="both"/>
        <w:rPr>
          <w:sz w:val="20"/>
          <w:lang w:val="bg-BG"/>
        </w:rPr>
      </w:pPr>
      <w:r>
        <w:rPr>
          <w:sz w:val="20"/>
          <w:lang w:val="bg-BG"/>
        </w:rPr>
      </w:r>
    </w:p>
    <w:p>
      <w:pPr>
        <w:pStyle w:val="Kopfzeile"/>
        <w:widowControl/>
        <w:tabs>
          <w:tab w:val="clear" w:pos="4536"/>
          <w:tab w:val="clear" w:pos="9072"/>
        </w:tabs>
        <w:jc w:val="both"/>
        <w:rPr>
          <w:sz w:val="20"/>
          <w:lang w:val="bg-BG"/>
        </w:rPr>
      </w:pPr>
      <w:r>
        <w:rPr>
          <w:sz w:val="20"/>
          <w:lang w:val="bg-BG"/>
        </w:rPr>
      </w:r>
    </w:p>
    <w:p>
      <w:pPr>
        <w:pStyle w:val="Standard"/>
        <w:widowControl/>
        <w:jc w:val="both"/>
        <w:rPr>
          <w:rFonts w:ascii="New_1" w:hAnsi="New_1" w:cs="New_1"/>
          <w:sz w:val="20"/>
          <w:lang w:val="bg-BG"/>
        </w:rPr>
      </w:pPr>
      <w:r>
        <w:rPr>
          <w:rFonts w:cs="New_1" w:ascii="New_1" w:hAnsi="New_1"/>
          <w:sz w:val="20"/>
          <w:lang w:val="bg-BG"/>
        </w:rPr>
      </w:r>
      <w:r>
        <w:br w:type="page"/>
      </w:r>
    </w:p>
    <w:p>
      <w:pPr>
        <w:pStyle w:val="Normal"/>
        <w:jc w:val="center"/>
        <w:rPr>
          <w:rFonts w:ascii="Palatino;Book Antiqua" w:hAnsi="Palatino;Book Antiqua" w:cs="Palatino;Book Antiqua"/>
          <w:sz w:val="20"/>
          <w:lang w:val="bg-BG"/>
        </w:rPr>
      </w:pPr>
      <w:r>
        <w:rPr>
          <w:rFonts w:cs="Palatino;Book Antiqua" w:ascii="Palatino;Book Antiqua" w:hAnsi="Palatino;Book Antiqua"/>
          <w:sz w:val="20"/>
          <w:lang w:val="bg-BG"/>
        </w:rPr>
      </w:r>
    </w:p>
    <w:p>
      <w:pPr>
        <w:pStyle w:val="Kopfzeile"/>
        <w:widowControl/>
        <w:tabs>
          <w:tab w:val="clear" w:pos="4536"/>
          <w:tab w:val="clear" w:pos="9072"/>
        </w:tabs>
        <w:ind w:right="-5" w:hanging="0"/>
        <w:rPr>
          <w:rFonts w:ascii="Palatino;Book Antiqua" w:hAnsi="Palatino;Book Antiqua" w:cs="Palatino;Book Antiqua"/>
        </w:rPr>
      </w:pPr>
      <w:r>
        <w:rPr>
          <w:rFonts w:cs="Palatino;Book Antiqua" w:ascii="Palatino;Book Antiqua" w:hAnsi="Palatino;Book Antiqua"/>
        </w:rPr>
      </w:r>
    </w:p>
    <w:tbl>
      <w:tblPr>
        <w:tblW w:w="6521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835"/>
        <w:gridCol w:w="425"/>
        <w:gridCol w:w="2835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>16a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16b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ꙗко на потрѣ-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м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бѫ-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деть х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ъ. въло-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жити 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38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въ во-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и сими сло-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вес. 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бѣди-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ти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39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и мышл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ше. не рее же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х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ъ. хоще-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ши ли да т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и-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сцѣлю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40"/>
            </w:r>
            <w:r>
              <w:rPr>
                <w:rFonts w:cs="CyrillicaOchrid10U" w:ascii="CyrillicaOchrid10U" w:hAnsi="CyrillicaOchrid10U"/>
                <w:lang w:val="en-GB" w:eastAsia="en-GB"/>
              </w:rPr>
              <w:t>. да не ꙗ-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вить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41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велиаꙗ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велить же -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одрьць въ-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ти. иꙁвѣ-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стити хот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бывъше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42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ю-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до. да не мнить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ни динъ. ꙗ-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ко привидѣни-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eastAsia="CyrillicaOchrid10U" w:cs="CyrillicaOchrid10U" w:ascii="CyrillicaOchrid10U" w:hAnsi="CyrillicaOchrid10U"/>
                <w:lang w:val="en-GB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сть. не бы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бо моглъ одра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носити. аще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не быша ꙁѣло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твьрдили 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ди го. не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ищеть же ѿ не-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го вѣры прѣже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исцѣлниꙗ.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ꙗкоже въ и-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нѣхъ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43"/>
            </w:r>
            <w:r>
              <w:rPr>
                <w:rFonts w:cs="CyrillicaOchrid10U" w:ascii="CyrillicaOchrid10U" w:hAnsi="CyrillicaOchrid10U"/>
                <w:lang w:val="en-GB" w:eastAsia="en-GB"/>
              </w:rPr>
              <w:t>. ꙗко не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бѣ </w:t>
            </w:r>
            <w:r>
              <w:rPr/>
              <w:t>(!)</w:t>
            </w:r>
            <w:r>
              <w:rPr>
                <w:rStyle w:val="FootnoteCharacters"/>
                <w:rStyle w:val="FootnoteAnchor"/>
              </w:rPr>
              <w:footnoteReference w:id="44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видѣлъ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го юда сътво-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рьша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45"/>
            </w:r>
            <w:r>
              <w:rPr>
                <w:rFonts w:cs="CyrillicaOchrid10U" w:ascii="CyrillicaOchrid10U" w:hAnsi="CyrillicaOchrid10U"/>
                <w:lang w:val="en-GB" w:eastAsia="en-GB"/>
              </w:rPr>
              <w:t>. нъ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46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ни вѣ-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ше къто -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47"/>
            </w:r>
            <w:r>
              <w:rPr>
                <w:rFonts w:cs="CyrillicaOchrid10U" w:ascii="CyrillicaOchrid10U" w:hAnsi="CyrillicaOchrid10U"/>
                <w:lang w:val="en-GB" w:eastAsia="en-GB"/>
              </w:rPr>
              <w:t>. ибо и тъ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48"/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въ нихъже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49"/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вѣры въпра-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шаше. не прѣ-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же юдесъ.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  <w:t>нъ гда 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50"/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б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ꙑ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ша ви-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lang w:val="it-IT"/>
        </w:rPr>
      </w:pPr>
      <w:r>
        <w:rPr>
          <w:lang w:val="it-IT"/>
        </w:rPr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lang w:val="it-IT"/>
        </w:rPr>
      </w:pPr>
      <w:r>
        <w:rPr>
          <w:lang w:val="it-IT"/>
        </w:rPr>
      </w:r>
    </w:p>
    <w:p>
      <w:pPr>
        <w:pStyle w:val="Standard"/>
        <w:widowControl/>
        <w:jc w:val="both"/>
        <w:rPr>
          <w:sz w:val="20"/>
          <w:highlight w:val="lightGray"/>
          <w:lang w:val="it-IT"/>
        </w:rPr>
      </w:pPr>
      <w:r>
        <w:rPr>
          <w:sz w:val="20"/>
          <w:highlight w:val="lightGray"/>
          <w:lang w:val="it-IT"/>
        </w:rPr>
        <w:t xml:space="preserve">Cramer, II, 229.29 - 230. 6   /16a1-b21 </w:t>
      </w:r>
    </w:p>
    <w:p>
      <w:pPr>
        <w:pStyle w:val="Standard"/>
        <w:widowControl/>
        <w:jc w:val="both"/>
        <w:rPr>
          <w:sz w:val="20"/>
          <w:lang w:val="it-IT"/>
        </w:rPr>
      </w:pPr>
      <w:r>
        <w:rPr>
          <w:sz w:val="20"/>
          <w:highlight w:val="lightGray"/>
          <w:lang w:val="it-IT"/>
        </w:rPr>
        <w:t xml:space="preserve">15-16: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иꙁвѣстити</w:t>
      </w:r>
      <w:r>
        <w:rPr>
          <w:rFonts w:cs="New13" w:ascii="New13" w:hAnsi="New13"/>
          <w:sz w:val="20"/>
          <w:highlight w:val="lightGray"/>
          <w:lang w:val="it-IT"/>
        </w:rPr>
        <w:t xml:space="preserve"> </w:t>
      </w:r>
      <w:r>
        <w:rPr>
          <w:rFonts w:eastAsia="Symbol" w:cs="Symbol" w:ascii="Symbol" w:hAnsi="Symbol"/>
          <w:sz w:val="20"/>
          <w:highlight w:val="lightGray"/>
          <w:lang w:val="bg-BG"/>
        </w:rPr>
        <w:t></w:t>
      </w:r>
      <w:r>
        <w:rPr>
          <w:sz w:val="20"/>
          <w:highlight w:val="lightGray"/>
          <w:lang w:val="it-IT"/>
        </w:rPr>
        <w:t xml:space="preserve"> </w:t>
      </w:r>
      <w:r>
        <w:rPr>
          <w:rFonts w:cs="New_3" w:ascii="New_3" w:hAnsi="New_3"/>
          <w:sz w:val="20"/>
          <w:highlight w:val="lightGray"/>
          <w:lang w:val="it-IT"/>
        </w:rPr>
        <w:t>3T</w:t>
      </w:r>
      <w:r>
        <w:rPr>
          <w:sz w:val="20"/>
          <w:highlight w:val="lightGray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>st$wsasJaT</w:t>
      </w:r>
      <w:r>
        <w:rPr>
          <w:sz w:val="20"/>
          <w:highlight w:val="lightGray"/>
        </w:rPr>
        <w:t>Ў</w:t>
      </w:r>
      <w:r>
        <w:rPr>
          <w:rFonts w:cs="New_3" w:ascii="New_3" w:hAnsi="New_3"/>
          <w:sz w:val="20"/>
          <w:highlight w:val="lightGray"/>
          <w:lang w:val="it-IT"/>
        </w:rPr>
        <w:t>.</w:t>
      </w:r>
    </w:p>
    <w:p>
      <w:pPr>
        <w:pStyle w:val="Standard"/>
        <w:widowControl/>
        <w:spacing w:lineRule="auto" w:line="168"/>
        <w:jc w:val="both"/>
        <w:rPr>
          <w:sz w:val="20"/>
          <w:lang w:val="it-IT"/>
        </w:rPr>
      </w:pPr>
      <w:r>
        <w:rPr>
          <w:sz w:val="20"/>
          <w:lang w:val="it-IT"/>
        </w:rPr>
      </w:r>
    </w:p>
    <w:p>
      <w:pPr>
        <w:pStyle w:val="Standard"/>
        <w:widowControl/>
        <w:spacing w:lineRule="auto" w:line="168"/>
        <w:jc w:val="both"/>
        <w:rPr>
          <w:sz w:val="20"/>
          <w:u w:val="single"/>
          <w:lang w:val="it-IT"/>
        </w:rPr>
      </w:pPr>
      <w:r>
        <w:rPr>
          <w:sz w:val="20"/>
          <w:u w:val="single"/>
          <w:lang w:val="it-IT"/>
        </w:rPr>
      </w:r>
    </w:p>
    <w:p>
      <w:pPr>
        <w:pStyle w:val="Standard"/>
        <w:widowControl/>
        <w:spacing w:lineRule="auto" w:line="168"/>
        <w:jc w:val="both"/>
        <w:rPr>
          <w:rFonts w:ascii="New_1" w:hAnsi="New_1" w:cs="New_1"/>
          <w:sz w:val="20"/>
          <w:u w:val="single"/>
          <w:lang w:val="it-IT"/>
        </w:rPr>
      </w:pPr>
      <w:r>
        <w:rPr>
          <w:rFonts w:cs="New_1" w:ascii="New_1" w:hAnsi="New_1"/>
          <w:sz w:val="20"/>
          <w:u w:val="single"/>
          <w:lang w:val="it-IT"/>
        </w:rPr>
      </w:r>
      <w:r>
        <w:br w:type="page"/>
      </w:r>
    </w:p>
    <w:p>
      <w:pPr>
        <w:pStyle w:val="Kopfzeile"/>
        <w:widowControl/>
        <w:tabs>
          <w:tab w:val="center" w:pos="3515" w:leader="none"/>
          <w:tab w:val="right" w:pos="9072" w:leader="none"/>
        </w:tabs>
        <w:rPr>
          <w:rFonts w:ascii="New_1" w:hAnsi="New_1" w:cs="New_1"/>
          <w:sz w:val="20"/>
          <w:lang w:val="it-IT"/>
        </w:rPr>
      </w:pPr>
      <w:r>
        <w:rPr>
          <w:rFonts w:cs="New_1" w:ascii="New_1" w:hAnsi="New_1"/>
          <w:sz w:val="20"/>
          <w:lang w:val="it-IT"/>
        </w:rPr>
      </w:r>
    </w:p>
    <w:tbl>
      <w:tblPr>
        <w:tblW w:w="6379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835"/>
        <w:gridCol w:w="425"/>
        <w:gridCol w:w="2693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16c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16d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дѣли юдеса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створьша. въ-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тъ же свои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одръ. и хож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ше. понеже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гда слыша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51"/>
            </w:r>
            <w:r>
              <w:rPr>
                <w:rFonts w:cs="CyrillicaOchrid10U" w:ascii="CyrillicaOchrid10U" w:hAnsi="CyrillicaOchrid10U"/>
                <w:lang w:val="en-GB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вѣровавъ въ-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ста. бывъ съ-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дравъ. ние- 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соже отънѫ- 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дь невѣрьна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помысливъ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52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. 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подобать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же дивити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и вѣрѣ го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̋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же потомь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имать. и дрь-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ꙁновенью же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къ иѭдеомъ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како належа-</w:t>
            </w:r>
          </w:p>
          <w:p>
            <w:pPr>
              <w:pStyle w:val="Standard"/>
              <w:widowControl/>
              <w:spacing w:lineRule="exact" w:line="320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щемъ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53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имъ. и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гл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bg-BG"/>
              </w:rPr>
              <w:t>ѭ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щемъ -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не лѣть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ти сть въ-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ти одра си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54"/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ꙁа 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бот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самъ съ дрь-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ꙁновениимь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бест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дьна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ꙗꙁыка ихъ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посрамл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ꙗ.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благодате-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го пропо-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ведаше 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створи и м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съдрава. тъ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ми рее въꙁ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ти одръ. тъкмо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не 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бл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дете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 неистови 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дѣете. вел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ще</w:t>
            </w:r>
          </w:p>
          <w:p>
            <w:pPr>
              <w:pStyle w:val="Standard"/>
              <w:widowControl/>
              <w:spacing w:lineRule="exact" w:line="320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иꙁбавльшаго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sz w:val="20"/>
        </w:rPr>
      </w:pPr>
      <w:r>
        <w:rPr>
          <w:sz w:val="20"/>
        </w:rPr>
      </w:r>
    </w:p>
    <w:p>
      <w:pPr>
        <w:pStyle w:val="Kopfzeile"/>
        <w:widowControl/>
        <w:tabs>
          <w:tab w:val="clear" w:pos="4536"/>
          <w:tab w:val="clear" w:pos="9072"/>
        </w:tabs>
        <w:jc w:val="both"/>
        <w:rPr>
          <w:sz w:val="20"/>
          <w:lang w:val="bg-BG"/>
        </w:rPr>
      </w:pPr>
      <w:r>
        <w:rPr>
          <w:sz w:val="20"/>
          <w:lang w:val="bg-BG"/>
        </w:rPr>
      </w:r>
    </w:p>
    <w:p>
      <w:pPr>
        <w:pStyle w:val="Standard"/>
        <w:widowControl/>
        <w:jc w:val="both"/>
        <w:rPr>
          <w:sz w:val="20"/>
          <w:highlight w:val="lightGray"/>
          <w:lang w:val="bg-BG"/>
        </w:rPr>
      </w:pPr>
      <w:r>
        <w:rPr>
          <w:sz w:val="20"/>
          <w:highlight w:val="lightGray"/>
          <w:lang w:val="it-IT"/>
        </w:rPr>
        <w:t>Cramer</w:t>
      </w:r>
      <w:r>
        <w:rPr>
          <w:sz w:val="20"/>
          <w:highlight w:val="lightGray"/>
          <w:lang w:val="bg-BG"/>
        </w:rPr>
        <w:t xml:space="preserve">, </w:t>
      </w:r>
      <w:r>
        <w:rPr>
          <w:sz w:val="20"/>
          <w:highlight w:val="lightGray"/>
          <w:lang w:val="it-IT"/>
        </w:rPr>
        <w:t>II</w:t>
      </w:r>
      <w:r>
        <w:rPr>
          <w:sz w:val="20"/>
          <w:highlight w:val="lightGray"/>
          <w:lang w:val="bg-BG"/>
        </w:rPr>
        <w:t>, 230.6-10 + 16-22 /16</w:t>
      </w:r>
      <w:r>
        <w:rPr>
          <w:sz w:val="20"/>
          <w:highlight w:val="lightGray"/>
          <w:lang w:val="it-IT"/>
        </w:rPr>
        <w:t>c</w:t>
      </w:r>
      <w:r>
        <w:rPr>
          <w:sz w:val="20"/>
          <w:highlight w:val="lightGray"/>
          <w:lang w:val="bg-BG"/>
        </w:rPr>
        <w:t>1-</w:t>
      </w:r>
      <w:r>
        <w:rPr>
          <w:sz w:val="20"/>
          <w:highlight w:val="lightGray"/>
          <w:lang w:val="it-IT"/>
        </w:rPr>
        <w:t>d</w:t>
      </w:r>
      <w:r>
        <w:rPr>
          <w:sz w:val="20"/>
          <w:highlight w:val="lightGray"/>
          <w:lang w:val="bg-BG"/>
        </w:rPr>
        <w:t>21</w:t>
      </w:r>
    </w:p>
    <w:p>
      <w:pPr>
        <w:pStyle w:val="Standard"/>
        <w:widowControl/>
        <w:jc w:val="both"/>
        <w:rPr>
          <w:sz w:val="20"/>
          <w:lang w:val="bg-BG"/>
        </w:rPr>
      </w:pPr>
      <w:r>
        <w:rPr>
          <w:sz w:val="20"/>
          <w:highlight w:val="lightGray"/>
          <w:lang w:val="bg-BG"/>
        </w:rPr>
        <w:t xml:space="preserve">12: след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помысливъ </w:t>
      </w:r>
      <w:r>
        <w:rPr>
          <w:sz w:val="20"/>
          <w:highlight w:val="lightGray"/>
        </w:rPr>
        <w:t>om</w:t>
      </w:r>
      <w:r>
        <w:rPr>
          <w:sz w:val="20"/>
          <w:highlight w:val="lightGray"/>
          <w:lang w:val="bg-BG"/>
        </w:rPr>
        <w:t xml:space="preserve">.  </w:t>
      </w:r>
      <w:r>
        <w:rPr>
          <w:rFonts w:cs="New_3" w:ascii="New_3" w:hAnsi="New_3"/>
          <w:sz w:val="20"/>
          <w:highlight w:val="lightGray"/>
          <w:lang w:val="bg-BG"/>
        </w:rPr>
        <w:t>ç</w:t>
      </w:r>
      <w:r>
        <w:rPr>
          <w:rFonts w:cs="New_3" w:ascii="New_3" w:hAnsi="New_3"/>
          <w:sz w:val="20"/>
          <w:highlight w:val="lightGray"/>
        </w:rPr>
        <w:t>A</w:t>
      </w:r>
      <w:r>
        <w:rPr>
          <w:rFonts w:cs="New_3" w:ascii="New_3" w:hAnsi="New_3"/>
          <w:sz w:val="20"/>
          <w:highlight w:val="lightGray"/>
          <w:lang w:val="bg-BG"/>
        </w:rPr>
        <w:t>3</w:t>
      </w:r>
      <w:r>
        <w:rPr>
          <w:rFonts w:cs="New_3" w:ascii="New_3" w:hAnsi="New_3"/>
          <w:sz w:val="20"/>
          <w:highlight w:val="lightGray"/>
        </w:rPr>
        <w:t>OLT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NAR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OU</w:t>
      </w:r>
      <w:r>
        <w:rPr>
          <w:rFonts w:cs="New_3" w:ascii="New_3" w:hAnsi="New_3"/>
          <w:sz w:val="20"/>
          <w:highlight w:val="lightGray"/>
          <w:lang w:val="bg-BG"/>
        </w:rPr>
        <w:t xml:space="preserve">. </w:t>
      </w:r>
      <w:r>
        <w:rPr>
          <w:rFonts w:cs="New_3" w:ascii="New_3" w:hAnsi="New_3"/>
          <w:sz w:val="20"/>
          <w:highlight w:val="lightGray"/>
        </w:rPr>
        <w:t>O</w:t>
      </w:r>
      <w:r>
        <w:rPr>
          <w:rFonts w:cs="New_3" w:ascii="New_3" w:hAnsi="New_3"/>
          <w:sz w:val="20"/>
          <w:highlight w:val="lightGray"/>
          <w:lang w:val="bg-BG"/>
        </w:rPr>
        <w:t>ç</w:t>
      </w:r>
      <w:r>
        <w:rPr>
          <w:rFonts w:cs="New_3" w:ascii="New_3" w:hAnsi="New_3"/>
          <w:sz w:val="20"/>
          <w:highlight w:val="lightGray"/>
        </w:rPr>
        <w:t>uk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e</w:t>
      </w:r>
      <w:r>
        <w:rPr>
          <w:rFonts w:cs="New_3" w:ascii="New_3" w:hAnsi="New_3"/>
          <w:sz w:val="20"/>
          <w:highlight w:val="lightGray"/>
          <w:lang w:val="bg-BG"/>
        </w:rPr>
        <w:t>&amp;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it-IT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>3</w:t>
      </w:r>
      <w:r>
        <w:rPr>
          <w:rFonts w:cs="New_3" w:ascii="New_3" w:hAnsi="New_3"/>
          <w:sz w:val="20"/>
          <w:highlight w:val="lightGray"/>
        </w:rPr>
        <w:t>an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dT</w:t>
      </w:r>
      <w:r>
        <w:rPr>
          <w:sz w:val="20"/>
          <w:highlight w:val="lightGray"/>
          <w:lang w:val="it-IT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>%</w:t>
      </w:r>
      <w:r>
        <w:rPr>
          <w:rFonts w:cs="New_3" w:ascii="New_3" w:hAnsi="New_3"/>
          <w:sz w:val="20"/>
          <w:highlight w:val="lightGray"/>
        </w:rPr>
        <w:t>a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t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it-IT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ta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uta</w:t>
      </w:r>
      <w:r>
        <w:rPr>
          <w:rFonts w:cs="New_3" w:ascii="New_3" w:hAnsi="New_3"/>
          <w:sz w:val="20"/>
          <w:highlight w:val="lightGray"/>
          <w:lang w:val="bg-BG"/>
        </w:rPr>
        <w:t xml:space="preserve"> ç</w:t>
      </w:r>
      <w:r>
        <w:rPr>
          <w:rFonts w:cs="New_3" w:ascii="New_3" w:hAnsi="New_3"/>
          <w:sz w:val="20"/>
          <w:highlight w:val="lightGray"/>
        </w:rPr>
        <w:t>ek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eleue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g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it-IT"/>
        </w:rPr>
        <w:t>Ў</w:t>
      </w:r>
      <w:r>
        <w:rPr>
          <w:rFonts w:cs="New_3" w:ascii="New_3" w:hAnsi="New_3"/>
          <w:sz w:val="20"/>
          <w:highlight w:val="lightGray"/>
        </w:rPr>
        <w:t>nesJaT</w:t>
      </w:r>
      <w:r>
        <w:rPr>
          <w:sz w:val="20"/>
          <w:highlight w:val="lightGray"/>
          <w:lang w:val="it-IT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... </w:t>
      </w:r>
      <w:r>
        <w:rPr>
          <w:rFonts w:cs="New_3" w:ascii="New_3" w:hAnsi="New_3"/>
          <w:sz w:val="20"/>
          <w:highlight w:val="lightGray"/>
        </w:rPr>
        <w:t>l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ogoV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ka</w:t>
      </w:r>
      <w:r>
        <w:rPr>
          <w:rFonts w:cs="New_3" w:ascii="New_3" w:hAnsi="New_3"/>
          <w:sz w:val="20"/>
          <w:highlight w:val="lightGray"/>
          <w:lang w:val="bg-BG"/>
        </w:rPr>
        <w:t>%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it-IT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é</w:t>
      </w:r>
      <w:r>
        <w:rPr>
          <w:rFonts w:cs="New_3" w:ascii="New_3" w:hAnsi="New_3"/>
          <w:sz w:val="20"/>
          <w:highlight w:val="lightGray"/>
        </w:rPr>
        <w:t>r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hma</w:t>
      </w:r>
      <w:r>
        <w:rPr>
          <w:rFonts w:cs="New_3" w:ascii="New_3" w:hAnsi="New_3"/>
          <w:sz w:val="20"/>
          <w:highlight w:val="lightGray"/>
          <w:lang w:val="bg-BG"/>
        </w:rPr>
        <w:t>.</w:t>
      </w:r>
    </w:p>
    <w:p>
      <w:pPr>
        <w:pStyle w:val="Standard"/>
        <w:widowControl/>
        <w:spacing w:lineRule="auto" w:line="168"/>
        <w:jc w:val="both"/>
        <w:rPr>
          <w:sz w:val="20"/>
          <w:lang w:val="bg-BG"/>
        </w:rPr>
      </w:pPr>
      <w:r>
        <w:rPr>
          <w:sz w:val="20"/>
          <w:lang w:val="bg-BG"/>
        </w:rPr>
      </w:r>
      <w:r>
        <w:br w:type="page"/>
      </w:r>
    </w:p>
    <w:p>
      <w:pPr>
        <w:pStyle w:val="Kopfzeile"/>
        <w:widowControl/>
        <w:tabs>
          <w:tab w:val="center" w:pos="3515" w:leader="none"/>
          <w:tab w:val="right" w:pos="9072" w:leader="none"/>
        </w:tabs>
        <w:jc w:val="center"/>
        <w:rPr>
          <w:rFonts w:ascii="Palatino;Book Antiqua" w:hAnsi="Palatino;Book Antiqua" w:cs="Palatino;Book Antiqua"/>
          <w:sz w:val="20"/>
          <w:lang w:val="bg-BG"/>
        </w:rPr>
      </w:pPr>
      <w:r>
        <w:rPr>
          <w:rFonts w:cs="Palatino;Book Antiqua" w:ascii="Palatino;Book Antiqua" w:hAnsi="Palatino;Book Antiqua"/>
          <w:sz w:val="20"/>
          <w:lang w:val="bg-BG"/>
        </w:rPr>
      </w:r>
    </w:p>
    <w:p>
      <w:pPr>
        <w:pStyle w:val="Kopfzeile"/>
        <w:widowControl/>
        <w:tabs>
          <w:tab w:val="clear" w:pos="4536"/>
          <w:tab w:val="clear" w:pos="9072"/>
        </w:tabs>
        <w:ind w:right="-5" w:hanging="0"/>
        <w:rPr>
          <w:rFonts w:ascii="Palatino;Book Antiqua" w:hAnsi="Palatino;Book Antiqua" w:cs="Palatino;Book Antiqua"/>
          <w:sz w:val="20"/>
        </w:rPr>
      </w:pPr>
      <w:r>
        <w:rPr>
          <w:rFonts w:cs="Palatino;Book Antiqua" w:ascii="Palatino;Book Antiqua" w:hAnsi="Palatino;Book Antiqua"/>
          <w:sz w:val="20"/>
        </w:rPr>
      </w:r>
    </w:p>
    <w:tbl>
      <w:tblPr>
        <w:tblW w:w="6237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835"/>
        <w:gridCol w:w="425"/>
        <w:gridCol w:w="2551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>17a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17b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м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ѿ такова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длъга и люта не-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га. не посл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ша-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ти повелѣваю-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ще. ьсо ради не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рѣша м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кто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сть. сътворьи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т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съдрава. нъ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рекꙑи ти въꙁь-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ми одръ свои.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многою ꙁъло-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бою. горѣ бо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 дол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мь-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нимо прѣ-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плени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посрѣдѣ при-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ношаах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самъ же сего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ради 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кло-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ни 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да не бо-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льши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55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сътвори-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ть. раждещи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56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ꙗрости ихъ.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вѣсто бо сть.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ꙗко 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57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ꙁракъ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тъкма ꙁави-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димааго. не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мала искра б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деть ꙁавид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щиимъ. ь-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то же раꙁ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мѣ-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мъ ѿ селѣ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съдравъ бꙑ-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сть. к том</w:t>
            </w:r>
            <w:r>
              <w:rPr>
                <w:rFonts w:cs="CyrillicaOchrid10U" w:ascii="CyrillicaOchrid10U" w:hAnsi="CyrillicaOchrid10U"/>
              </w:rPr>
              <w:t>ѹ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не съгрѣша-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и. да неьто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горе ти б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де-     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ть. Прьво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бо. ꙗко грѣ-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хъми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58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роди 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не-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гъ въ л</w:t>
            </w:r>
            <w:r>
              <w:rPr>
                <w:rFonts w:cs="CyrillicaOchrid10U" w:ascii="CyrillicaOchrid10U" w:hAnsi="CyrillicaOchrid10U"/>
                <w:vertAlign w:val="superscript"/>
                <w:lang w:val="en-GB" w:eastAsia="en-GB"/>
              </w:rPr>
              <w:t>ꙸ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вцѣ.   </w:t>
            </w:r>
          </w:p>
          <w:p>
            <w:pPr>
              <w:pStyle w:val="Standard"/>
              <w:widowControl/>
              <w:spacing w:lineRule="exact" w:line="320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Въторо же. ꙗко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jc w:val="both"/>
        <w:rPr/>
      </w:pPr>
      <w:r>
        <w:rPr/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sz w:val="20"/>
          <w:lang w:val="bg-BG"/>
        </w:rPr>
      </w:pPr>
      <w:r>
        <w:rPr>
          <w:sz w:val="20"/>
          <w:lang w:val="bg-BG"/>
        </w:rPr>
      </w:r>
    </w:p>
    <w:p>
      <w:pPr>
        <w:pStyle w:val="Standard"/>
        <w:widowControl/>
        <w:spacing w:lineRule="auto" w:line="168"/>
        <w:jc w:val="both"/>
        <w:rPr>
          <w:sz w:val="20"/>
          <w:highlight w:val="lightGray"/>
          <w:lang w:val="bg-BG"/>
        </w:rPr>
      </w:pPr>
      <w:r>
        <w:rPr>
          <w:sz w:val="20"/>
          <w:highlight w:val="lightGray"/>
          <w:lang w:val="en-US"/>
        </w:rPr>
        <w:t>Cramer</w:t>
      </w:r>
      <w:r>
        <w:rPr>
          <w:sz w:val="20"/>
          <w:highlight w:val="lightGray"/>
          <w:lang w:val="bg-BG"/>
        </w:rPr>
        <w:t xml:space="preserve">, </w:t>
      </w:r>
      <w:r>
        <w:rPr>
          <w:sz w:val="20"/>
          <w:highlight w:val="lightGray"/>
          <w:lang w:val="en-US"/>
        </w:rPr>
        <w:t>II</w:t>
      </w:r>
      <w:r>
        <w:rPr>
          <w:sz w:val="20"/>
          <w:highlight w:val="lightGray"/>
          <w:lang w:val="bg-BG"/>
        </w:rPr>
        <w:t>, 230. 22-23+29-32+34-231.1+5-.  /1.</w:t>
      </w:r>
      <w:r>
        <w:rPr>
          <w:sz w:val="20"/>
          <w:highlight w:val="lightGray"/>
          <w:lang w:val="en-US"/>
        </w:rPr>
        <w:t>a</w:t>
      </w:r>
      <w:r>
        <w:rPr>
          <w:sz w:val="20"/>
          <w:highlight w:val="lightGray"/>
          <w:lang w:val="bg-BG"/>
        </w:rPr>
        <w:t>1-</w:t>
      </w:r>
      <w:r>
        <w:rPr>
          <w:sz w:val="20"/>
          <w:highlight w:val="lightGray"/>
          <w:lang w:val="en-US"/>
        </w:rPr>
        <w:t>b</w:t>
      </w:r>
      <w:r>
        <w:rPr>
          <w:sz w:val="20"/>
          <w:highlight w:val="lightGray"/>
          <w:lang w:val="bg-BG"/>
        </w:rPr>
        <w:t>21</w:t>
      </w:r>
    </w:p>
    <w:p>
      <w:pPr>
        <w:pStyle w:val="Standard"/>
        <w:widowControl/>
        <w:spacing w:lineRule="auto" w:line="168"/>
        <w:jc w:val="both"/>
        <w:rPr/>
      </w:pPr>
      <w:r>
        <w:rPr>
          <w:sz w:val="20"/>
          <w:highlight w:val="lightGray"/>
          <w:lang w:val="bg-BG"/>
        </w:rPr>
        <w:t xml:space="preserve">                                                                  </w:t>
      </w:r>
    </w:p>
    <w:p>
      <w:pPr>
        <w:pStyle w:val="Standard"/>
        <w:widowControl/>
        <w:jc w:val="both"/>
        <w:rPr>
          <w:rFonts w:ascii="Calibri" w:hAnsi="Calibri" w:cs="Calibri"/>
          <w:sz w:val="20"/>
          <w:highlight w:val="lightGray"/>
          <w:lang w:val="bg-BG"/>
        </w:rPr>
      </w:pPr>
      <w:r>
        <w:rPr>
          <w:sz w:val="20"/>
          <w:highlight w:val="lightGray"/>
          <w:u w:val="single"/>
          <w:lang w:val="bg-BG"/>
        </w:rPr>
        <w:t>17а</w:t>
      </w:r>
      <w:r>
        <w:rPr>
          <w:sz w:val="20"/>
          <w:highlight w:val="lightGray"/>
          <w:lang w:val="bg-BG"/>
        </w:rPr>
        <w:t xml:space="preserve">, 4-5: сле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повелѣвающе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</w:rPr>
        <w:t>om</w:t>
      </w:r>
      <w:r>
        <w:rPr>
          <w:sz w:val="20"/>
          <w:highlight w:val="lightGray"/>
          <w:lang w:val="bg-BG"/>
        </w:rPr>
        <w:t xml:space="preserve">. </w:t>
      </w:r>
      <w:r>
        <w:rPr>
          <w:rFonts w:cs="New_3" w:ascii="New_3" w:hAnsi="New_3"/>
          <w:sz w:val="20"/>
          <w:highlight w:val="lightGray"/>
        </w:rPr>
        <w:t>ka</w:t>
      </w:r>
      <w:r>
        <w:rPr>
          <w:rFonts w:cs="New_3" w:ascii="New_3" w:hAnsi="New_3"/>
          <w:sz w:val="20"/>
          <w:highlight w:val="lightGray"/>
          <w:lang w:val="bg-BG"/>
        </w:rPr>
        <w:t>%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to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ge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e</w:t>
      </w:r>
      <w:r>
        <w:rPr>
          <w:rFonts w:cs="New_3" w:ascii="New_3" w:hAnsi="New_3"/>
          <w:sz w:val="20"/>
          <w:highlight w:val="lightGray"/>
          <w:lang w:val="bg-BG"/>
        </w:rPr>
        <w:t>ç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kakourge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n</w:t>
      </w:r>
      <w:r>
        <w:rPr>
          <w:rFonts w:cs="New_3" w:ascii="New_3" w:hAnsi="New_3"/>
          <w:sz w:val="20"/>
          <w:highlight w:val="lightGray"/>
          <w:lang w:val="bg-BG"/>
        </w:rPr>
        <w:t xml:space="preserve"> ç</w:t>
      </w:r>
      <w:r>
        <w:rPr>
          <w:rFonts w:cs="New_3" w:ascii="New_3" w:hAnsi="New_3"/>
          <w:sz w:val="20"/>
          <w:highlight w:val="lightGray"/>
        </w:rPr>
        <w:t>ebo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uleto</w:t>
      </w:r>
      <w:r>
        <w:rPr>
          <w:rFonts w:cs="New_3" w:ascii="New_3" w:hAnsi="New_3"/>
          <w:sz w:val="20"/>
          <w:highlight w:val="lightGray"/>
          <w:lang w:val="bg-BG"/>
        </w:rPr>
        <w:t>...</w:t>
      </w:r>
      <w:r>
        <w:rPr>
          <w:rFonts w:cs="New_3" w:ascii="New_3" w:hAnsi="New_3"/>
          <w:sz w:val="20"/>
          <w:highlight w:val="lightGray"/>
        </w:rPr>
        <w:t>t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hV</w:t>
      </w:r>
      <w:r>
        <w:rPr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  <w:lang w:val="bg-BG"/>
        </w:rPr>
        <w:t>ç</w:t>
      </w:r>
      <w:r>
        <w:rPr>
          <w:rFonts w:cs="New_3" w:ascii="New_3" w:hAnsi="New_3"/>
          <w:sz w:val="20"/>
          <w:highlight w:val="lightGray"/>
        </w:rPr>
        <w:t>arrwst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aV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dT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orJ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wseT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. </w:t>
      </w:r>
      <w:r>
        <w:rPr>
          <w:rFonts w:cs="Arial"/>
          <w:sz w:val="20"/>
          <w:highlight w:val="lightGray"/>
          <w:lang w:val="bg-BG"/>
        </w:rPr>
        <w:t>1</w:t>
      </w:r>
      <w:r>
        <w:rPr>
          <w:sz w:val="20"/>
          <w:highlight w:val="lightGray"/>
          <w:lang w:val="bg-BG"/>
        </w:rPr>
        <w:t xml:space="preserve">9-20: ñëåä </w:t>
      </w:r>
      <w:r>
        <w:rPr>
          <w:rFonts w:cs="CyrillicaOchrid10U" w:ascii="CyrillicaOchrid10U" w:hAnsi="CyrillicaOchrid10U"/>
          <w:sz w:val="20"/>
          <w:highlight w:val="lightGray"/>
          <w:lang w:val="bg-BG"/>
        </w:rPr>
        <w:t>ѹ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клони с</w:t>
      </w:r>
      <w:r>
        <w:rPr>
          <w:rFonts w:cs="CyrillicaOchrid10U" w:ascii="CyrillicaOchrid10U" w:hAnsi="CyrillicaOchrid10U"/>
          <w:sz w:val="20"/>
          <w:highlight w:val="lightGray"/>
          <w:lang w:val="bg-BG"/>
        </w:rPr>
        <w:t>Ѧ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 </w:t>
      </w:r>
      <w:r>
        <w:rPr>
          <w:sz w:val="20"/>
          <w:highlight w:val="lightGray"/>
        </w:rPr>
        <w:t>om</w:t>
      </w:r>
      <w:r>
        <w:rPr>
          <w:sz w:val="20"/>
          <w:highlight w:val="lightGray"/>
          <w:lang w:val="bg-BG"/>
        </w:rPr>
        <w:t xml:space="preserve">. </w:t>
      </w:r>
      <w:r>
        <w:rPr>
          <w:rFonts w:cs="New_3" w:ascii="New_3" w:hAnsi="New_3"/>
          <w:sz w:val="20"/>
          <w:highlight w:val="lightGray"/>
          <w:lang w:val="bg-BG"/>
        </w:rPr>
        <w:t>3</w:t>
      </w:r>
      <w:r>
        <w:rPr>
          <w:rFonts w:cs="New_3" w:ascii="New_3" w:hAnsi="New_3"/>
          <w:sz w:val="20"/>
          <w:highlight w:val="lightGray"/>
        </w:rPr>
        <w:t>rwton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m</w:t>
      </w:r>
      <w:r>
        <w:rPr>
          <w:rFonts w:cs="New_3" w:ascii="New_3" w:hAnsi="New_3"/>
          <w:sz w:val="20"/>
          <w:highlight w:val="lightGray"/>
          <w:lang w:val="bg-BG"/>
        </w:rPr>
        <w:t>%</w:t>
      </w:r>
      <w:r>
        <w:rPr>
          <w:rFonts w:cs="New_3" w:ascii="New_3" w:hAnsi="New_3"/>
          <w:sz w:val="20"/>
          <w:highlight w:val="lightGray"/>
        </w:rPr>
        <w:t>en</w:t>
      </w:r>
      <w:r>
        <w:rPr>
          <w:rFonts w:cs="New_3" w:ascii="New_3" w:hAnsi="New_3"/>
          <w:sz w:val="20"/>
          <w:highlight w:val="lightGray"/>
          <w:lang w:val="bg-BG"/>
        </w:rPr>
        <w:t>, ê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na</w:t>
      </w:r>
      <w:r>
        <w:rPr>
          <w:rFonts w:cs="New_3" w:ascii="New_3" w:hAnsi="New_3"/>
          <w:sz w:val="20"/>
          <w:highlight w:val="lightGray"/>
          <w:lang w:val="bg-BG"/>
        </w:rPr>
        <w:t xml:space="preserve"> ç</w:t>
      </w:r>
      <w:r>
        <w:rPr>
          <w:rFonts w:cs="New_3" w:ascii="New_3" w:hAnsi="New_3"/>
          <w:sz w:val="20"/>
          <w:highlight w:val="lightGray"/>
        </w:rPr>
        <w:t>a</w:t>
      </w:r>
      <w:r>
        <w:rPr>
          <w:rFonts w:cs="New_3" w:ascii="New_3" w:hAnsi="New_3"/>
          <w:sz w:val="20"/>
          <w:highlight w:val="lightGray"/>
          <w:lang w:val="bg-BG"/>
        </w:rPr>
        <w:t>3$</w:t>
      </w:r>
      <w:r>
        <w:rPr>
          <w:rFonts w:cs="New_3" w:ascii="New_3" w:hAnsi="New_3"/>
          <w:sz w:val="20"/>
          <w:highlight w:val="lightGray"/>
        </w:rPr>
        <w:t>ontoV</w:t>
      </w:r>
      <w:r>
        <w:rPr>
          <w:rFonts w:cs="New_3" w:ascii="New_3" w:hAnsi="New_3"/>
          <w:sz w:val="20"/>
          <w:highlight w:val="lightGray"/>
          <w:lang w:val="bg-BG"/>
        </w:rPr>
        <w:t>...</w:t>
      </w:r>
      <w:r>
        <w:rPr>
          <w:rFonts w:cs="New_3" w:ascii="New_3" w:hAnsi="New_3"/>
          <w:sz w:val="20"/>
          <w:highlight w:val="lightGray"/>
        </w:rPr>
        <w:t>thV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e</w:t>
      </w:r>
      <w:r>
        <w:rPr>
          <w:rFonts w:cs="New_3" w:ascii="New_3" w:hAnsi="New_3"/>
          <w:sz w:val="20"/>
          <w:highlight w:val="lightGray"/>
          <w:lang w:val="bg-BG"/>
        </w:rPr>
        <w:t>ç</w:t>
      </w:r>
      <w:r>
        <w:rPr>
          <w:rFonts w:cs="New_3" w:ascii="New_3" w:hAnsi="New_3"/>
          <w:sz w:val="20"/>
          <w:highlight w:val="lightGray"/>
        </w:rPr>
        <w:t>uerges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aV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m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artuV</w:t>
      </w:r>
      <w:r>
        <w:rPr>
          <w:rFonts w:cs="New_3" w:ascii="New_3" w:hAnsi="New_3"/>
          <w:sz w:val="20"/>
          <w:highlight w:val="lightGray"/>
          <w:lang w:val="bg-BG"/>
        </w:rPr>
        <w:t>.</w:t>
      </w:r>
    </w:p>
    <w:p>
      <w:pPr>
        <w:pStyle w:val="Standard"/>
        <w:widowControl/>
        <w:jc w:val="both"/>
        <w:rPr>
          <w:rFonts w:ascii="Calibri" w:hAnsi="Calibri" w:cs="Calibri"/>
          <w:sz w:val="20"/>
          <w:highlight w:val="lightGray"/>
          <w:lang w:val="bg-BG"/>
        </w:rPr>
      </w:pPr>
      <w:r>
        <w:rPr>
          <w:sz w:val="20"/>
          <w:highlight w:val="lightGray"/>
          <w:lang w:val="bg-BG"/>
        </w:rPr>
        <w:t xml:space="preserve">8-9: след  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ꙁ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авид</w:t>
      </w:r>
      <w:r>
        <w:rPr>
          <w:rFonts w:cs="CyrillicaOchrid10U" w:ascii="CyrillicaOchrid10U" w:hAnsi="CyrillicaOchrid10U"/>
          <w:highlight w:val="lightGray"/>
          <w:lang w:val="bg-BG" w:eastAsia="en-GB"/>
        </w:rPr>
        <w:t>ѧ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щиимъ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</w:rPr>
        <w:t>om</w:t>
      </w:r>
      <w:r>
        <w:rPr>
          <w:sz w:val="20"/>
          <w:highlight w:val="lightGray"/>
          <w:lang w:val="bg-BG"/>
        </w:rPr>
        <w:t xml:space="preserve">. </w:t>
      </w:r>
      <w:r>
        <w:rPr>
          <w:rFonts w:cs="New_3" w:ascii="New_3" w:hAnsi="New_3"/>
          <w:sz w:val="20"/>
          <w:highlight w:val="lightGray"/>
        </w:rPr>
        <w:t>DT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>%</w:t>
      </w:r>
      <w:r>
        <w:rPr>
          <w:rFonts w:cs="New_3" w:ascii="New_3" w:hAnsi="New_3"/>
          <w:sz w:val="20"/>
          <w:highlight w:val="lightGray"/>
        </w:rPr>
        <w:t>a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to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uto</w:t>
      </w:r>
      <w:r>
        <w:rPr>
          <w:rFonts w:cs="New_3" w:ascii="New_3" w:hAnsi="New_3"/>
          <w:sz w:val="20"/>
          <w:highlight w:val="lightGray"/>
          <w:lang w:val="bg-BG"/>
        </w:rPr>
        <w:t xml:space="preserve"> ç</w:t>
      </w:r>
      <w:r>
        <w:rPr>
          <w:rFonts w:cs="New_3" w:ascii="New_3" w:hAnsi="New_3"/>
          <w:sz w:val="20"/>
          <w:highlight w:val="lightGray"/>
        </w:rPr>
        <w:t>anacwr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hsaV</w:t>
      </w:r>
      <w:r>
        <w:rPr>
          <w:rFonts w:cs="New_3" w:ascii="New_3" w:hAnsi="New_3"/>
          <w:sz w:val="20"/>
          <w:highlight w:val="lightGray"/>
          <w:lang w:val="bg-BG"/>
        </w:rPr>
        <w:t>...</w:t>
      </w:r>
      <w:r>
        <w:rPr>
          <w:rFonts w:cs="New_3" w:ascii="New_3" w:hAnsi="New_3"/>
          <w:sz w:val="20"/>
          <w:highlight w:val="lightGray"/>
        </w:rPr>
        <w:t>marturo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usT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t</w:t>
      </w:r>
      <w:r>
        <w:rPr>
          <w:rFonts w:cs="New_3" w:ascii="New_3" w:hAnsi="New_3"/>
          <w:sz w:val="20"/>
          <w:highlight w:val="lightGray"/>
          <w:lang w:val="bg-BG"/>
        </w:rPr>
        <w:t>\~</w:t>
      </w:r>
      <w:r>
        <w:rPr>
          <w:rFonts w:cs="New_3" w:ascii="New_3" w:hAnsi="New_3"/>
          <w:sz w:val="20"/>
          <w:highlight w:val="lightGray"/>
        </w:rPr>
        <w:t>w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Ja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umatT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. </w:t>
      </w:r>
      <w:r>
        <w:rPr>
          <w:rFonts w:cs="Arial"/>
          <w:sz w:val="20"/>
          <w:highlight w:val="lightGray"/>
          <w:lang w:val="bg-BG"/>
        </w:rPr>
        <w:t>1</w:t>
      </w:r>
      <w:r>
        <w:rPr>
          <w:sz w:val="20"/>
          <w:highlight w:val="lightGray"/>
          <w:lang w:val="bg-BG"/>
        </w:rPr>
        <w:t>4-</w:t>
      </w:r>
      <w:r>
        <w:rPr>
          <w:rFonts w:cs="Arial"/>
          <w:sz w:val="20"/>
          <w:highlight w:val="lightGray"/>
          <w:lang w:val="bg-BG"/>
        </w:rPr>
        <w:t>1</w:t>
      </w:r>
      <w:r>
        <w:rPr>
          <w:sz w:val="20"/>
          <w:highlight w:val="lightGray"/>
          <w:lang w:val="bg-BG"/>
        </w:rPr>
        <w:t xml:space="preserve">5: ñëåä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не съгрѣшаи </w:t>
      </w:r>
      <w:r>
        <w:rPr>
          <w:sz w:val="20"/>
          <w:highlight w:val="lightGray"/>
        </w:rPr>
        <w:t>om</w:t>
      </w:r>
      <w:r>
        <w:rPr>
          <w:sz w:val="20"/>
          <w:highlight w:val="lightGray"/>
          <w:lang w:val="bg-BG"/>
        </w:rPr>
        <w:t xml:space="preserve">.  </w:t>
      </w:r>
      <w:r>
        <w:rPr>
          <w:rFonts w:cs="New_3" w:ascii="New_3" w:hAnsi="New_3"/>
          <w:sz w:val="20"/>
          <w:highlight w:val="lightGray"/>
        </w:rPr>
        <w:t>ka</w:t>
      </w:r>
      <w:r>
        <w:rPr>
          <w:rFonts w:cs="New_3" w:ascii="New_3" w:hAnsi="New_3"/>
          <w:sz w:val="20"/>
          <w:highlight w:val="lightGray"/>
          <w:lang w:val="bg-BG"/>
        </w:rPr>
        <w:t>%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t</w:t>
      </w:r>
      <w:r>
        <w:rPr>
          <w:rFonts w:cs="New_3" w:ascii="New_3" w:hAnsi="New_3"/>
          <w:sz w:val="20"/>
          <w:highlight w:val="lightGray"/>
          <w:lang w:val="bg-BG"/>
        </w:rPr>
        <w:t>%</w:t>
      </w:r>
      <w:r>
        <w:rPr>
          <w:rFonts w:cs="New_3" w:ascii="New_3" w:hAnsi="New_3"/>
          <w:sz w:val="20"/>
          <w:highlight w:val="lightGray"/>
        </w:rPr>
        <w:t>a</w:t>
      </w:r>
      <w:r>
        <w:rPr>
          <w:rFonts w:cs="New_3" w:ascii="New_3" w:hAnsi="New_3"/>
          <w:sz w:val="20"/>
          <w:highlight w:val="lightGray"/>
          <w:lang w:val="bg-BG"/>
        </w:rPr>
        <w:t xml:space="preserve"> é</w:t>
      </w:r>
      <w:r>
        <w:rPr>
          <w:rFonts w:cs="New_3" w:ascii="New_3" w:hAnsi="New_3"/>
          <w:sz w:val="20"/>
          <w:highlight w:val="lightGray"/>
        </w:rPr>
        <w:t>ex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hV</w:t>
      </w:r>
      <w:r>
        <w:rPr>
          <w:rFonts w:cs="New_3" w:ascii="New_3" w:hAnsi="New_3"/>
          <w:sz w:val="20"/>
          <w:highlight w:val="lightGray"/>
          <w:lang w:val="bg-BG"/>
        </w:rPr>
        <w:t>.</w:t>
      </w:r>
    </w:p>
    <w:p>
      <w:pPr>
        <w:pStyle w:val="Standard"/>
        <w:widowControl/>
        <w:jc w:val="both"/>
        <w:rPr>
          <w:rFonts w:ascii="Calibri" w:hAnsi="Calibri" w:cs="Calibri"/>
          <w:sz w:val="20"/>
          <w:lang w:val="bg-BG"/>
        </w:rPr>
      </w:pPr>
      <w:r>
        <w:rPr>
          <w:sz w:val="20"/>
          <w:highlight w:val="lightGray"/>
          <w:lang w:val="bg-BG"/>
        </w:rPr>
        <w:t xml:space="preserve">15-1.: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да не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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ьто горе ти б</w:t>
      </w:r>
      <w:r>
        <w:rPr>
          <w:rFonts w:cs="CyrillicaOchrid10U" w:ascii="CyrillicaOchrid10U" w:hAnsi="CyrillicaOchrid10U"/>
          <w:sz w:val="20"/>
          <w:highlight w:val="lightGray"/>
          <w:lang w:val="bg-BG"/>
        </w:rPr>
        <w:t>ѹ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деть </w:t>
      </w:r>
      <w:r>
        <w:rPr>
          <w:sz w:val="20"/>
          <w:highlight w:val="lightGray"/>
        </w:rPr>
        <w:t>om</w:t>
      </w:r>
      <w:r>
        <w:rPr>
          <w:sz w:val="20"/>
          <w:highlight w:val="lightGray"/>
          <w:lang w:val="bg-BG"/>
        </w:rPr>
        <w:t>. в гр</w:t>
      </w:r>
    </w:p>
    <w:p>
      <w:pPr>
        <w:pStyle w:val="Standard"/>
        <w:widowControl/>
        <w:spacing w:lineRule="auto" w:line="168"/>
        <w:jc w:val="both"/>
        <w:rPr>
          <w:rFonts w:ascii="New_1" w:hAnsi="New_1" w:cs="New_1"/>
          <w:sz w:val="20"/>
          <w:lang w:val="bg-BG"/>
        </w:rPr>
      </w:pPr>
      <w:r>
        <w:rPr>
          <w:rFonts w:cs="New_1" w:ascii="New_1" w:hAnsi="New_1"/>
          <w:sz w:val="20"/>
          <w:lang w:val="bg-BG"/>
        </w:rPr>
      </w:r>
      <w:r>
        <w:br w:type="page"/>
      </w:r>
    </w:p>
    <w:p>
      <w:pPr>
        <w:pStyle w:val="Normal"/>
        <w:jc w:val="right"/>
        <w:rPr>
          <w:rFonts w:ascii="New_1" w:hAnsi="New_1" w:cs="New_1"/>
          <w:sz w:val="20"/>
          <w:lang w:val="bg-BG"/>
        </w:rPr>
      </w:pPr>
      <w:r>
        <w:rPr>
          <w:rFonts w:cs="New_1" w:ascii="New_1" w:hAnsi="New_1"/>
          <w:sz w:val="20"/>
          <w:lang w:val="bg-BG"/>
        </w:rPr>
      </w:r>
    </w:p>
    <w:tbl>
      <w:tblPr>
        <w:tblW w:w="6379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835"/>
        <w:gridCol w:w="425"/>
        <w:gridCol w:w="2693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lang w:val="en-GB" w:eastAsia="en-GB"/>
              </w:rPr>
              <w:t>17c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 w:eastAsia="en-GB"/>
              </w:rPr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17d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bg-BG"/>
              </w:rPr>
            </w:pPr>
            <w:r>
              <w:rPr>
                <w:rFonts w:cs="Palatino;Book Antiqua" w:ascii="Palatino;Book Antiqua" w:hAnsi="Palatino;Book Antiqua"/>
                <w:sz w:val="16"/>
                <w:lang w:val="bg-BG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истиньно сло-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 xml:space="preserve">во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сть о геннѣ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59"/>
            </w:r>
            <w:r>
              <w:rPr>
                <w:rFonts w:cs="CyrillicaOchrid10U" w:ascii="CyrillicaOchrid10U" w:hAnsi="CyrillicaOchrid10U"/>
                <w:lang w:val="bg-BG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 xml:space="preserve">и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же длъꙁѣ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и бе-щисльнѣ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б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ꙑ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ти м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цѣ.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къде бо с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Fonts w:cs="CyrillicaOchrid10U" w:ascii="CyrillicaOchrid10U" w:hAnsi="CyrillicaOchrid10U"/>
                <w:lang w:val="bg-BG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ть н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ꙑ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нѣ г</w:t>
            </w:r>
            <w:r>
              <w:rPr>
                <w:rFonts w:cs="CyrillicaOchrid10U" w:ascii="CyrillicaOchrid10U" w:hAnsi="CyrillicaOchrid10U"/>
                <w:lang w:val="bg-BG"/>
              </w:rPr>
              <w:t>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лю-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щеи. ꙗко а-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сомъ люб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ꙑ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сътворихъ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60"/>
            </w:r>
            <w:r>
              <w:rPr>
                <w:rFonts w:cs="CyrillicaOchrid10U" w:ascii="CyrillicaOchrid10U" w:hAnsi="CyrillicaOchrid10U"/>
                <w:lang w:val="bg-BG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и вѣьно м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Fonts w:cs="CyrillicaOchrid10U" w:ascii="CyrillicaOchrid10U" w:hAnsi="CyrillicaOchrid10U"/>
                <w:lang w:val="bg-BG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u w:val="single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имъ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смь.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се бо и сь. въ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bg-BG" w:eastAsia="en-GB"/>
              </w:rPr>
            </w:pPr>
            <w:r>
              <w:rPr>
                <w:rFonts w:cs="CyrillicaOchrid10U" w:ascii="CyrillicaOchrid10U" w:hAnsi="CyrillicaOchrid10U"/>
                <w:lang w:val="bg-BG" w:eastAsia="en-GB"/>
              </w:rPr>
              <w:t>толико лѣтъ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не съгрѣши.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въ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61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нелико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62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м</w:t>
            </w:r>
            <w:r>
              <w:rPr>
                <w:rFonts w:cs="CyrillicaOchrid10U" w:ascii="CyrillicaOchrid10U" w:hAnsi="CyrillicaOchrid10U"/>
                <w:lang w:val="bg-BG"/>
              </w:rPr>
              <w:t>ѹ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-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енъ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63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бѣ. нъ 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 xml:space="preserve">сплънь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л</w:t>
            </w:r>
            <w:r>
              <w:rPr>
                <w:rFonts w:cs="CyrillicaOchrid10U" w:ascii="CyrillicaOchrid10U" w:hAnsi="CyrillicaOchrid10U"/>
                <w:vertAlign w:val="superscript"/>
                <w:lang w:val="en-GB" w:eastAsia="en-GB"/>
              </w:rPr>
              <w:t>ⷪ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в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ско жити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и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bg-BG" w:eastAsia="en-GB"/>
              </w:rPr>
              <w:t>сконь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а. въ длъ-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готѣ 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ени-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ꙗ. не лѣтъмь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бо грѣси 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ди-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ми бꙑвають.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нъ самѣмь е-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стьствомь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ѿ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</w:t>
            </w:r>
            <w:r>
              <w:rPr>
                <w:lang w:val="bg-BG"/>
              </w:rPr>
              <w:t>(!)</w:t>
            </w:r>
            <w:r>
              <w:rPr>
                <w:rStyle w:val="FootnoteCharacters"/>
                <w:rStyle w:val="FootnoteAnchor"/>
                <w:lang w:val="bg-BG"/>
              </w:rPr>
              <w:footnoteReference w:id="64"/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съгрѣшьши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-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имъ. съ си-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ми 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65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се вꙑе-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мъ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66"/>
            </w:r>
            <w:r>
              <w:rPr>
                <w:rFonts w:cs="CyrillicaOchrid10U" w:ascii="CyrillicaOchrid10U" w:hAnsi="CyrillicaOchrid10U"/>
                <w:lang w:val="en-GB" w:eastAsia="en-GB"/>
              </w:rPr>
              <w:t>.  ꙗко аще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 люто въꙁда-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ани прииме-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мъ.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о прьвꙑихъ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грѣсѣхъ. пото-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мь въ тꙑжде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въпадемъ горь-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ша пакꙑ прии-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мемъ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67"/>
            </w:r>
            <w:r>
              <w:rPr>
                <w:rFonts w:cs="CyrillicaOchrid10U" w:ascii="CyrillicaOchrid10U" w:hAnsi="CyrillicaOchrid10U"/>
                <w:lang w:val="en-GB" w:eastAsia="en-GB"/>
              </w:rPr>
              <w:t>. и ꙁѣло по-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добно не бꙑвъ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ибо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68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л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ии 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кою ꙗко нею- 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вьнъ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69"/>
            </w:r>
            <w:r>
              <w:rPr>
                <w:rFonts w:cs="CyrillicaOchrid10U" w:ascii="CyrillicaOchrid10U" w:hAnsi="CyrillicaOchrid10U"/>
                <w:lang w:val="en-GB" w:eastAsia="en-GB"/>
              </w:rPr>
              <w:t>. и неради-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jc w:val="both"/>
        <w:rPr/>
      </w:pPr>
      <w:r>
        <w:rPr/>
      </w:r>
    </w:p>
    <w:p>
      <w:pPr>
        <w:pStyle w:val="Standard"/>
        <w:widowControl/>
        <w:spacing w:lineRule="exact" w:line="260"/>
        <w:jc w:val="both"/>
        <w:rPr>
          <w:rFonts w:ascii="Calibri" w:hAnsi="Calibri" w:cs="Calibri"/>
          <w:sz w:val="20"/>
          <w:lang w:val="bg-BG"/>
        </w:rPr>
      </w:pPr>
      <w:r>
        <w:rPr>
          <w:rFonts w:cs="Calibri" w:ascii="Calibri" w:hAnsi="Calibri"/>
          <w:sz w:val="20"/>
          <w:lang w:val="bg-BG"/>
        </w:rPr>
      </w:r>
    </w:p>
    <w:p>
      <w:pPr>
        <w:pStyle w:val="Standard"/>
        <w:widowControl/>
        <w:spacing w:lineRule="auto" w:line="168"/>
        <w:jc w:val="both"/>
        <w:rPr>
          <w:sz w:val="20"/>
          <w:lang w:val="bg-BG"/>
        </w:rPr>
      </w:pPr>
      <w:r>
        <w:rPr>
          <w:sz w:val="20"/>
          <w:highlight w:val="lightGray"/>
        </w:rPr>
        <w:t>Cramer</w:t>
      </w:r>
      <w:r>
        <w:rPr>
          <w:sz w:val="20"/>
          <w:highlight w:val="lightGray"/>
          <w:lang w:val="bg-BG"/>
        </w:rPr>
        <w:t xml:space="preserve">, </w:t>
      </w:r>
      <w:r>
        <w:rPr>
          <w:sz w:val="20"/>
          <w:highlight w:val="lightGray"/>
        </w:rPr>
        <w:t>II</w:t>
      </w:r>
      <w:r>
        <w:rPr>
          <w:sz w:val="20"/>
          <w:highlight w:val="lightGray"/>
          <w:lang w:val="bg-BG"/>
        </w:rPr>
        <w:t>, 231. .-1.  /1.</w:t>
      </w:r>
      <w:r>
        <w:rPr>
          <w:sz w:val="20"/>
          <w:highlight w:val="lightGray"/>
        </w:rPr>
        <w:t>c</w:t>
      </w:r>
      <w:r>
        <w:rPr>
          <w:sz w:val="20"/>
          <w:highlight w:val="lightGray"/>
          <w:lang w:val="bg-BG"/>
        </w:rPr>
        <w:t>1-</w:t>
      </w:r>
      <w:r>
        <w:rPr>
          <w:sz w:val="20"/>
          <w:highlight w:val="lightGray"/>
        </w:rPr>
        <w:t>d</w:t>
      </w:r>
      <w:r>
        <w:rPr>
          <w:sz w:val="20"/>
          <w:highlight w:val="lightGray"/>
          <w:lang w:val="bg-BG"/>
        </w:rPr>
        <w:t>21</w:t>
      </w:r>
    </w:p>
    <w:p>
      <w:pPr>
        <w:pStyle w:val="Standard"/>
        <w:widowControl/>
        <w:spacing w:lineRule="auto" w:line="168"/>
        <w:jc w:val="both"/>
        <w:rPr>
          <w:sz w:val="20"/>
          <w:u w:val="single"/>
          <w:lang w:val="bg-BG"/>
        </w:rPr>
      </w:pPr>
      <w:r>
        <w:rPr>
          <w:sz w:val="20"/>
          <w:u w:val="single"/>
          <w:lang w:val="bg-BG"/>
        </w:rPr>
      </w:r>
    </w:p>
    <w:p>
      <w:pPr>
        <w:pStyle w:val="Standard"/>
        <w:widowControl/>
        <w:spacing w:lineRule="auto" w:line="168"/>
        <w:jc w:val="both"/>
        <w:rPr>
          <w:sz w:val="20"/>
          <w:u w:val="single"/>
          <w:lang w:val="bg-BG"/>
        </w:rPr>
      </w:pPr>
      <w:r>
        <w:rPr>
          <w:sz w:val="20"/>
          <w:u w:val="single"/>
          <w:lang w:val="bg-BG"/>
        </w:rPr>
      </w:r>
    </w:p>
    <w:p>
      <w:pPr>
        <w:pStyle w:val="Standard"/>
        <w:widowControl/>
        <w:spacing w:lineRule="auto" w:line="168"/>
        <w:jc w:val="both"/>
        <w:rPr>
          <w:rFonts w:ascii="New_1" w:hAnsi="New_1" w:cs="New_1"/>
          <w:sz w:val="20"/>
          <w:u w:val="single"/>
          <w:lang w:val="bg-BG"/>
        </w:rPr>
      </w:pPr>
      <w:r>
        <w:rPr>
          <w:rFonts w:cs="New_1" w:ascii="New_1" w:hAnsi="New_1"/>
          <w:sz w:val="20"/>
          <w:u w:val="single"/>
          <w:lang w:val="bg-BG"/>
        </w:rPr>
      </w:r>
      <w:r>
        <w:br w:type="page"/>
      </w:r>
    </w:p>
    <w:p>
      <w:pPr>
        <w:pStyle w:val="Kopfzeile"/>
        <w:widowControl/>
        <w:tabs>
          <w:tab w:val="right" w:pos="9072" w:leader="none"/>
        </w:tabs>
        <w:jc w:val="center"/>
        <w:rPr>
          <w:rFonts w:ascii="New_1" w:hAnsi="New_1" w:cs="New_1"/>
          <w:sz w:val="20"/>
          <w:lang w:val="bg-BG"/>
        </w:rPr>
      </w:pPr>
      <w:r>
        <w:rPr>
          <w:rFonts w:cs="New_1" w:ascii="New_1" w:hAnsi="New_1"/>
          <w:sz w:val="20"/>
          <w:lang w:val="bg-BG"/>
        </w:rPr>
      </w:r>
    </w:p>
    <w:tbl>
      <w:tblPr>
        <w:tblW w:w="6804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976"/>
        <w:gridCol w:w="408"/>
        <w:gridCol w:w="2994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>18a</w:t>
            </w:r>
          </w:p>
        </w:tc>
        <w:tc>
          <w:tcPr>
            <w:tcW w:w="408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 w:eastAsia="en-GB"/>
              </w:rPr>
            </w:r>
          </w:p>
        </w:tc>
        <w:tc>
          <w:tcPr>
            <w:tcW w:w="2994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18b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въ. въ болш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кꙑ въведе-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нъ б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деть. 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70"/>
            </w:r>
            <w:r>
              <w:rPr>
                <w:rFonts w:cs="CyrillicaOchrid10U" w:ascii="CyrillicaOchrid10U" w:hAnsi="CyrillicaOchrid10U"/>
                <w:lang w:val="en-GB" w:eastAsia="en-GB"/>
              </w:rPr>
              <w:t>ь-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со ради рее. не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вси сице 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и-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ми 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ть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71"/>
            </w:r>
            <w:r>
              <w:rPr>
                <w:rFonts w:cs="CyrillicaOchrid10U" w:ascii="CyrillicaOchrid10U" w:hAnsi="CyrillicaOchrid10U"/>
                <w:lang w:val="en-GB" w:eastAsia="en-GB"/>
              </w:rPr>
              <w:t>. ибо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многꙑ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72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види-           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мъ ѿ ꙁлодѣи.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съдравꙑ игра-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юща. и весел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ща 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и добр</w:t>
            </w:r>
            <w:r>
              <w:rPr>
                <w:rFonts w:cs="CyrillicaOchrid10U" w:ascii="CyrillicaOchrid10U" w:hAnsi="CyrillicaOchrid10U"/>
              </w:rPr>
              <w:t>ѹ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жиꙁнь им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ща. нъ же не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приꙗти имъ сь-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де ниьсоже. 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бр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ени бꙑ-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вать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73"/>
            </w:r>
            <w:r>
              <w:rPr>
                <w:rFonts w:cs="CyrillicaOchrid10U" w:ascii="CyrillicaOchrid10U" w:hAnsi="CyrillicaOchrid10U"/>
                <w:lang w:val="en-GB" w:eastAsia="en-GB"/>
              </w:rPr>
              <w:t>. иного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74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в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щьш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ени-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ꙗ. и се ꙗвл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it-IT" w:eastAsia="en-GB"/>
              </w:rPr>
              <w:t>ꙗ па-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вьлъ гл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ше. 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ди-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ми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75"/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 же 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мь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76"/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 пока-</w:t>
            </w:r>
          </w:p>
        </w:tc>
        <w:tc>
          <w:tcPr>
            <w:tcW w:w="408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994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ꙁами смь. да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не съ миромъ 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димъ 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дьнаꙗ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77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бо 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ниꙗ 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ть. 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о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78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н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дьн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а же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79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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ению 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ть. то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бо. вси нед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ꙁи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ѿ грѣха ли. не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же нъ множа-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иша. бꙑвать же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 грѣхъми. ꙗко-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же въ цесарьстви-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ихъ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80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обрѣтамꙑ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81"/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етерꙑ. </w:t>
            </w:r>
            <w:r>
              <w:rPr>
                <w:rFonts w:cs="CyrillicaOchrid10U" w:ascii="CyrillicaOchrid10U" w:hAnsi="CyrillicaOchrid10U"/>
                <w:lang w:val="bg-BG" w:eastAsia="en-GB"/>
              </w:rPr>
              <w:t>и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ного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болѣꙁнию бо-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ща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82"/>
            </w:r>
            <w:r>
              <w:rPr>
                <w:rFonts w:cs="CyrillicaOchrid10U" w:ascii="CyrillicaOchrid10U" w:hAnsi="CyrillicaOchrid10U"/>
                <w:lang w:val="en-GB" w:eastAsia="en-GB"/>
              </w:rPr>
              <w:t>. бꙑва-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ть же и бла-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говолени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благоиꙁволе-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ниимь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83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ꙗко-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jc w:val="both"/>
        <w:rPr/>
      </w:pPr>
      <w:r>
        <w:rPr/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sz w:val="20"/>
          <w:lang w:val="bg-BG"/>
        </w:rPr>
      </w:pPr>
      <w:r>
        <w:rPr>
          <w:sz w:val="20"/>
          <w:lang w:val="bg-BG"/>
        </w:rPr>
      </w:r>
    </w:p>
    <w:p>
      <w:pPr>
        <w:pStyle w:val="Standard"/>
        <w:widowControl/>
        <w:spacing w:lineRule="auto" w:line="168"/>
        <w:jc w:val="both"/>
        <w:rPr>
          <w:sz w:val="20"/>
          <w:highlight w:val="lightGray"/>
          <w:lang w:val="bg-BG"/>
        </w:rPr>
      </w:pPr>
      <w:r>
        <w:rPr>
          <w:sz w:val="20"/>
          <w:highlight w:val="lightGray"/>
          <w:lang w:val="en-US"/>
        </w:rPr>
        <w:t>Cramer</w:t>
      </w:r>
      <w:r>
        <w:rPr>
          <w:sz w:val="20"/>
          <w:highlight w:val="lightGray"/>
          <w:lang w:val="bg-BG"/>
        </w:rPr>
        <w:t xml:space="preserve">, </w:t>
      </w:r>
      <w:r>
        <w:rPr>
          <w:sz w:val="20"/>
          <w:highlight w:val="lightGray"/>
          <w:lang w:val="en-US"/>
        </w:rPr>
        <w:t>II</w:t>
      </w:r>
      <w:r>
        <w:rPr>
          <w:sz w:val="20"/>
          <w:highlight w:val="lightGray"/>
          <w:lang w:val="bg-BG"/>
        </w:rPr>
        <w:t>, 231. 1.-28  /18</w:t>
      </w:r>
      <w:r>
        <w:rPr>
          <w:sz w:val="20"/>
          <w:highlight w:val="lightGray"/>
          <w:lang w:val="en-US"/>
        </w:rPr>
        <w:t>a</w:t>
      </w:r>
      <w:r>
        <w:rPr>
          <w:sz w:val="20"/>
          <w:highlight w:val="lightGray"/>
          <w:lang w:val="bg-BG"/>
        </w:rPr>
        <w:t>1-</w:t>
      </w:r>
      <w:r>
        <w:rPr>
          <w:sz w:val="20"/>
          <w:highlight w:val="lightGray"/>
          <w:lang w:val="en-US"/>
        </w:rPr>
        <w:t>b</w:t>
      </w:r>
      <w:r>
        <w:rPr>
          <w:sz w:val="20"/>
          <w:highlight w:val="lightGray"/>
          <w:lang w:val="bg-BG"/>
        </w:rPr>
        <w:t>21</w:t>
      </w:r>
    </w:p>
    <w:p>
      <w:pPr>
        <w:pStyle w:val="Standard"/>
        <w:widowControl/>
        <w:spacing w:lineRule="auto" w:line="168"/>
        <w:jc w:val="both"/>
        <w:rPr>
          <w:sz w:val="20"/>
          <w:highlight w:val="lightGray"/>
          <w:lang w:val="bg-BG"/>
        </w:rPr>
      </w:pPr>
      <w:r>
        <w:rPr>
          <w:sz w:val="20"/>
          <w:highlight w:val="lightGray"/>
          <w:lang w:val="bg-BG"/>
        </w:rPr>
      </w:r>
    </w:p>
    <w:p>
      <w:pPr>
        <w:pStyle w:val="Standard"/>
        <w:widowControl/>
        <w:jc w:val="both"/>
        <w:rPr>
          <w:rFonts w:ascii="Calibri" w:hAnsi="Calibri" w:cs="Calibri"/>
          <w:sz w:val="20"/>
          <w:highlight w:val="lightGray"/>
          <w:lang w:val="bg-BG"/>
        </w:rPr>
      </w:pPr>
      <w:r>
        <w:rPr>
          <w:sz w:val="20"/>
          <w:highlight w:val="lightGray"/>
          <w:lang w:val="bg-BG"/>
        </w:rPr>
        <w:t xml:space="preserve">11-13: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и добр</w:t>
      </w:r>
      <w:r>
        <w:rPr>
          <w:rFonts w:cs="CyrillicaOchrid10U" w:ascii="CyrillicaOchrid10U" w:hAnsi="CyrillicaOchrid10U"/>
          <w:sz w:val="20"/>
          <w:highlight w:val="lightGray"/>
          <w:lang w:val="bg-BG"/>
        </w:rPr>
        <w:t>ѹ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 жи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ꙁ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нь им</w:t>
      </w:r>
      <w:r>
        <w:rPr>
          <w:rFonts w:cs="CyrillicaOchrid10U" w:ascii="CyrillicaOchrid10U" w:hAnsi="CyrillicaOchrid10U"/>
          <w:sz w:val="20"/>
          <w:highlight w:val="lightGray"/>
          <w:lang w:val="bg-BG"/>
        </w:rPr>
        <w:t>ѹ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ща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rFonts w:eastAsia="Symbol" w:cs="Symbol" w:ascii="Symbol" w:hAnsi="Symbol"/>
          <w:sz w:val="20"/>
          <w:highlight w:val="lightGray"/>
        </w:rPr>
        <w:t></w:t>
      </w:r>
      <w:r>
        <w:rPr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ka</w:t>
      </w:r>
      <w:r>
        <w:rPr>
          <w:rFonts w:cs="New_3" w:ascii="New_3" w:hAnsi="New_3"/>
          <w:sz w:val="20"/>
          <w:highlight w:val="lightGray"/>
          <w:lang w:val="bg-BG"/>
        </w:rPr>
        <w:t>%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  <w:lang w:val="bg-BG"/>
        </w:rPr>
        <w:t xml:space="preserve"> 3</w:t>
      </w:r>
      <w:r>
        <w:rPr>
          <w:rFonts w:cs="New_3" w:ascii="New_3" w:hAnsi="New_3"/>
          <w:sz w:val="20"/>
          <w:highlight w:val="lightGray"/>
        </w:rPr>
        <w:t>oll</w:t>
      </w:r>
      <w:r>
        <w:rPr>
          <w:rFonts w:cs="New_3" w:ascii="New_3" w:hAnsi="New_3"/>
          <w:sz w:val="20"/>
          <w:highlight w:val="lightGray"/>
          <w:lang w:val="bg-BG"/>
        </w:rPr>
        <w:t>~</w:t>
      </w:r>
      <w:r>
        <w:rPr>
          <w:rFonts w:cs="New_3" w:ascii="New_3" w:hAnsi="New_3"/>
          <w:sz w:val="20"/>
          <w:highlight w:val="lightGray"/>
        </w:rPr>
        <w:t>hV</w:t>
      </w:r>
      <w:r>
        <w:rPr>
          <w:rFonts w:cs="New_3" w:ascii="New_3" w:hAnsi="New_3"/>
          <w:sz w:val="20"/>
          <w:highlight w:val="lightGray"/>
          <w:lang w:val="bg-BG"/>
        </w:rPr>
        <w:t xml:space="preserve"> ç</w:t>
      </w:r>
      <w:r>
        <w:rPr>
          <w:rFonts w:cs="New_3" w:ascii="New_3" w:hAnsi="New_3"/>
          <w:sz w:val="20"/>
          <w:highlight w:val="lightGray"/>
        </w:rPr>
        <w:t>a</w:t>
      </w:r>
      <w:r>
        <w:rPr>
          <w:rFonts w:cs="New_3" w:ascii="New_3" w:hAnsi="New_3"/>
          <w:sz w:val="20"/>
          <w:highlight w:val="lightGray"/>
          <w:lang w:val="bg-BG"/>
        </w:rPr>
        <w:t>3</w:t>
      </w:r>
      <w:r>
        <w:rPr>
          <w:rFonts w:cs="New_3" w:ascii="New_3" w:hAnsi="New_3"/>
          <w:sz w:val="20"/>
          <w:highlight w:val="lightGray"/>
        </w:rPr>
        <w:t>ola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uontaV</w:t>
      </w:r>
      <w:r>
        <w:rPr>
          <w:rFonts w:cs="New_3" w:ascii="New_3" w:hAnsi="New_3"/>
          <w:sz w:val="20"/>
          <w:highlight w:val="lightGray"/>
          <w:lang w:val="bg-BG"/>
        </w:rPr>
        <w:t xml:space="preserve"> </w:t>
      </w:r>
      <w:r>
        <w:rPr>
          <w:rFonts w:cs="New_3" w:ascii="New_3" w:hAnsi="New_3"/>
          <w:sz w:val="20"/>
          <w:highlight w:val="lightGray"/>
        </w:rPr>
        <w:t>e</w:t>
      </w:r>
      <w:r>
        <w:rPr>
          <w:rFonts w:cs="New_3" w:ascii="New_3" w:hAnsi="New_3"/>
          <w:sz w:val="20"/>
          <w:highlight w:val="lightGray"/>
          <w:lang w:val="bg-BG"/>
        </w:rPr>
        <w:t>ç</w:t>
      </w:r>
      <w:r>
        <w:rPr>
          <w:rFonts w:cs="New_3" w:ascii="New_3" w:hAnsi="New_3"/>
          <w:sz w:val="20"/>
          <w:highlight w:val="lightGray"/>
        </w:rPr>
        <w:t>uhmer</w:t>
      </w:r>
      <w:r>
        <w:rPr>
          <w:rFonts w:cs="New_3" w:ascii="New_3" w:hAnsi="New_3"/>
          <w:sz w:val="20"/>
          <w:highlight w:val="lightGray"/>
          <w:lang w:val="bg-BG"/>
        </w:rPr>
        <w:t>$</w:t>
      </w:r>
      <w:r>
        <w:rPr>
          <w:rFonts w:cs="New_3" w:ascii="New_3" w:hAnsi="New_3"/>
          <w:sz w:val="20"/>
          <w:highlight w:val="lightGray"/>
        </w:rPr>
        <w:t>T</w:t>
      </w:r>
      <w:r>
        <w:rPr>
          <w:sz w:val="20"/>
          <w:highlight w:val="lightGray"/>
          <w:lang w:val="bg-BG"/>
        </w:rPr>
        <w:t>Ў</w:t>
      </w:r>
      <w:r>
        <w:rPr>
          <w:rFonts w:cs="New_3" w:ascii="New_3" w:hAnsi="New_3"/>
          <w:sz w:val="20"/>
          <w:highlight w:val="lightGray"/>
        </w:rPr>
        <w:t>aV</w:t>
      </w:r>
      <w:r>
        <w:rPr>
          <w:rFonts w:cs="New_3" w:ascii="New_3" w:hAnsi="New_3"/>
          <w:sz w:val="20"/>
          <w:highlight w:val="lightGray"/>
          <w:lang w:val="bg-BG"/>
        </w:rPr>
        <w:t>.</w:t>
      </w:r>
    </w:p>
    <w:p>
      <w:pPr>
        <w:pStyle w:val="Standard"/>
        <w:widowControl/>
        <w:jc w:val="both"/>
        <w:rPr>
          <w:sz w:val="20"/>
          <w:u w:val="single"/>
          <w:lang w:val="bg-BG"/>
        </w:rPr>
      </w:pPr>
      <w:r>
        <w:rPr>
          <w:sz w:val="20"/>
          <w:highlight w:val="lightGray"/>
          <w:lang w:val="bg-BG"/>
        </w:rPr>
        <w:t xml:space="preserve">20-21: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благои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ꙁ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волениимь</w:t>
      </w:r>
      <w:r>
        <w:rPr>
          <w:rFonts w:cs="New13" w:ascii="New13" w:hAnsi="New13"/>
          <w:sz w:val="20"/>
          <w:highlight w:val="lightGray"/>
          <w:lang w:val="bg-BG"/>
        </w:rPr>
        <w:t xml:space="preserve"> </w:t>
      </w:r>
      <w:r>
        <w:rPr>
          <w:sz w:val="20"/>
          <w:highlight w:val="lightGray"/>
        </w:rPr>
        <w:t>om</w:t>
      </w:r>
      <w:r>
        <w:rPr>
          <w:sz w:val="20"/>
          <w:highlight w:val="lightGray"/>
          <w:lang w:val="bg-BG"/>
        </w:rPr>
        <w:t>. в гр.</w:t>
      </w:r>
      <w:r>
        <w:rPr>
          <w:sz w:val="20"/>
          <w:u w:val="single"/>
          <w:lang w:val="bg-BG"/>
        </w:rPr>
        <w:t xml:space="preserve">                                                                                                                 </w:t>
      </w:r>
      <w:r>
        <w:br w:type="page"/>
      </w:r>
    </w:p>
    <w:p>
      <w:pPr>
        <w:pStyle w:val="Standard"/>
        <w:widowControl/>
        <w:spacing w:lineRule="auto" w:line="168"/>
        <w:jc w:val="both"/>
        <w:rPr>
          <w:rFonts w:ascii="New_1" w:hAnsi="New_1" w:cs="New_1"/>
          <w:sz w:val="20"/>
          <w:u w:val="single"/>
          <w:lang w:val="it-IT"/>
        </w:rPr>
      </w:pPr>
      <w:r>
        <w:rPr>
          <w:rFonts w:cs="New_1" w:ascii="New_1" w:hAnsi="New_1"/>
          <w:sz w:val="20"/>
          <w:u w:val="single"/>
          <w:lang w:val="it-IT"/>
        </w:rPr>
      </w:r>
    </w:p>
    <w:tbl>
      <w:tblPr>
        <w:tblW w:w="6521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835"/>
        <w:gridCol w:w="425"/>
        <w:gridCol w:w="2835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18c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18d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же иовови рее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ъ. ли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84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инако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тебе мьниши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бесѣдова-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въша. ли да пра-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вьдьникъ ꙗ-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виши 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др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-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ꙁии же 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85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ѿ 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нꙑниꙗ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86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бꙑва-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ють. ибо и мно-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го ꙗдени и пь-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ꙗньство. та-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ковꙑꙗ нед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гꙑ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87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раждають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88"/>
            </w:r>
            <w:r>
              <w:rPr>
                <w:rFonts w:cs="CyrillicaOchrid10U" w:ascii="CyrillicaOchrid10U" w:hAnsi="CyrillicaOchrid10U"/>
                <w:lang w:val="en-GB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етери ослабле-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нааго сего 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клеветаваю-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ще. рѣш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89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о</w:t>
            </w:r>
            <w:r>
              <w:rPr>
                <w:rFonts w:cs="CyrillicaOchrid10U" w:ascii="CyrillicaOchrid10U" w:hAnsi="CyrillicaOchrid10U"/>
                <w:lang w:val="bg-BG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клеветьни-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ка бꙑвъша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90"/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х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ва. и сего ра-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ди слꙑшавъ-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ша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91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ꙁапрѣще-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ни. и попрѣ-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щени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92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 то. нѣ-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сть же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93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тако.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ибо рее обрѣ-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те и </w:t>
            </w:r>
            <w:r>
              <w:rPr>
                <w:rFonts w:cs="CyrillicaOchrid10U" w:ascii="CyrillicaOchrid10U" w:hAnsi="CyrillicaOchrid10U"/>
              </w:rPr>
              <w:t>ї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съ въ цр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кве.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же велиꙗ го-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вѣниꙗ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94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ꙁна-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мени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95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сть.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ни отъиде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бо въ домъ си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96"/>
            </w:r>
            <w:r>
              <w:rPr>
                <w:rFonts w:cs="CyrillicaOchrid10U" w:ascii="CyrillicaOchrid10U" w:hAnsi="CyrillicaOchrid10U"/>
                <w:lang w:val="en-GB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ни пища осла-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бленꙑ въда-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сть себе. нъ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въ цр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кви жи-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в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аше. ибо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толик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на-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итию хот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щ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</w:rPr>
              <w:footnoteReference w:id="97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бꙑти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на нь. и всѣ-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jc w:val="both"/>
        <w:rPr/>
      </w:pPr>
      <w:r>
        <w:rPr/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rFonts w:ascii="New_1" w:hAnsi="New_1" w:cs="New_1"/>
          <w:sz w:val="20"/>
          <w:lang w:val="bg-BG"/>
        </w:rPr>
      </w:pPr>
      <w:r>
        <w:rPr>
          <w:rFonts w:cs="New_1" w:ascii="New_1" w:hAnsi="New_1"/>
          <w:sz w:val="20"/>
          <w:lang w:val="bg-BG"/>
        </w:rPr>
      </w:r>
    </w:p>
    <w:p>
      <w:pPr>
        <w:pStyle w:val="Standard"/>
        <w:widowControl/>
        <w:spacing w:lineRule="auto" w:line="168"/>
        <w:jc w:val="both"/>
        <w:rPr>
          <w:sz w:val="20"/>
          <w:lang w:val="bg-BG"/>
        </w:rPr>
      </w:pPr>
      <w:r>
        <w:rPr>
          <w:sz w:val="20"/>
        </w:rPr>
        <w:t>Cramer</w:t>
      </w:r>
      <w:r>
        <w:rPr>
          <w:sz w:val="20"/>
          <w:lang w:val="bg-BG"/>
        </w:rPr>
        <w:t xml:space="preserve">, </w:t>
      </w:r>
      <w:r>
        <w:rPr>
          <w:sz w:val="20"/>
        </w:rPr>
        <w:t>II</w:t>
      </w:r>
      <w:r>
        <w:rPr>
          <w:sz w:val="20"/>
          <w:lang w:val="bg-BG"/>
        </w:rPr>
        <w:t>, 231. 28-35-232.3 /18</w:t>
      </w:r>
      <w:r>
        <w:rPr>
          <w:sz w:val="20"/>
        </w:rPr>
        <w:t>c</w:t>
      </w:r>
      <w:r>
        <w:rPr>
          <w:sz w:val="20"/>
          <w:lang w:val="bg-BG"/>
        </w:rPr>
        <w:t>1-</w:t>
      </w:r>
      <w:r>
        <w:rPr>
          <w:sz w:val="20"/>
        </w:rPr>
        <w:t>d</w:t>
      </w:r>
    </w:p>
    <w:p>
      <w:pPr>
        <w:pStyle w:val="Standard"/>
        <w:widowControl/>
        <w:spacing w:lineRule="auto" w:line="168"/>
        <w:jc w:val="both"/>
        <w:rPr>
          <w:sz w:val="20"/>
          <w:lang w:val="bg-BG"/>
        </w:rPr>
      </w:pPr>
      <w:r>
        <w:rPr>
          <w:sz w:val="20"/>
          <w:lang w:val="bg-BG"/>
        </w:rPr>
      </w:r>
      <w:r>
        <w:br w:type="page"/>
      </w:r>
    </w:p>
    <w:p>
      <w:pPr>
        <w:pStyle w:val="Kopfzeile"/>
        <w:widowControl/>
        <w:tabs>
          <w:tab w:val="center" w:pos="3515" w:leader="none"/>
          <w:tab w:val="right" w:pos="9072" w:leader="none"/>
        </w:tabs>
        <w:jc w:val="center"/>
        <w:rPr>
          <w:sz w:val="20"/>
          <w:lang w:val="bg-BG"/>
        </w:rPr>
      </w:pPr>
      <w:r>
        <w:rPr>
          <w:sz w:val="20"/>
          <w:lang w:val="bg-BG"/>
        </w:rPr>
      </w:r>
    </w:p>
    <w:tbl>
      <w:tblPr>
        <w:tblW w:w="6521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976"/>
        <w:gridCol w:w="426"/>
        <w:gridCol w:w="2693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>19a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19b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ми гоним</w:t>
            </w:r>
            <w:r>
              <w:rPr>
                <w:rFonts w:cs="CyrillicaOchrid10U" w:ascii="CyrillicaOchrid10U" w:hAnsi="CyrillicaOchrid10U"/>
              </w:rPr>
              <w:t>ѹ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бꙑти беꙁ 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ма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98"/>
            </w:r>
            <w:r>
              <w:rPr>
                <w:rFonts w:cs="CyrillicaOchrid10U" w:ascii="CyrillicaOchrid10U" w:hAnsi="CyrillicaOchrid10U"/>
                <w:lang w:val="en-GB" w:eastAsia="en-GB"/>
              </w:rPr>
              <w:t>. нъ ниь-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же сихъ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99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до-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лѣ м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да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бꙑ отъст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пилъ отъ црь-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къве. Егда 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же коньа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пьр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съ ию-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дѣи. обрѣтъ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и </w:t>
            </w:r>
            <w:r>
              <w:rPr>
                <w:rFonts w:cs="CyrillicaOchrid10U" w:ascii="CyrillicaOchrid10U" w:hAnsi="CyrillicaOchrid10U"/>
              </w:rPr>
              <w:t>ї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съ. ниьсо-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же такова въ-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ꙁг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ла. нъ на б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ще 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твь-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рждать го.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видимъ же -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го прѣбꙑваю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00"/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въ тои же добрѣ-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 воли. не рее бо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ꙗко тъ сть ре-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кꙑи ми. въꙁь-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ми одръ си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01"/>
            </w:r>
            <w:r>
              <w:rPr>
                <w:rFonts w:cs="CyrillicaOchrid10U" w:ascii="CyrillicaOchrid10U" w:hAnsi="CyrillicaOchrid10U"/>
                <w:lang w:val="en-GB" w:eastAsia="en-GB"/>
              </w:rPr>
              <w:t>. же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они поимꙑ тво-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р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ах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нъ цѣ-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лител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02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ꙗвл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ꙗ рее. </w:t>
            </w:r>
            <w:r>
              <w:rPr>
                <w:rFonts w:cs="CyrillicaOchrid10U" w:ascii="CyrillicaOchrid10U" w:hAnsi="CyrillicaOchrid10U"/>
              </w:rPr>
              <w:t>ї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съ сть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сътворьи м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съдрава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03"/>
            </w:r>
            <w:r>
              <w:rPr>
                <w:rFonts w:cs="CyrillicaOchrid10U" w:ascii="CyrillicaOchrid10U" w:hAnsi="CyrillicaOchrid10U"/>
                <w:lang w:val="en-GB" w:eastAsia="en-GB"/>
              </w:rPr>
              <w:t>. симъ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хот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и инꙑ къ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</w:t>
            </w:r>
            <w:r>
              <w:rPr>
                <w:rFonts w:cs="CyrillicaOchrid10U" w:ascii="CyrillicaOchrid10U" w:hAnsi="CyrillicaOchrid10U"/>
              </w:rPr>
              <w:t>ѹ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привлѣщи.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не бѣ бо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04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тако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неювьствь-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нъ. да по толи-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цѣ благодѣ-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ании. и 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е-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нии. тогда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же прѣдасть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благодѣте-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аго</w:t>
            </w:r>
            <w:r>
              <w:rPr>
                <w:rFonts w:cs="CyrillicaOchrid10U" w:ascii="CyrillicaOchrid10U" w:hAnsi="CyrillicaOchrid10U"/>
              </w:rPr>
              <w:t xml:space="preserve"> </w:t>
            </w:r>
            <w:r>
              <w:rPr/>
              <w:t>(!)</w:t>
            </w:r>
            <w:r>
              <w:rPr>
                <w:rStyle w:val="FootnoteCharacters"/>
                <w:rStyle w:val="FootnoteAnchor"/>
              </w:rPr>
              <w:footnoteReference w:id="105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06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ꙁъ-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ломъ помꙑ-</w:t>
            </w:r>
          </w:p>
          <w:p>
            <w:pPr>
              <w:pStyle w:val="Standard"/>
              <w:widowControl/>
              <w:spacing w:lineRule="exact" w:line="320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шлниимь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jc w:val="both"/>
        <w:rPr/>
      </w:pPr>
      <w:r>
        <w:rPr/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sz w:val="18"/>
        </w:rPr>
      </w:pPr>
      <w:r>
        <w:rPr>
          <w:sz w:val="18"/>
        </w:rPr>
      </w:r>
    </w:p>
    <w:p>
      <w:pPr>
        <w:pStyle w:val="Standard"/>
        <w:widowControl/>
        <w:spacing w:lineRule="auto" w:line="168"/>
        <w:jc w:val="both"/>
        <w:rPr>
          <w:sz w:val="20"/>
        </w:rPr>
      </w:pPr>
      <w:r>
        <w:rPr>
          <w:sz w:val="20"/>
          <w:highlight w:val="lightGray"/>
        </w:rPr>
        <w:t>Cramer, II, 232.3-13 /19a1-b21</w:t>
      </w:r>
    </w:p>
    <w:p>
      <w:pPr>
        <w:pStyle w:val="Standard"/>
        <w:widowControl/>
        <w:spacing w:lineRule="auto" w:line="168"/>
        <w:jc w:val="both"/>
        <w:rPr>
          <w:sz w:val="20"/>
        </w:rPr>
      </w:pPr>
      <w:r>
        <w:rPr>
          <w:sz w:val="20"/>
        </w:rPr>
        <w:t xml:space="preserve">                             </w:t>
      </w:r>
    </w:p>
    <w:p>
      <w:pPr>
        <w:pStyle w:val="Kopfzeile"/>
        <w:widowControl/>
        <w:tabs>
          <w:tab w:val="clear" w:pos="4536"/>
          <w:tab w:val="clear" w:pos="9072"/>
        </w:tabs>
        <w:spacing w:lineRule="auto" w:line="168"/>
        <w:jc w:val="both"/>
        <w:rPr>
          <w:sz w:val="20"/>
        </w:rPr>
      </w:pPr>
      <w:r>
        <w:rPr>
          <w:sz w:val="20"/>
        </w:rPr>
      </w:r>
    </w:p>
    <w:p>
      <w:pPr>
        <w:pStyle w:val="Kopfzeile"/>
        <w:widowControl/>
        <w:tabs>
          <w:tab w:val="clear" w:pos="4536"/>
          <w:tab w:val="clear" w:pos="9072"/>
        </w:tabs>
        <w:spacing w:lineRule="auto" w:line="168"/>
        <w:jc w:val="both"/>
        <w:rPr>
          <w:sz w:val="20"/>
        </w:rPr>
      </w:pPr>
      <w:r>
        <w:rPr>
          <w:sz w:val="20"/>
        </w:rPr>
      </w:r>
    </w:p>
    <w:p>
      <w:pPr>
        <w:pStyle w:val="Standard"/>
        <w:widowControl/>
        <w:spacing w:lineRule="auto" w:line="168"/>
        <w:jc w:val="both"/>
        <w:rPr>
          <w:rFonts w:ascii="New_1" w:hAnsi="New_1" w:cs="New_1"/>
          <w:sz w:val="20"/>
        </w:rPr>
      </w:pPr>
      <w:r>
        <w:rPr>
          <w:rFonts w:cs="New_1" w:ascii="New_1" w:hAnsi="New_1"/>
          <w:sz w:val="20"/>
        </w:rPr>
      </w:r>
      <w:r>
        <w:br w:type="page"/>
      </w:r>
    </w:p>
    <w:p>
      <w:pPr>
        <w:pStyle w:val="Kopfzeile"/>
        <w:widowControl/>
        <w:tabs>
          <w:tab w:val="center" w:pos="3515" w:leader="none"/>
          <w:tab w:val="right" w:pos="9072" w:leader="none"/>
        </w:tabs>
        <w:rPr>
          <w:rFonts w:ascii="New_1" w:hAnsi="New_1" w:cs="New_1"/>
          <w:sz w:val="20"/>
        </w:rPr>
      </w:pPr>
      <w:r>
        <w:rPr>
          <w:rFonts w:cs="New_1" w:ascii="New_1" w:hAnsi="New_1"/>
          <w:sz w:val="20"/>
        </w:rPr>
      </w:r>
    </w:p>
    <w:tbl>
      <w:tblPr>
        <w:tblW w:w="6663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976"/>
        <w:gridCol w:w="426"/>
        <w:gridCol w:w="2835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19c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19d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рещи. ꙗко </w:t>
            </w:r>
            <w:r>
              <w:rPr>
                <w:rFonts w:cs="CyrillicaOchrid10U" w:ascii="CyrillicaOchrid10U" w:hAnsi="CyrillicaOchrid10U"/>
              </w:rPr>
              <w:t>ї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сть сътвори-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 го съдрава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нъ съ благово-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льнъмь 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мо-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мь се 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лааше.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 xml:space="preserve">июдѣи же го- 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ах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бла-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годѣтел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ꙁане твор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аше си въ с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бот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sz w:val="28"/>
              </w:rPr>
              <w:t>⁘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 мꙑ же брати-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</w:t>
            </w:r>
            <w:r>
              <w:rPr>
                <w:rFonts w:eastAsia="CyrillicaOchrid10U" w:cs="CyrillicaOchrid10U" w:ascii="CyrillicaOchrid10U" w:hAnsi="CyrillicaOchrid10U"/>
                <w:lang w:val="en-GB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не моꙁѣ-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мъ благодѣ-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тел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прогъна-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ти. сирѣь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вѣр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нашю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ꙗже въшь-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дъши въ нꙑ.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многа нꙑ до-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бра принесе.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аще и мꙑ не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съхранихо-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мъ. ꙁа лѣно-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сть и ꙁа осла-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блени наше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нъ пае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07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подо-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бимъ 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bg-BG" w:eastAsia="en-GB"/>
              </w:rPr>
              <w:footnoteReference w:id="108"/>
            </w:r>
            <w:r>
              <w:rPr>
                <w:rFonts w:cs="CyrillicaOchrid10U" w:ascii="CyrillicaOchrid10U" w:hAnsi="CyrillicaOchrid10U"/>
                <w:lang w:val="en-GB" w:eastAsia="en-GB"/>
              </w:rPr>
              <w:t>. осла-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блен</w:t>
            </w:r>
            <w:r>
              <w:rPr>
                <w:rFonts w:cs="CyrillicaOchrid10U" w:ascii="CyrillicaOchrid10U" w:hAnsi="CyrillicaOchrid10U"/>
              </w:rPr>
              <w:t>ѹѹ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м</w:t>
            </w:r>
            <w:r>
              <w:rPr>
                <w:rFonts w:cs="CyrillicaOchrid10U" w:ascii="CyrillicaOchrid10U" w:hAnsi="CyrillicaOchrid10U"/>
              </w:rPr>
              <w:t>ѹ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сем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и прѣ-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дѣмъ въ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цр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кви б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жии.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сирѣь. въ ꙁа-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повѣди 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ни. да инꙑ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09"/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ослабленꙑ исцѣ-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лить всемога-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 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ь. к том</w:t>
            </w:r>
            <w:r>
              <w:rPr>
                <w:rFonts w:cs="CyrillicaOchrid10U" w:ascii="CyrillicaOchrid10U" w:hAnsi="CyrillicaOchrid10U"/>
              </w:rPr>
              <w:t>ѹ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не съгрѣшаю-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ща. да и ꙁемь-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нꙑихъ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10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даровъ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насꙑтить нꙑ.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rFonts w:ascii="New_1" w:hAnsi="New_1" w:cs="New_1"/>
          <w:sz w:val="20"/>
          <w:lang w:val="bg-BG"/>
        </w:rPr>
      </w:pPr>
      <w:r>
        <w:rPr>
          <w:rFonts w:cs="New_1" w:ascii="New_1" w:hAnsi="New_1"/>
          <w:sz w:val="20"/>
          <w:lang w:val="bg-BG"/>
        </w:rPr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rFonts w:ascii="New_1" w:hAnsi="New_1" w:cs="New_1"/>
          <w:sz w:val="20"/>
          <w:lang w:val="bg-BG"/>
        </w:rPr>
      </w:pPr>
      <w:r>
        <w:rPr>
          <w:rFonts w:cs="New_1" w:ascii="New_1" w:hAnsi="New_1"/>
          <w:sz w:val="20"/>
          <w:lang w:val="bg-BG"/>
        </w:rPr>
      </w:r>
    </w:p>
    <w:p>
      <w:pPr>
        <w:pStyle w:val="Standard"/>
        <w:widowControl/>
        <w:jc w:val="both"/>
        <w:rPr/>
      </w:pPr>
      <w:r>
        <w:rPr>
          <w:sz w:val="20"/>
          <w:highlight w:val="lightGray"/>
          <w:lang w:val="it-IT"/>
        </w:rPr>
        <w:t>Cramer</w:t>
      </w:r>
      <w:r>
        <w:rPr>
          <w:sz w:val="20"/>
          <w:highlight w:val="lightGray"/>
          <w:lang w:val="bg-BG"/>
        </w:rPr>
        <w:t xml:space="preserve">, </w:t>
      </w:r>
      <w:r>
        <w:rPr>
          <w:sz w:val="20"/>
          <w:highlight w:val="lightGray"/>
          <w:lang w:val="it-IT"/>
        </w:rPr>
        <w:t>II</w:t>
      </w:r>
      <w:r>
        <w:rPr>
          <w:sz w:val="20"/>
          <w:highlight w:val="lightGray"/>
          <w:lang w:val="bg-BG"/>
        </w:rPr>
        <w:t>,  232.14-16 /19</w:t>
      </w:r>
      <w:r>
        <w:rPr>
          <w:sz w:val="20"/>
          <w:highlight w:val="lightGray"/>
          <w:lang w:val="it-IT"/>
        </w:rPr>
        <w:t>c</w:t>
      </w:r>
      <w:r>
        <w:rPr>
          <w:sz w:val="20"/>
          <w:highlight w:val="lightGray"/>
          <w:lang w:val="bg-BG"/>
        </w:rPr>
        <w:t xml:space="preserve">1-12 </w:t>
      </w:r>
    </w:p>
    <w:p>
      <w:pPr>
        <w:pStyle w:val="Standard"/>
        <w:widowControl/>
        <w:jc w:val="both"/>
        <w:rPr>
          <w:sz w:val="20"/>
          <w:u w:val="single"/>
          <w:lang w:val="bg-BG"/>
        </w:rPr>
      </w:pPr>
      <w:r>
        <w:rPr>
          <w:sz w:val="20"/>
          <w:highlight w:val="lightGray"/>
          <w:lang w:val="bg-BG"/>
        </w:rPr>
        <w:t>13-20</w:t>
      </w:r>
      <w:r>
        <w:rPr>
          <w:sz w:val="20"/>
          <w:highlight w:val="lightGray"/>
        </w:rPr>
        <w:t>a</w:t>
      </w:r>
      <w:r>
        <w:rPr>
          <w:sz w:val="20"/>
          <w:highlight w:val="lightGray"/>
          <w:lang w:val="bg-BG"/>
        </w:rPr>
        <w:t xml:space="preserve">16: 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И м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ꙑ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 же брати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 не мо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ꙁ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ѣмъ благодѣтелѧ прогънати... и въ ѧвѣк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ꙑ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>. амнь</w:t>
      </w:r>
      <w:r>
        <w:rPr>
          <w:rFonts w:cs="CyrillicaOchrid10U" w:ascii="CyrillicaOchrid10U" w:hAnsi="CyrillicaOchrid10U"/>
          <w:sz w:val="22"/>
          <w:highlight w:val="lightGray"/>
          <w:lang w:val="bg-BG"/>
        </w:rPr>
        <w:t>⁘</w:t>
      </w:r>
      <w:r>
        <w:rPr>
          <w:rFonts w:cs="CyrillicaOchrid10U" w:ascii="CyrillicaOchrid10U" w:hAnsi="CyrillicaOchrid10U"/>
          <w:sz w:val="22"/>
          <w:highlight w:val="lightGray"/>
        </w:rPr>
        <w:t></w:t>
      </w:r>
      <w:r>
        <w:rPr>
          <w:rFonts w:cs="CyrillicaOchrid10U" w:ascii="CyrillicaOchrid10U" w:hAnsi="CyrillicaOchrid10U"/>
          <w:sz w:val="20"/>
          <w:highlight w:val="lightGray"/>
          <w:lang w:val="bg-BG" w:eastAsia="en-GB"/>
        </w:rPr>
        <w:t xml:space="preserve"> </w:t>
      </w:r>
      <w:r>
        <w:rPr>
          <w:sz w:val="20"/>
          <w:highlight w:val="lightGray"/>
        </w:rPr>
        <w:t>om</w:t>
      </w:r>
      <w:r>
        <w:rPr>
          <w:sz w:val="20"/>
          <w:highlight w:val="lightGray"/>
          <w:lang w:val="bg-BG"/>
        </w:rPr>
        <w:t>. в гр.</w:t>
      </w:r>
    </w:p>
    <w:p>
      <w:pPr>
        <w:pStyle w:val="Standard"/>
        <w:widowControl/>
        <w:spacing w:lineRule="auto" w:line="168"/>
        <w:jc w:val="both"/>
        <w:rPr>
          <w:sz w:val="20"/>
          <w:u w:val="single"/>
          <w:lang w:val="bg-BG"/>
        </w:rPr>
      </w:pPr>
      <w:r>
        <w:rPr>
          <w:sz w:val="20"/>
          <w:u w:val="single"/>
          <w:lang w:val="bg-BG"/>
        </w:rPr>
      </w:r>
    </w:p>
    <w:p>
      <w:pPr>
        <w:pStyle w:val="Kopfzeile"/>
        <w:widowControl/>
        <w:tabs>
          <w:tab w:val="clear" w:pos="4536"/>
          <w:tab w:val="clear" w:pos="9072"/>
        </w:tabs>
        <w:jc w:val="both"/>
        <w:rPr>
          <w:sz w:val="20"/>
          <w:u w:val="single"/>
          <w:lang w:val="bg-BG"/>
        </w:rPr>
      </w:pPr>
      <w:r>
        <w:rPr>
          <w:sz w:val="20"/>
          <w:u w:val="single"/>
          <w:lang w:val="bg-BG"/>
        </w:rPr>
      </w:r>
    </w:p>
    <w:p>
      <w:pPr>
        <w:pStyle w:val="Standard"/>
        <w:widowControl/>
        <w:jc w:val="both"/>
        <w:rPr>
          <w:rFonts w:ascii="New_1" w:hAnsi="New_1" w:cs="New_1"/>
          <w:sz w:val="18"/>
          <w:lang w:val="bg-BG"/>
        </w:rPr>
      </w:pPr>
      <w:r>
        <w:rPr>
          <w:rFonts w:cs="New_1" w:ascii="New_1" w:hAnsi="New_1"/>
          <w:sz w:val="18"/>
          <w:lang w:val="bg-BG"/>
        </w:rPr>
      </w:r>
      <w:r>
        <w:br w:type="page"/>
      </w:r>
    </w:p>
    <w:p>
      <w:pPr>
        <w:pStyle w:val="Kopfzeile"/>
        <w:widowControl/>
        <w:tabs>
          <w:tab w:val="center" w:pos="3515" w:leader="none"/>
          <w:tab w:val="right" w:pos="9072" w:leader="none"/>
        </w:tabs>
        <w:rPr>
          <w:rFonts w:ascii="New_1" w:hAnsi="New_1" w:cs="New_1"/>
          <w:sz w:val="18"/>
          <w:lang w:val="bg-BG"/>
        </w:rPr>
      </w:pPr>
      <w:r>
        <w:rPr>
          <w:rFonts w:cs="New_1" w:ascii="New_1" w:hAnsi="New_1"/>
          <w:sz w:val="18"/>
          <w:lang w:val="bg-BG"/>
        </w:rPr>
      </w:r>
    </w:p>
    <w:tbl>
      <w:tblPr>
        <w:tblW w:w="6237" w:type="dxa"/>
        <w:jc w:val="left"/>
        <w:tblInd w:w="1134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"/>
        <w:gridCol w:w="2976"/>
        <w:gridCol w:w="426"/>
        <w:gridCol w:w="2409"/>
      </w:tblGrid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>20a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 w:eastAsia="en-GB"/>
              </w:rPr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lang w:val="en-GB" w:eastAsia="en-GB"/>
              </w:rPr>
              <w:t>20b</w:t>
            </w:r>
          </w:p>
        </w:tc>
      </w:tr>
      <w:tr>
        <w:trPr/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en-GB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en-GB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 н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бсьнааго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цр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ства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11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съподо-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бить нꙑ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12"/>
            </w:r>
            <w:r>
              <w:rPr>
                <w:rFonts w:cs="CyrillicaOchrid10U" w:ascii="CyrillicaOchrid10U" w:hAnsi="CyrillicaOchrid10U"/>
                <w:lang w:val="en-GB" w:eastAsia="en-GB"/>
              </w:rPr>
              <w:t>. 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ь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и б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ъ нашь </w:t>
            </w:r>
            <w:r>
              <w:rPr>
                <w:rFonts w:cs="CyrillicaOchrid10U" w:ascii="CyrillicaOchrid10U" w:hAnsi="CyrillicaOchrid10U"/>
              </w:rPr>
              <w:t>ї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с</w:t>
            </w:r>
            <w:r>
              <w:rPr>
                <w:rFonts w:cs="CyrillicaOchrid10U" w:ascii="CyrillicaOchrid10U" w:hAnsi="CyrillicaOchrid10U"/>
              </w:rPr>
              <w:t>ѹ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х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ъ. м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же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слава и хвала.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и ьсть и по-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клан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н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ни-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</w:t>
            </w:r>
            <w:r>
              <w:rPr>
                <w:rFonts w:eastAsia="CyrillicaOchrid10U" w:cs="CyrillicaOchrid10U" w:ascii="CyrillicaOchrid10U" w:hAnsi="CyrillicaOchrid10U"/>
                <w:lang w:val="bg-BG" w:eastAsia="en-GB"/>
              </w:rPr>
              <w:t xml:space="preserve"> </w:t>
            </w:r>
            <w:r>
              <w:rPr>
                <w:lang w:val="it-IT"/>
              </w:rPr>
              <w:t>(!)</w:t>
            </w:r>
            <w:r>
              <w:rPr>
                <w:rStyle w:val="FootnoteCharacters"/>
                <w:rStyle w:val="FootnoteAnchor"/>
                <w:lang w:val="it-IT"/>
              </w:rPr>
              <w:footnoteReference w:id="113"/>
            </w:r>
            <w:r>
              <w:rPr>
                <w:rFonts w:cs="CyrillicaOchrid10U" w:ascii="CyrillicaOchrid10U" w:hAnsi="CyrillicaOchrid10U"/>
                <w:lang w:val="it-IT" w:eastAsia="en-GB"/>
              </w:rPr>
              <w:t>.</w:t>
            </w:r>
            <w:r>
              <w:rPr>
                <w:rFonts w:cs="CyrillicaOchrid10U" w:ascii="CyrillicaOchrid10U" w:hAnsi="CyrillicaOchrid10U"/>
                <w:lang w:val="bg-BG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съ беꙁна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it-IT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льнꙑимъ о</w:t>
            </w:r>
            <w:r>
              <w:rPr>
                <w:rFonts w:cs="CyrillicaOchrid10U" w:ascii="CyrillicaOchrid10U" w:hAnsi="CyrillicaOchrid10U"/>
                <w:lang w:val="it-IT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ць-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мь. и прѣс</w:t>
            </w:r>
            <w:r>
              <w:rPr>
                <w:rFonts w:cs="CyrillicaOchrid10U" w:ascii="CyrillicaOchrid10U" w:hAnsi="CyrillicaOchrid10U"/>
                <w:lang w:val="it-IT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тꙑ-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имь и живо-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  <w:t>твор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щиимь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  <w:t>д</w:t>
            </w:r>
            <w:r>
              <w:rPr>
                <w:rFonts w:cs="CyrillicaOchrid10U" w:ascii="CyrillicaOchrid10U" w:hAnsi="CyrillicaOchrid10U"/>
                <w:lang w:val="it-IT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хъмь. нꙑнѣ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  <w:t>и присно. и въ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  <w:t>вс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 вѣкꙑ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114"/>
            </w:r>
            <w:r>
              <w:rPr>
                <w:rFonts w:cs="CyrillicaOchrid10U" w:ascii="CyrillicaOchrid10U" w:hAnsi="CyrillicaOchrid10U"/>
                <w:lang w:val="it-IT" w:eastAsia="en-GB"/>
              </w:rPr>
              <w:t>. амнь</w:t>
            </w:r>
            <w:r>
              <w:rPr>
                <w:rFonts w:cs="CyrillicaOchrid10U" w:ascii="CyrillicaOchrid10U" w:hAnsi="CyrillicaOchrid10U"/>
                <w:sz w:val="28"/>
                <w:lang w:val="it-IT"/>
              </w:rPr>
              <w:t>⁘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ТОⷢЖ</w:t>
            </w:r>
            <w:r>
              <w:rPr>
                <w:rFonts w:cs="CyrillicaOchrid10U" w:ascii="CyrillicaOchrid10U" w:hAnsi="CyrillicaOchrid10U"/>
                <w:position w:val="6"/>
                <w:lang w:val="bg-BG" w:eastAsia="en-GB"/>
              </w:rPr>
              <w:t xml:space="preserve"> </w:t>
            </w:r>
            <w:r>
              <w:rPr>
                <w:rFonts w:cs="CyrillicaOchrid10U" w:ascii="CyrillicaOchrid10U" w:hAnsi="CyrillicaOchrid10U"/>
                <w:lang w:val="bg-BG" w:eastAsia="en-GB"/>
              </w:rPr>
              <w:t>ⷣ҇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Е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115"/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 ꙀЛ</w:t>
            </w:r>
            <w:r>
              <w:rPr>
                <w:rFonts w:cs="CyrillicaOchrid10U" w:ascii="CyrillicaOchrid10U" w:hAnsi="CyrillicaOchrid10U"/>
                <w:vertAlign w:val="superscript"/>
                <w:lang w:val="it-IT" w:eastAsia="en-GB"/>
              </w:rPr>
              <w:t></w:t>
            </w:r>
            <w:r>
              <w:rPr>
                <w:rFonts w:cs="CyrillicaOchrid10U" w:ascii="CyrillicaOchrid10U" w:hAnsi="CyrillicaOchrid10U"/>
                <w:lang w:val="it-IT" w:eastAsia="en-GB"/>
              </w:rPr>
              <w:t xml:space="preserve">А-      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/>
              </w:rPr>
              <w:t>ѹ</w:t>
            </w:r>
            <w:r>
              <w:rPr>
                <w:rFonts w:cs="CyrillicaOchrid10U" w:ascii="CyrillicaOchrid10U" w:hAnsi="CyrillicaOchrid10U"/>
                <w:lang w:val="it-IT" w:eastAsia="en-GB"/>
              </w:rPr>
              <w:t>стааго. съка-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it-IT" w:eastAsia="en-GB"/>
              </w:rPr>
              <w:t>ꙁани. евн</w:t>
            </w:r>
            <w:r>
              <w:rPr>
                <w:rFonts w:cs="CyrillicaOchrid10U" w:ascii="CyrillicaOchrid10U" w:hAnsi="CyrillicaOchrid10U"/>
                <w:lang w:val="it-IT"/>
              </w:rPr>
              <w:t></w:t>
            </w:r>
            <w:r>
              <w:rPr>
                <w:rFonts w:cs="CyrillicaOchrid10U" w:ascii="CyrillicaOchrid10U" w:hAnsi="CyrillicaOchrid10U"/>
                <w:lang w:val="it-IT" w:eastAsia="en-GB"/>
              </w:rPr>
              <w:t>глиꙗ.</w:t>
            </w:r>
          </w:p>
          <w:p>
            <w:pPr>
              <w:pStyle w:val="Standard"/>
              <w:widowControl/>
              <w:spacing w:lineRule="exact" w:line="320"/>
              <w:rPr>
                <w:rFonts w:ascii="CyrillicaOchrid10U" w:hAnsi="CyrillicaOchrid10U" w:cs="CyrillicaOchrid10U"/>
                <w:lang w:val="it-IT" w:eastAsia="en-GB"/>
              </w:rPr>
            </w:pPr>
            <w:r>
              <w:rPr>
                <w:rFonts w:cs="CyrillicaOchrid10U" w:ascii="CyrillicaOchrid10U" w:hAnsi="CyrillicaOchrid10U"/>
                <w:lang w:val="it-IT" w:eastAsia="en-GB"/>
              </w:rPr>
              <w:t>ѿ иоана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it-IT" w:eastAsia="en-GB"/>
              </w:rPr>
              <w:footnoteReference w:id="116"/>
            </w:r>
            <w:r>
              <w:rPr>
                <w:rFonts w:cs="CyrillicaOchrid10U" w:ascii="CyrillicaOchrid10U" w:hAnsi="CyrillicaOchrid10U"/>
                <w:sz w:val="28"/>
              </w:rPr>
              <w:t>⁘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Standard"/>
              <w:widowControl/>
              <w:snapToGrid w:val="false"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 w:eastAsia="en-GB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 w:eastAsia="en-GB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  <w:lang w:val="it-IT"/>
              </w:rPr>
            </w:pPr>
            <w:r>
              <w:rPr>
                <w:rFonts w:cs="Palatino;Book Antiqua" w:ascii="Palatino;Book Antiqua" w:hAnsi="Palatino;Book Antiqua"/>
                <w:sz w:val="16"/>
                <w:lang w:val="it-IT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3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6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9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12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/>
            </w:pPr>
            <w:r>
              <w:rPr>
                <w:rFonts w:cs="Palatino;Book Antiqua" w:ascii="Palatino;Book Antiqua" w:hAnsi="Palatino;Book Antiqua"/>
                <w:sz w:val="16"/>
              </w:rPr>
              <w:t>15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18</w:t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</w:r>
          </w:p>
          <w:p>
            <w:pPr>
              <w:pStyle w:val="Standard"/>
              <w:widowControl/>
              <w:spacing w:lineRule="exact" w:line="320"/>
              <w:ind w:right="-5" w:hanging="0"/>
              <w:rPr>
                <w:rFonts w:ascii="Palatino;Book Antiqua" w:hAnsi="Palatino;Book Antiqua" w:cs="Palatino;Book Antiqua"/>
                <w:sz w:val="16"/>
              </w:rPr>
            </w:pPr>
            <w:r>
              <w:rPr>
                <w:rFonts w:cs="Palatino;Book Antiqua" w:ascii="Palatino;Book Antiqua" w:hAnsi="Palatino;Book Antiqua"/>
                <w:sz w:val="16"/>
              </w:rPr>
              <w:t>21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Брати. х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ъ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17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б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ъ нашь г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ле-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ть. ищѣте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книгъ. ꙗ-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ко въ ни-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хъ имате жи-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ꙁнь вѣьн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ю. и мꙑ же нꙑ-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нѣ иꙁищѣмъ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18"/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прилѣжьно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гл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бин</w:t>
            </w:r>
            <w:r>
              <w:rPr>
                <w:rFonts w:cs="CyrillicaOchrid10U" w:ascii="CyrillicaOchrid10U" w:hAnsi="CyrillicaOchrid10U"/>
              </w:rPr>
              <w:t>ѹ</w:t>
            </w:r>
            <w:r>
              <w:rPr>
                <w:rFonts w:cs="CyrillicaOchrid10U" w:ascii="CyrillicaOchrid10U" w:hAnsi="CyrillicaOchrid10U"/>
                <w:lang w:val="en-GB" w:eastAsia="en-GB"/>
              </w:rPr>
              <w:t>. и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пространь-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ство</w:t>
            </w:r>
            <w:r>
              <w:rPr>
                <w:rStyle w:val="FootnoteCharacters"/>
                <w:rStyle w:val="FootnoteAnchor"/>
                <w:rFonts w:cs="CyrillicaOchrid10U" w:ascii="CyrillicaOchrid10U" w:hAnsi="CyrillicaOchrid10U"/>
                <w:lang w:val="en-GB" w:eastAsia="en-GB"/>
              </w:rPr>
              <w:footnoteReference w:id="119"/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еван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гли-</w:t>
            </w:r>
          </w:p>
          <w:p>
            <w:pPr>
              <w:pStyle w:val="Standard"/>
              <w:widowControl/>
              <w:spacing w:lineRule="exact" w:line="320"/>
              <w:jc w:val="both"/>
              <w:rPr>
                <w:rFonts w:ascii="CyrillicaOchrid10U" w:hAnsi="CyrillicaOchrid10U" w:cs="CyrillicaOchrid10U"/>
                <w:lang w:val="en-GB" w:eastAsia="en-GB"/>
              </w:rPr>
            </w:pPr>
            <w:r>
              <w:rPr>
                <w:rFonts w:cs="CyrillicaOchrid10U" w:ascii="CyrillicaOchrid10U" w:hAnsi="CyrillicaOchrid10U"/>
                <w:lang w:val="en-GB" w:eastAsia="en-GB"/>
              </w:rPr>
              <w:t>ꙗ сего. и ꙗко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ꙁемл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 xml:space="preserve"> ж</w:t>
            </w:r>
            <w:r>
              <w:rPr>
                <w:rFonts w:cs="CyrillicaOchrid10U" w:ascii="CyrillicaOchrid10U" w:hAnsi="CyrillicaOchrid10U"/>
                <w:lang w:val="bg-BG" w:eastAsia="en-GB"/>
              </w:rPr>
              <w:t>ѧ</w:t>
            </w:r>
            <w:r>
              <w:rPr>
                <w:rFonts w:cs="CyrillicaOchrid10U" w:ascii="CyrillicaOchrid10U" w:hAnsi="CyrillicaOchrid10U"/>
                <w:lang w:val="en-GB" w:eastAsia="en-GB"/>
              </w:rPr>
              <w:t>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ждющи. при-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имѣмъ дъ-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жда еван</w:t>
            </w:r>
            <w:r>
              <w:rPr>
                <w:rFonts w:cs="CyrillicaOchrid10U" w:ascii="CyrillicaOchrid10U" w:hAnsi="CyrillicaOchrid10U"/>
              </w:rPr>
              <w:t></w:t>
            </w:r>
            <w:r>
              <w:rPr>
                <w:rFonts w:cs="CyrillicaOchrid10U" w:ascii="CyrillicaOchrid10U" w:hAnsi="CyrillicaOchrid10U"/>
                <w:lang w:val="en-GB" w:eastAsia="en-GB"/>
              </w:rPr>
              <w:t>гль-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скааго въ срь-</w:t>
            </w:r>
          </w:p>
          <w:p>
            <w:pPr>
              <w:pStyle w:val="Standard"/>
              <w:widowControl/>
              <w:spacing w:lineRule="exact" w:line="320"/>
              <w:jc w:val="both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дьцихъ на-</w:t>
            </w:r>
          </w:p>
          <w:p>
            <w:pPr>
              <w:pStyle w:val="Standard"/>
              <w:widowControl/>
              <w:spacing w:lineRule="exact" w:line="320"/>
              <w:rPr/>
            </w:pPr>
            <w:r>
              <w:rPr>
                <w:rFonts w:cs="CyrillicaOchrid10U" w:ascii="CyrillicaOchrid10U" w:hAnsi="CyrillicaOchrid10U"/>
                <w:lang w:val="en-GB" w:eastAsia="en-GB"/>
              </w:rPr>
              <w:t>шихъ. ьсо ра-</w:t>
            </w:r>
          </w:p>
        </w:tc>
      </w:tr>
    </w:tbl>
    <w:p>
      <w:pPr>
        <w:pStyle w:val="Kopfzeile"/>
        <w:widowControl/>
        <w:tabs>
          <w:tab w:val="clear" w:pos="4536"/>
          <w:tab w:val="clear" w:pos="9072"/>
        </w:tabs>
        <w:jc w:val="both"/>
        <w:rPr/>
      </w:pPr>
      <w:r>
        <w:rPr/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sz w:val="20"/>
        </w:rPr>
      </w:pPr>
      <w:r>
        <w:rPr>
          <w:sz w:val="20"/>
          <w:highlight w:val="lightGray"/>
          <w:u w:val="single"/>
        </w:rPr>
        <w:t>20b</w:t>
      </w:r>
      <w:r>
        <w:rPr>
          <w:sz w:val="20"/>
          <w:highlight w:val="lightGray"/>
        </w:rPr>
        <w:t>, 1-21: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 xml:space="preserve"> Брати. х</w:t>
      </w:r>
      <w:r>
        <w:rPr>
          <w:rFonts w:cs="CyrillicaOchrid10U" w:ascii="CyrillicaOchrid10U" w:hAnsi="CyrillicaOchrid10U"/>
          <w:sz w:val="20"/>
          <w:highlight w:val="lightGray"/>
        </w:rPr>
        <w:t>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ъ и б</w:t>
      </w:r>
      <w:r>
        <w:rPr>
          <w:rFonts w:cs="CyrillicaOchrid10U" w:ascii="CyrillicaOchrid10U" w:hAnsi="CyrillicaOchrid10U"/>
          <w:sz w:val="20"/>
          <w:highlight w:val="lightGray"/>
        </w:rPr>
        <w:t>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ъ  нашь г</w:t>
      </w:r>
      <w:r>
        <w:rPr>
          <w:rFonts w:cs="CyrillicaOchrid10U" w:ascii="CyrillicaOchrid10U" w:hAnsi="CyrillicaOchrid10U"/>
          <w:sz w:val="20"/>
          <w:highlight w:val="lightGray"/>
        </w:rPr>
        <w:t></w:t>
      </w:r>
      <w:r>
        <w:rPr>
          <w:rFonts w:cs="CyrillicaOchrid10U" w:ascii="CyrillicaOchrid10U" w:hAnsi="CyrillicaOchrid10U"/>
          <w:sz w:val="20"/>
          <w:highlight w:val="lightGray"/>
          <w:lang w:val="en-GB" w:eastAsia="en-GB"/>
        </w:rPr>
        <w:t>леть...въ срьдьцихъ нашихъ</w:t>
      </w:r>
      <w:r>
        <w:rPr>
          <w:rFonts w:cs="New13" w:ascii="New13" w:hAnsi="New13"/>
          <w:sz w:val="20"/>
          <w:highlight w:val="lightGray"/>
        </w:rPr>
        <w:t xml:space="preserve"> </w:t>
      </w:r>
      <w:r>
        <w:rPr>
          <w:sz w:val="20"/>
          <w:highlight w:val="lightGray"/>
        </w:rPr>
        <w:t>om.</w:t>
      </w:r>
      <w:r>
        <w:rPr>
          <w:sz w:val="20"/>
          <w:highlight w:val="lightGray"/>
          <w:lang w:val="bg-BG"/>
        </w:rPr>
        <w:t xml:space="preserve"> в гр.</w:t>
      </w:r>
    </w:p>
    <w:p>
      <w:pPr>
        <w:pStyle w:val="Kopfzeile"/>
        <w:widowControl/>
        <w:tabs>
          <w:tab w:val="clear" w:pos="4536"/>
          <w:tab w:val="clear" w:pos="9072"/>
        </w:tabs>
        <w:spacing w:lineRule="exact" w:line="260"/>
        <w:jc w:val="both"/>
        <w:rPr>
          <w:sz w:val="20"/>
        </w:rPr>
      </w:pPr>
      <w:r>
        <w:rPr>
          <w:sz w:val="20"/>
        </w:rPr>
      </w:r>
    </w:p>
    <w:p>
      <w:pPr>
        <w:pStyle w:val="Standard"/>
        <w:widowControl/>
        <w:jc w:val="both"/>
        <w:rPr>
          <w:rFonts w:ascii="New_1" w:hAnsi="New_1" w:cs="New_1"/>
          <w:sz w:val="20"/>
        </w:rPr>
      </w:pPr>
      <w:r>
        <w:rPr>
          <w:rFonts w:cs="New_1" w:ascii="New_1" w:hAnsi="New_1"/>
          <w:sz w:val="20"/>
        </w:rPr>
      </w:r>
    </w:p>
    <w:p>
      <w:pPr>
        <w:pStyle w:val="Normal"/>
        <w:jc w:val="right"/>
        <w:rPr>
          <w:rFonts w:ascii="New_1" w:hAnsi="New_1" w:cs="New_1"/>
          <w:sz w:val="20"/>
          <w:lang w:val="de-DE"/>
        </w:rPr>
      </w:pPr>
      <w:r>
        <w:rPr>
          <w:rFonts w:cs="New_1" w:ascii="New_1" w:hAnsi="New_1"/>
          <w:sz w:val="20"/>
          <w:lang w:val="de-DE"/>
        </w:rPr>
      </w:r>
    </w:p>
    <w:sectPr>
      <w:headerReference w:type="default" r:id="rId2"/>
      <w:footnotePr>
        <w:numFmt w:val="decimal"/>
      </w:footnotePr>
      <w:type w:val="nextPage"/>
      <w:pgSz w:w="11906" w:h="16838"/>
      <w:pgMar w:left="1418" w:right="1418" w:header="1423" w:top="1479" w:footer="0" w:bottom="1418" w:gutter="0"/>
      <w:pgNumType w:start="58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Palatino">
    <w:altName w:val="Book Antiqua"/>
    <w:charset w:val="00"/>
    <w:family w:val="roman"/>
    <w:pitch w:val="variable"/>
  </w:font>
  <w:font w:name="CyrillicaOchrid10U">
    <w:charset w:val="cc"/>
    <w:family w:val="swiss"/>
    <w:pitch w:val="variable"/>
  </w:font>
  <w:font w:name="Calibri">
    <w:charset w:val="cc"/>
    <w:family w:val="swiss"/>
    <w:pitch w:val="variable"/>
  </w:font>
  <w:font w:name="New13">
    <w:charset w:val="00"/>
    <w:family w:val="auto"/>
    <w:pitch w:val="variable"/>
  </w:font>
  <w:font w:name="New_1">
    <w:charset w:val="00"/>
    <w:family w:val="auto"/>
    <w:pitch w:val="variable"/>
  </w:font>
  <w:font w:name="New_3">
    <w:charset w:val="00"/>
    <w:family w:val="auto"/>
    <w:pitch w:val="variable"/>
  </w:font>
  <w:font w:name="Helvetica Narrow">
    <w:altName w:val="Arial Narrow"/>
    <w:charset w:val="00"/>
    <w:family w:val="swiss"/>
    <w:pitch w:val="variable"/>
  </w:font>
  <w:font w:name="TimokB">
    <w:altName w:val="Liberation Mono"/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 xml:space="preserve">Г </w:t>
      </w:r>
      <w:r>
        <w:rPr>
          <w:rFonts w:cs="CyrillicaOchrid10U" w:ascii="CyrillicaOchrid10U" w:hAnsi="CyrillicaOchrid10U"/>
          <w:lang w:val="en-GB" w:eastAsia="en-GB"/>
        </w:rPr>
        <w:t>вьсею</w:t>
      </w:r>
      <w:r>
        <w:rPr/>
        <w:t xml:space="preserve"> </w:t>
      </w:r>
    </w:p>
  </w:footnote>
  <w:footnote w:id="3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lang w:val="bg-BG"/>
        </w:rPr>
        <w:t xml:space="preserve">Х </w:t>
      </w:r>
      <w:r>
        <w:rPr>
          <w:rFonts w:cs="CyrillicaOchrid10U" w:ascii="CyrillicaOchrid10U" w:hAnsi="CyrillicaOchrid10U"/>
          <w:lang w:val="en-GB" w:eastAsia="en-GB"/>
        </w:rPr>
        <w:t>сьдрьжим се</w:t>
      </w:r>
    </w:p>
  </w:footnote>
  <w:footnote w:id="4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>В</w:t>
      </w:r>
      <w:r>
        <w:rPr>
          <w:rFonts w:cs="CyrillicaOchrid10U" w:ascii="CyrillicaOchrid10U" w:hAnsi="CyrillicaOchrid10U"/>
          <w:lang w:val="bg-BG" w:eastAsia="en-GB"/>
        </w:rPr>
        <w:t xml:space="preserve"> н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 xml:space="preserve">бсна, </w:t>
      </w:r>
      <w:r>
        <w:rPr>
          <w:lang w:val="bg-BG"/>
        </w:rPr>
        <w:t>Г</w:t>
      </w:r>
      <w:r>
        <w:rPr>
          <w:rFonts w:cs="CyrillicaOchrid10U" w:ascii="CyrillicaOchrid10U" w:hAnsi="CyrillicaOchrid10U"/>
          <w:lang w:val="bg-BG" w:eastAsia="en-GB"/>
        </w:rPr>
        <w:t xml:space="preserve"> нб</w:t>
      </w:r>
      <w:r>
        <w:rPr>
          <w:rFonts w:cs="CyrillicaOchrid10U" w:ascii="CyrillicaOchrid10U" w:hAnsi="CyrillicaOchrid10U"/>
          <w:lang w:val="en-GB" w:eastAsia="en-GB"/>
        </w:rPr>
        <w:t>ⷭ</w:t>
      </w:r>
      <w:r>
        <w:rPr>
          <w:rFonts w:cs="CyrillicaOchrid10U" w:ascii="CyrillicaOchrid10U" w:hAnsi="CyrillicaOchrid10U"/>
          <w:lang w:val="bg-BG" w:eastAsia="en-GB"/>
        </w:rPr>
        <w:t>на</w:t>
      </w:r>
      <w:r>
        <w:rPr>
          <w:rFonts w:cs="CyrillicaOchrid10U" w:ascii="CyrillicaOchrid10U" w:hAnsi="CyrillicaOchrid10U"/>
          <w:lang w:val="en-GB" w:eastAsia="en-GB"/>
        </w:rPr>
        <w:t>ꙗ</w:t>
      </w:r>
      <w:r>
        <w:rPr>
          <w:rFonts w:cs="CyrillicaOchrid10U" w:ascii="CyrillicaOchrid10U" w:hAnsi="CyrillicaOchrid10U"/>
          <w:lang w:val="bg-BG" w:eastAsia="en-GB"/>
        </w:rPr>
        <w:t xml:space="preserve">, </w:t>
      </w:r>
      <w:r>
        <w:rPr>
          <w:lang w:val="bg-BG"/>
        </w:rPr>
        <w:t>Х</w:t>
      </w:r>
      <w:r>
        <w:rPr>
          <w:rFonts w:cs="CyrillicaOchrid10U" w:ascii="CyrillicaOchrid10U" w:hAnsi="CyrillicaOchrid10U"/>
          <w:lang w:val="bg-BG" w:eastAsia="en-GB"/>
        </w:rPr>
        <w:t xml:space="preserve">  н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>бсна</w:t>
      </w:r>
      <w:r>
        <w:rPr>
          <w:rFonts w:cs="CyrillicaOchrid10U" w:ascii="CyrillicaOchrid10U" w:hAnsi="CyrillicaOchrid10U"/>
          <w:lang w:val="en-GB" w:eastAsia="en-GB"/>
        </w:rPr>
        <w:t>ꙗ</w:t>
      </w:r>
    </w:p>
  </w:footnote>
  <w:footnote w:id="5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>Х om.</w:t>
      </w:r>
      <w:r>
        <w:rPr>
          <w:lang w:val="bg-BG"/>
        </w:rPr>
        <w:t xml:space="preserve"> </w:t>
      </w:r>
      <w:r>
        <w:rPr>
          <w:rFonts w:cs="CyrillicaOchrid10U" w:ascii="CyrillicaOchrid10U" w:hAnsi="CyrillicaOchrid10U"/>
          <w:lang w:val="bg-BG" w:eastAsia="en-GB"/>
        </w:rPr>
        <w:t>вь вѣк</w:t>
      </w:r>
      <w:r>
        <w:rPr>
          <w:rFonts w:cs="CyrillicaOchrid10U" w:ascii="CyrillicaOchrid10U" w:hAnsi="CyrillicaOchrid10U"/>
          <w:lang w:val="en-GB" w:eastAsia="en-GB"/>
        </w:rPr>
        <w:t>ꙑ</w:t>
      </w:r>
      <w:r>
        <w:rPr>
          <w:rFonts w:cs="CyrillicaOchrid10U" w:ascii="CyrillicaOchrid10U" w:hAnsi="CyrillicaOchrid10U"/>
          <w:lang w:val="bg-BG" w:eastAsia="en-GB"/>
        </w:rPr>
        <w:t xml:space="preserve"> вѣкомъ. аминь</w:t>
      </w:r>
    </w:p>
  </w:footnote>
  <w:footnote w:id="6">
    <w:p>
      <w:pPr>
        <w:pStyle w:val="Standard"/>
        <w:widowControl/>
        <w:jc w:val="both"/>
        <w:rPr>
          <w:rFonts w:cs="New_1"/>
          <w:lang w:val="bg-BG" w:eastAsia="en-GB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иѡаⷩ҇ </w:t>
      </w:r>
      <w:r>
        <w:rPr>
          <w:lang w:val="en-GB" w:eastAsia="en-GB"/>
        </w:rPr>
        <w:t>X</w:t>
      </w:r>
    </w:p>
  </w:footnote>
  <w:footnote w:id="7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.д҃.</w:t>
      </w:r>
      <w:r>
        <w:rPr>
          <w:lang w:val="bg-BG" w:eastAsia="en-GB"/>
        </w:rPr>
        <w:t>]</w:t>
      </w:r>
      <w:r>
        <w:rPr>
          <w:rFonts w:cs="CyrillicaOchrid10U" w:ascii="CyrillicaOchrid10U" w:hAnsi="CyrillicaOchrid10U"/>
          <w:lang w:val="bg-BG" w:eastAsia="en-GB"/>
        </w:rPr>
        <w:t xml:space="preserve"> </w:t>
      </w:r>
      <w:r>
        <w:rPr>
          <w:lang w:val="en-GB" w:eastAsia="en-GB"/>
        </w:rPr>
        <w:t>om</w:t>
      </w:r>
      <w:r>
        <w:rPr>
          <w:lang w:val="bg-BG" w:eastAsia="en-GB"/>
        </w:rPr>
        <w:t>. В Г;</w:t>
      </w:r>
      <w:r>
        <w:rPr>
          <w:rFonts w:cs="CyrillicaOchrid10U" w:ascii="CyrillicaOchrid10U" w:hAnsi="CyrillicaOchrid10U"/>
          <w:lang w:val="bg-BG" w:eastAsia="en-GB"/>
        </w:rPr>
        <w:t xml:space="preserve"> вь не</w:t>
      </w:r>
      <w:r>
        <w:rPr>
          <w:rFonts w:cs="CyrillicaOchrid10U" w:ascii="CyrillicaOchrid10U" w:hAnsi="CyrillicaOchrid10U"/>
          <w:vertAlign w:val="superscript"/>
          <w:lang w:val="bg-BG" w:eastAsia="en-GB"/>
        </w:rPr>
        <w:t>д</w:t>
      </w:r>
      <w:r>
        <w:rPr>
          <w:rFonts w:cs="CyrillicaOchrid10U" w:ascii="CyrillicaOchrid10U" w:hAnsi="CyrillicaOchrid10U"/>
          <w:lang w:val="bg-BG" w:eastAsia="en-GB"/>
        </w:rPr>
        <w:t>лю третию</w:t>
      </w:r>
      <w:r>
        <w:rPr>
          <w:rFonts w:cs="New13" w:ascii="CyrillicaOchrid10U" w:hAnsi="CyrillicaOchrid10U"/>
          <w:lang w:val="bg-BG" w:eastAsia="en-GB"/>
        </w:rPr>
        <w:t xml:space="preserve"> </w:t>
      </w:r>
      <w:r>
        <w:rPr>
          <w:rFonts w:cs="CyrillicaOchrid10U" w:ascii="CyrillicaOchrid10U" w:hAnsi="CyrillicaOchrid10U"/>
          <w:lang w:val="bg-BG" w:eastAsia="en-GB"/>
        </w:rPr>
        <w:t>по</w:t>
      </w:r>
      <w:r>
        <w:rPr>
          <w:rFonts w:cs="New13" w:ascii="CyrillicaOchrid10U" w:hAnsi="CyrillicaOchrid10U"/>
          <w:lang w:val="bg-BG" w:eastAsia="en-GB"/>
        </w:rPr>
        <w:t xml:space="preserve"> </w:t>
      </w:r>
      <w:r>
        <w:rPr>
          <w:rFonts w:cs="CyrillicaOchrid10U" w:ascii="CyrillicaOchrid10U" w:hAnsi="CyrillicaOchrid10U"/>
          <w:lang w:val="bg-BG" w:eastAsia="en-GB"/>
        </w:rPr>
        <w:t>пасцѣ.</w:t>
      </w:r>
      <w:r>
        <w:rPr>
          <w:rFonts w:cs="New13" w:ascii="CyrillicaOchrid10U" w:hAnsi="CyrillicaOchrid10U"/>
          <w:lang w:val="bg-BG" w:eastAsia="en-GB"/>
        </w:rPr>
        <w:t xml:space="preserve"> у</w:t>
      </w:r>
      <w:r>
        <w:rPr>
          <w:rFonts w:cs="CyrillicaOchrid10U" w:ascii="CyrillicaOchrid10U" w:hAnsi="CyrillicaOchrid10U"/>
          <w:vertAlign w:val="superscript"/>
          <w:lang w:val="bg-BG" w:eastAsia="en-GB"/>
        </w:rPr>
        <w:t>г</w:t>
      </w:r>
      <w:r>
        <w:rPr>
          <w:rFonts w:cs="CyrillicaOchrid10U" w:ascii="CyrillicaOchrid10U" w:hAnsi="CyrillicaOchrid10U"/>
          <w:lang w:val="bg-BG" w:eastAsia="en-GB"/>
        </w:rPr>
        <w:t>ли</w:t>
      </w:r>
      <w:r>
        <w:rPr>
          <w:rFonts w:cs="New13" w:ascii="CyrillicaOchrid10U" w:hAnsi="CyrillicaOchrid10U"/>
          <w:lang w:val="bg-BG" w:eastAsia="en-GB"/>
        </w:rPr>
        <w:t xml:space="preserve"> ѡ </w:t>
      </w:r>
      <w:r>
        <w:rPr>
          <w:rFonts w:cs="CyrillicaOchrid10U" w:ascii="CyrillicaOchrid10U" w:hAnsi="CyrillicaOchrid10U"/>
          <w:lang w:val="bg-BG" w:eastAsia="en-GB"/>
        </w:rPr>
        <w:t>раслабл</w:t>
      </w:r>
      <w:r>
        <w:rPr>
          <w:rFonts w:cs="New13" w:ascii="CyrillicaOchrid10U" w:hAnsi="CyrillicaOchrid10U"/>
          <w:lang w:val="bg-BG" w:eastAsia="en-GB"/>
        </w:rPr>
        <w:t></w:t>
      </w:r>
      <w:r>
        <w:rPr>
          <w:rFonts w:cs="CyrillicaOchrid10U" w:ascii="CyrillicaOchrid10U" w:hAnsi="CyrillicaOchrid10U"/>
          <w:lang w:val="bg-BG" w:eastAsia="en-GB"/>
        </w:rPr>
        <w:t xml:space="preserve">нѣмь </w:t>
      </w:r>
      <w:r>
        <w:rPr>
          <w:lang w:val="bg-BG" w:eastAsia="en-GB"/>
        </w:rPr>
        <w:t>Г</w:t>
      </w:r>
      <w:r>
        <w:rPr>
          <w:rFonts w:cs="CyrillicaOchrid10U" w:ascii="CyrillicaOchrid10U" w:hAnsi="CyrillicaOchrid10U"/>
          <w:lang w:val="bg-BG" w:eastAsia="en-GB"/>
        </w:rPr>
        <w:t>, вь не</w:t>
      </w:r>
      <w:r>
        <w:rPr>
          <w:rFonts w:cs="CyrillicaOchrid10U" w:ascii="CyrillicaOchrid10U" w:hAnsi="CyrillicaOchrid10U"/>
          <w:vertAlign w:val="superscript"/>
          <w:lang w:val="bg-BG" w:eastAsia="en-GB"/>
        </w:rPr>
        <w:t>д</w:t>
      </w:r>
      <w:r>
        <w:rPr>
          <w:rFonts w:cs="CyrillicaOchrid10U" w:ascii="CyrillicaOchrid10U" w:hAnsi="CyrillicaOchrid10U"/>
          <w:lang w:val="bg-BG" w:eastAsia="en-GB"/>
        </w:rPr>
        <w:t xml:space="preserve"> .д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 xml:space="preserve">. по паⷭ҇ . </w:t>
      </w:r>
      <w:r>
        <w:rPr>
          <w:lang w:val="en-GB" w:eastAsia="en-GB"/>
        </w:rPr>
        <w:t>X</w:t>
      </w:r>
    </w:p>
  </w:footnote>
  <w:footnote w:id="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ВГХ om. </w:t>
      </w:r>
      <w:r>
        <w:rPr>
          <w:rFonts w:cs="CyrillicaOchrid10U" w:ascii="CyrillicaOchrid10U" w:hAnsi="CyrillicaOchrid10U"/>
          <w:lang w:val="bg-BG" w:eastAsia="en-GB"/>
        </w:rPr>
        <w:t>и</w:t>
      </w:r>
    </w:p>
  </w:footnote>
  <w:footnote w:id="9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ВГХ  om.  </w:t>
      </w:r>
      <w:r>
        <w:rPr>
          <w:rFonts w:cs="CyrillicaOchrid10U" w:ascii="CyrillicaOchrid10U" w:hAnsi="CyrillicaOchrid10U"/>
          <w:lang w:val="bg-BG" w:eastAsia="en-GB"/>
        </w:rPr>
        <w:t>евангели</w:t>
      </w:r>
      <w:r>
        <w:rPr>
          <w:rFonts w:cs="CyrillicaOchrid10U" w:ascii="CyrillicaOchrid10U" w:hAnsi="CyrillicaOchrid10U"/>
          <w:lang w:val="en-GB" w:eastAsia="en-GB"/>
        </w:rPr>
        <w:t>ꙗ</w:t>
      </w:r>
    </w:p>
  </w:footnote>
  <w:footnote w:id="10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 xml:space="preserve">приносить </w:t>
      </w:r>
      <w:r>
        <w:rPr>
          <w:lang w:val="bg-BG" w:eastAsia="en-GB"/>
        </w:rPr>
        <w:t>В Г</w:t>
      </w:r>
    </w:p>
  </w:footnote>
  <w:footnote w:id="11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>Г</w:t>
      </w:r>
      <w:r>
        <w:rPr>
          <w:rFonts w:cs="CyrillicaOchrid10U" w:ascii="CyrillicaOchrid10U" w:hAnsi="CyrillicaOchrid10U"/>
          <w:lang w:val="bg-BG" w:eastAsia="en-GB"/>
        </w:rPr>
        <w:t xml:space="preserve"> и се приг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>лаа</w:t>
      </w:r>
    </w:p>
  </w:footnote>
  <w:footnote w:id="12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 w:eastAsia="en-GB"/>
        </w:rPr>
        <w:t xml:space="preserve">В </w:t>
      </w:r>
      <w:r>
        <w:rPr>
          <w:lang w:val="bg-BG"/>
        </w:rPr>
        <w:t>Г</w:t>
      </w:r>
      <w:r>
        <w:rPr>
          <w:rFonts w:cs="Calibri" w:ascii="Calibri" w:hAnsi="Calibri"/>
          <w:lang w:val="bg-BG"/>
        </w:rPr>
        <w:t xml:space="preserve"> </w:t>
      </w:r>
      <w:r>
        <w:rPr/>
        <w:t>X</w:t>
      </w:r>
      <w:r>
        <w:rPr>
          <w:rFonts w:cs="CyrillicaOchrid10U" w:ascii="CyrillicaOchrid10U" w:hAnsi="CyrillicaOchrid10U"/>
          <w:lang w:val="bg-BG" w:eastAsia="en-GB"/>
        </w:rPr>
        <w:t xml:space="preserve"> дарь и</w:t>
      </w:r>
    </w:p>
  </w:footnote>
  <w:footnote w:id="13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 xml:space="preserve"> грѣхь ѡ</w:t>
      </w:r>
      <w:r>
        <w:rPr>
          <w:rFonts w:cs="CyrillicaOchrid10U" w:ascii="CyrillicaOchrid10U" w:hAnsi="CyrillicaOchrid10U"/>
          <w:lang w:val="en-GB" w:eastAsia="en-GB"/>
        </w:rPr>
        <w:t></w:t>
      </w:r>
      <w:r>
        <w:rPr>
          <w:rFonts w:cs="CyrillicaOchrid10U" w:ascii="CyrillicaOchrid10U" w:hAnsi="CyrillicaOchrid10U"/>
          <w:lang w:val="bg-BG" w:eastAsia="en-GB"/>
        </w:rPr>
        <w:t xml:space="preserve">ищеще, </w:t>
      </w:r>
      <w:r>
        <w:rPr>
          <w:lang w:val="bg-BG"/>
        </w:rPr>
        <w:t>Г</w:t>
      </w:r>
      <w:r>
        <w:rPr>
          <w:rFonts w:cs="CyrillicaOchrid10U" w:ascii="CyrillicaOchrid10U" w:hAnsi="CyrillicaOchrid10U"/>
          <w:lang w:val="bg-BG" w:eastAsia="en-GB"/>
        </w:rPr>
        <w:t xml:space="preserve"> грѣховь ѡ</w:t>
      </w:r>
      <w:r>
        <w:rPr>
          <w:rFonts w:cs="CyrillicaOchrid10U" w:ascii="CyrillicaOchrid10U" w:hAnsi="CyrillicaOchrid10U"/>
          <w:lang w:val="en-GB" w:eastAsia="en-GB"/>
        </w:rPr>
        <w:t></w:t>
      </w:r>
      <w:r>
        <w:rPr>
          <w:rFonts w:cs="CyrillicaOchrid10U" w:ascii="CyrillicaOchrid10U" w:hAnsi="CyrillicaOchrid10U"/>
          <w:lang w:val="bg-BG" w:eastAsia="en-GB"/>
        </w:rPr>
        <w:t xml:space="preserve">истеще, </w:t>
      </w:r>
      <w:r>
        <w:rPr>
          <w:lang w:val="bg-BG"/>
        </w:rPr>
        <w:t>Х</w:t>
      </w:r>
      <w:r>
        <w:rPr>
          <w:rFonts w:cs="CyrillicaOchrid10U" w:ascii="CyrillicaOchrid10U" w:hAnsi="CyrillicaOchrid10U"/>
          <w:lang w:val="bg-BG" w:eastAsia="en-GB"/>
        </w:rPr>
        <w:t xml:space="preserve"> ѿ грѣхь ѡ</w:t>
      </w:r>
      <w:r>
        <w:rPr>
          <w:rFonts w:cs="CyrillicaOchrid10U" w:ascii="CyrillicaOchrid10U" w:hAnsi="CyrillicaOchrid10U"/>
          <w:lang w:val="en-GB" w:eastAsia="en-GB"/>
        </w:rPr>
        <w:t></w:t>
      </w:r>
      <w:r>
        <w:rPr>
          <w:rFonts w:cs="CyrillicaOchrid10U" w:ascii="CyrillicaOchrid10U" w:hAnsi="CyrillicaOchrid10U"/>
          <w:lang w:val="bg-BG" w:eastAsia="en-GB"/>
        </w:rPr>
        <w:t>ищающа</w:t>
      </w:r>
    </w:p>
  </w:footnote>
  <w:footnote w:id="14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>В</w:t>
      </w:r>
      <w:r>
        <w:rPr>
          <w:rFonts w:cs="CyrillicaOchrid10U" w:ascii="CyrillicaOchrid10U" w:hAnsi="CyrillicaOchrid10U"/>
          <w:lang w:val="bg-BG" w:eastAsia="en-GB"/>
        </w:rPr>
        <w:t xml:space="preserve"> </w:t>
      </w:r>
      <w:r>
        <w:rPr>
          <w:lang w:val="bg-BG"/>
        </w:rPr>
        <w:t>Г</w:t>
      </w:r>
      <w:r>
        <w:rPr>
          <w:rFonts w:cs="CyrillicaOchrid10U" w:ascii="CyrillicaOchrid10U" w:hAnsi="CyrillicaOchrid10U"/>
          <w:lang w:val="bg-BG" w:eastAsia="en-GB"/>
        </w:rPr>
        <w:t xml:space="preserve"> </w:t>
      </w:r>
      <w:r>
        <w:rPr>
          <w:lang w:val="bg-BG"/>
        </w:rPr>
        <w:t>Х</w:t>
      </w:r>
      <w:r>
        <w:rPr>
          <w:rFonts w:cs="CyrillicaOchrid10U" w:ascii="CyrillicaOchrid10U" w:hAnsi="CyrillicaOchrid10U"/>
          <w:lang w:val="bg-BG" w:eastAsia="en-GB"/>
        </w:rPr>
        <w:t xml:space="preserve"> животворе</w:t>
      </w:r>
    </w:p>
  </w:footnote>
  <w:footnote w:id="15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бо</w:t>
      </w:r>
      <w:r>
        <w:rPr>
          <w:lang w:val="bg-BG"/>
        </w:rPr>
        <w:t xml:space="preserve"> </w:t>
      </w:r>
      <w:r>
        <w:rPr/>
        <w:t>add</w:t>
      </w:r>
      <w:r>
        <w:rPr>
          <w:lang w:val="bg-BG"/>
        </w:rPr>
        <w:t xml:space="preserve">. </w:t>
      </w:r>
      <w:r>
        <w:rPr>
          <w:rFonts w:cs="CyrillicaOchrid10U" w:ascii="CyrillicaOchrid10U" w:hAnsi="CyrillicaOchrid10U"/>
          <w:lang w:val="bg-BG" w:eastAsia="en-GB"/>
        </w:rPr>
        <w:t xml:space="preserve">и </w:t>
      </w:r>
      <w:r>
        <w:rPr>
          <w:lang w:val="bg-BG"/>
        </w:rPr>
        <w:t>В</w:t>
      </w:r>
    </w:p>
  </w:footnote>
  <w:footnote w:id="16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lang w:val="bg-BG"/>
        </w:rPr>
        <w:t>В</w:t>
      </w:r>
      <w:r>
        <w:rPr>
          <w:rFonts w:cs="Calibri" w:ascii="Calibri" w:hAnsi="Calibri"/>
          <w:lang w:val="bg-BG"/>
        </w:rPr>
        <w:t xml:space="preserve"> Г</w:t>
      </w:r>
      <w:r>
        <w:rPr>
          <w:lang w:val="bg-BG"/>
        </w:rPr>
        <w:t xml:space="preserve"> </w:t>
      </w:r>
      <w:r>
        <w:rPr>
          <w:rFonts w:cs="CyrillicaOchrid10U" w:ascii="CyrillicaOchrid10U" w:hAnsi="CyrillicaOchrid10U"/>
          <w:lang w:val="bg-BG" w:eastAsia="en-GB"/>
        </w:rPr>
        <w:t>водою</w:t>
      </w:r>
    </w:p>
  </w:footnote>
  <w:footnote w:id="17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lang w:val="de-DE"/>
        </w:rPr>
        <w:t xml:space="preserve">om. </w:t>
      </w:r>
      <w:r>
        <w:rPr>
          <w:lang w:val="bg-BG"/>
        </w:rPr>
        <w:t>В Г Х</w:t>
      </w:r>
    </w:p>
  </w:footnote>
  <w:footnote w:id="1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Г </w:t>
      </w:r>
      <w:r>
        <w:rPr>
          <w:rFonts w:cs="CyrillicaOchrid10U" w:ascii="CyrillicaOchrid10U" w:hAnsi="CyrillicaOchrid10U"/>
          <w:lang w:val="bg-BG" w:eastAsia="en-GB"/>
        </w:rPr>
        <w:t>а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>нгльскь</w:t>
      </w:r>
      <w:r>
        <w:rPr>
          <w:rFonts w:cs="New_1" w:ascii="New_1" w:hAnsi="New_1"/>
          <w:lang w:val="bg-BG"/>
        </w:rPr>
        <w:t xml:space="preserve"> </w:t>
      </w:r>
      <w:r>
        <w:rPr>
          <w:lang w:val="bg-BG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а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>ггломь</w:t>
      </w:r>
    </w:p>
  </w:footnote>
  <w:footnote w:id="19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>д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>хвн</w:t>
      </w:r>
      <w:r>
        <w:rPr>
          <w:rFonts w:cs="CyrillicaOchrid10U" w:ascii="CyrillicaOchrid10U" w:hAnsi="CyrillicaOchrid10U"/>
          <w:lang w:val="en-GB" w:eastAsia="en-GB"/>
        </w:rPr>
        <w:t></w:t>
      </w:r>
      <w:r>
        <w:rPr>
          <w:rFonts w:cs="CyrillicaOchrid10U" w:ascii="CyrillicaOchrid10U" w:hAnsi="CyrillicaOchrid10U"/>
          <w:lang w:val="bg-BG" w:eastAsia="en-GB"/>
        </w:rPr>
        <w:t xml:space="preserve">, </w:t>
      </w:r>
      <w:r>
        <w:rPr>
          <w:lang w:val="bg-BG"/>
        </w:rPr>
        <w:t>Г</w:t>
      </w:r>
      <w:r>
        <w:rPr>
          <w:rFonts w:cs="CyrillicaOchrid10U" w:ascii="CyrillicaOchrid10U" w:hAnsi="CyrillicaOchrid10U"/>
          <w:lang w:val="bg-BG" w:eastAsia="en-GB"/>
        </w:rPr>
        <w:t xml:space="preserve"> д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>ховьны</w:t>
      </w:r>
      <w:r>
        <w:rPr>
          <w:rFonts w:cs="CyrillicaOchrid10U" w:ascii="CyrillicaOchrid10U" w:hAnsi="CyrillicaOchrid10U"/>
          <w:lang w:val="en-GB" w:eastAsia="en-GB"/>
        </w:rPr>
        <w:t></w:t>
      </w:r>
    </w:p>
  </w:footnote>
  <w:footnote w:id="20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>В Г Х om.</w:t>
      </w:r>
      <w:r>
        <w:rPr>
          <w:lang w:val="bg-BG"/>
        </w:rPr>
        <w:t xml:space="preserve"> </w:t>
      </w:r>
      <w:r>
        <w:rPr>
          <w:rFonts w:cs="CyrillicaOchrid10U" w:ascii="CyrillicaOchrid10U" w:hAnsi="CyrillicaOchrid10U"/>
          <w:lang w:val="bg-BG" w:eastAsia="en-GB"/>
        </w:rPr>
        <w:t>и</w:t>
      </w:r>
    </w:p>
  </w:footnote>
  <w:footnote w:id="21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>ВГХ om.</w:t>
      </w:r>
      <w:r>
        <w:rPr>
          <w:lang w:val="it-IT"/>
        </w:rPr>
        <w:t xml:space="preserve"> </w:t>
      </w:r>
      <w:r>
        <w:rPr>
          <w:rFonts w:cs="New_1" w:ascii="New_1" w:hAnsi="New_1"/>
          <w:lang w:val="it-IT"/>
        </w:rPr>
        <w:t xml:space="preserve"> </w:t>
      </w:r>
      <w:r>
        <w:rPr>
          <w:rFonts w:cs="CyrillicaOchrid10U" w:ascii="CyrillicaOchrid10U" w:hAnsi="CyrillicaOchrid10U"/>
          <w:lang w:val="bg-BG" w:eastAsia="en-GB"/>
        </w:rPr>
        <w:t>прииметь</w:t>
      </w:r>
    </w:p>
  </w:footnote>
  <w:footnote w:id="22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>В Г</w:t>
      </w:r>
      <w:r>
        <w:rPr>
          <w:rFonts w:cs="CyrillicaOchrid10U" w:ascii="CyrillicaOchrid10U" w:hAnsi="CyrillicaOchrid10U"/>
          <w:lang w:val="it-IT" w:eastAsia="en-GB"/>
        </w:rPr>
        <w:t xml:space="preserve"> </w:t>
      </w:r>
      <w:r>
        <w:rPr>
          <w:lang w:val="it-IT"/>
        </w:rPr>
        <w:t>Х</w:t>
      </w:r>
      <w:r>
        <w:rPr>
          <w:rFonts w:cs="CyrillicaOchrid10U" w:ascii="CyrillicaOchrid10U" w:hAnsi="CyrillicaOchrid10U"/>
          <w:lang w:val="it-IT" w:eastAsia="en-GB"/>
        </w:rPr>
        <w:t xml:space="preserve"> </w:t>
      </w:r>
      <w:r>
        <w:rPr>
          <w:rFonts w:cs="CyrillicaOchrid10U" w:ascii="CyrillicaOchrid10U" w:hAnsi="CyrillicaOchrid10U"/>
          <w:lang w:val="bg-BG" w:eastAsia="en-GB"/>
        </w:rPr>
        <w:t>-ати</w:t>
      </w:r>
    </w:p>
  </w:footnote>
  <w:footnote w:id="23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 xml:space="preserve">В Г </w:t>
      </w:r>
      <w:r>
        <w:rPr>
          <w:rFonts w:cs="CyrillicaOchrid10U" w:ascii="CyrillicaOchrid10U" w:hAnsi="CyrillicaOchrid10U"/>
          <w:lang w:val="bg-BG"/>
        </w:rPr>
        <w:t>-</w:t>
      </w:r>
      <w:r>
        <w:rPr>
          <w:rFonts w:cs="CyrillicaOchrid10U" w:ascii="CyrillicaOchrid10U" w:hAnsi="CyrillicaOchrid10U"/>
          <w:lang w:val="bg-BG" w:eastAsia="en-GB"/>
        </w:rPr>
        <w:t>ни</w:t>
      </w:r>
      <w:r>
        <w:rPr>
          <w:rFonts w:cs="CyrillicaOchrid10U" w:ascii="CyrillicaOchrid10U" w:hAnsi="CyrillicaOchrid10U"/>
          <w:lang w:val="en-GB" w:eastAsia="en-GB"/>
        </w:rPr>
        <w:t>ꙗ</w:t>
      </w:r>
    </w:p>
  </w:footnote>
  <w:footnote w:id="24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>В</w:t>
      </w:r>
      <w:r>
        <w:rPr>
          <w:rFonts w:cs="Calibri" w:ascii="Calibri" w:hAnsi="Calibri"/>
          <w:lang w:val="bg-BG"/>
        </w:rPr>
        <w:t xml:space="preserve"> </w:t>
      </w:r>
      <w:r>
        <w:rPr>
          <w:lang w:val="it-IT"/>
        </w:rPr>
        <w:t>Г</w:t>
      </w:r>
      <w:r>
        <w:rPr>
          <w:rFonts w:cs="CyrillicaOchrid10U" w:ascii="CyrillicaOchrid10U" w:hAnsi="CyrillicaOchrid10U"/>
          <w:lang w:val="it-IT" w:eastAsia="en-GB"/>
        </w:rPr>
        <w:t xml:space="preserve"> </w:t>
      </w:r>
      <w:r>
        <w:rPr>
          <w:rFonts w:cs="CyrillicaOchrid10U" w:ascii="CyrillicaOchrid10U" w:hAnsi="CyrillicaOchrid10U"/>
          <w:lang w:val="bg-BG" w:eastAsia="en-GB"/>
        </w:rPr>
        <w:t>папрьть</w:t>
      </w:r>
      <w:r>
        <w:rPr>
          <w:rFonts w:cs="New_1" w:ascii="New_1" w:hAnsi="New_1"/>
          <w:lang w:val="it-IT"/>
        </w:rPr>
        <w:t xml:space="preserve"> </w:t>
      </w:r>
    </w:p>
  </w:footnote>
  <w:footnote w:id="25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 xml:space="preserve">В </w:t>
      </w:r>
      <w:r>
        <w:rPr>
          <w:rFonts w:cs="Calibri" w:ascii="Calibri" w:hAnsi="Calibri"/>
          <w:lang w:val="bg-BG"/>
        </w:rPr>
        <w:t>-</w:t>
      </w:r>
      <w:r>
        <w:rPr>
          <w:rFonts w:cs="CyrillicaOchrid10U" w:ascii="CyrillicaOchrid10U" w:hAnsi="CyrillicaOchrid10U"/>
          <w:lang w:val="bg-BG" w:eastAsia="en-GB"/>
        </w:rPr>
        <w:t>ыихь</w:t>
      </w:r>
      <w:r>
        <w:rPr>
          <w:rFonts w:cs="CyrillicaOchrid10U" w:ascii="CyrillicaOchrid10U" w:hAnsi="CyrillicaOchrid10U"/>
          <w:lang w:val="it-IT" w:eastAsia="en-GB"/>
        </w:rPr>
        <w:t xml:space="preserve">, </w:t>
      </w:r>
      <w:r>
        <w:rPr>
          <w:lang w:val="it-IT"/>
        </w:rPr>
        <w:t>Г</w:t>
      </w:r>
      <w:r>
        <w:rPr>
          <w:rFonts w:cs="New_1" w:ascii="New_1" w:hAnsi="New_1"/>
          <w:lang w:val="it-IT"/>
        </w:rPr>
        <w:t xml:space="preserve"> </w:t>
      </w:r>
      <w:r>
        <w:rPr>
          <w:lang w:val="it-IT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-ныхь</w:t>
      </w:r>
    </w:p>
  </w:footnote>
  <w:footnote w:id="26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>имать</w:t>
      </w:r>
      <w:r>
        <w:rPr>
          <w:rFonts w:cs="CyrillicaOchrid10U" w:ascii="CyrillicaOchrid10U" w:hAnsi="CyrillicaOchrid10U"/>
          <w:lang w:val="it-IT" w:eastAsia="en-GB"/>
        </w:rPr>
        <w:t xml:space="preserve">, </w:t>
      </w:r>
      <w:r>
        <w:rPr>
          <w:lang w:val="it-IT"/>
        </w:rPr>
        <w:t xml:space="preserve">Г </w:t>
      </w:r>
      <w:r>
        <w:rPr>
          <w:rFonts w:cs="CyrillicaOchrid10U" w:ascii="CyrillicaOchrid10U" w:hAnsi="CyrillicaOchrid10U"/>
          <w:lang w:val="bg-BG" w:eastAsia="en-GB"/>
        </w:rPr>
        <w:t>има</w:t>
      </w:r>
      <w:r>
        <w:rPr>
          <w:rFonts w:cs="CyrillicaOchrid10U" w:ascii="CyrillicaOchrid10U" w:hAnsi="CyrillicaOchrid10U"/>
          <w:vertAlign w:val="superscript"/>
          <w:lang w:val="bg-BG" w:eastAsia="en-GB"/>
        </w:rPr>
        <w:t>т</w:t>
      </w:r>
      <w:r>
        <w:rPr>
          <w:rFonts w:cs="CyrillicaOchrid10U" w:ascii="CyrillicaOchrid10U" w:hAnsi="CyrillicaOchrid10U"/>
          <w:lang w:val="it-IT" w:eastAsia="en-GB"/>
        </w:rPr>
        <w:t>,</w:t>
      </w:r>
      <w:r>
        <w:rPr>
          <w:rFonts w:cs="New_1" w:ascii="New_1" w:hAnsi="New_1"/>
          <w:lang w:val="it-IT"/>
        </w:rPr>
        <w:t xml:space="preserve"> </w:t>
      </w:r>
      <w:r>
        <w:rPr>
          <w:lang w:val="it-IT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имать</w:t>
      </w:r>
    </w:p>
  </w:footnote>
  <w:footnote w:id="27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>В Г</w:t>
      </w:r>
      <w:r>
        <w:rPr>
          <w:rFonts w:cs="CyrillicaOchrid10U" w:ascii="CyrillicaOchrid10U" w:hAnsi="CyrillicaOchrid10U"/>
          <w:lang w:val="it-IT" w:eastAsia="en-GB"/>
        </w:rPr>
        <w:t xml:space="preserve"> </w:t>
      </w:r>
      <w:r>
        <w:rPr>
          <w:lang w:val="it-IT"/>
        </w:rPr>
        <w:t xml:space="preserve">Х </w:t>
      </w:r>
      <w:r>
        <w:rPr>
          <w:rFonts w:cs="CyrillicaOchrid10U" w:ascii="CyrillicaOchrid10U" w:hAnsi="CyrillicaOchrid10U"/>
          <w:lang w:val="bg-BG"/>
        </w:rPr>
        <w:t>-</w:t>
      </w:r>
      <w:r>
        <w:rPr>
          <w:rFonts w:cs="CyrillicaOchrid10U" w:ascii="CyrillicaOchrid10U" w:hAnsi="CyrillicaOchrid10U"/>
          <w:lang w:val="en-GB" w:eastAsia="en-GB"/>
        </w:rPr>
        <w:t>ꙗ</w:t>
      </w:r>
      <w:r>
        <w:rPr>
          <w:rFonts w:cs="CyrillicaOchrid10U" w:ascii="CyrillicaOchrid10U" w:hAnsi="CyrillicaOchrid10U"/>
          <w:lang w:val="bg-BG" w:eastAsia="en-GB"/>
        </w:rPr>
        <w:t>ше</w:t>
      </w:r>
      <w:r>
        <w:rPr>
          <w:rFonts w:cs="CyrillicaOchrid10U" w:ascii="CyrillicaOchrid10U" w:hAnsi="CyrillicaOchrid10U"/>
          <w:lang w:val="it-IT" w:eastAsia="en-GB"/>
        </w:rPr>
        <w:t xml:space="preserve"> </w:t>
      </w:r>
      <w:r>
        <w:rPr>
          <w:rFonts w:cs="CyrillicaOchrid10U" w:ascii="CyrillicaOchrid10U" w:hAnsi="CyrillicaOchrid10U"/>
          <w:lang w:val="bg-BG" w:eastAsia="en-GB"/>
        </w:rPr>
        <w:t>се</w:t>
      </w:r>
    </w:p>
  </w:footnote>
  <w:footnote w:id="2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 xml:space="preserve">ВГХ om. </w:t>
      </w:r>
      <w:r>
        <w:rPr>
          <w:rFonts w:cs="CyrillicaOchrid10U" w:ascii="CyrillicaOchrid10U" w:hAnsi="CyrillicaOchrid10U"/>
          <w:lang w:val="bg-BG" w:eastAsia="en-GB"/>
        </w:rPr>
        <w:t>же</w:t>
      </w:r>
    </w:p>
  </w:footnote>
  <w:footnote w:id="29">
    <w:p>
      <w:pPr>
        <w:pStyle w:val="Standard"/>
        <w:widowControl/>
        <w:jc w:val="both"/>
        <w:rPr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it-IT" w:eastAsia="en-GB"/>
        </w:rPr>
        <w:t>аще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</w:t>
      </w:r>
      <w:r>
        <w:rPr>
          <w:rFonts w:cs="CyrillicaOchrid10U" w:ascii="CyrillicaOchrid10U" w:hAnsi="CyrillicaOchrid10U"/>
          <w:sz w:val="20"/>
          <w:lang w:val="it-IT" w:eastAsia="en-GB"/>
        </w:rPr>
        <w:t>хощеть</w:t>
      </w:r>
      <w:r>
        <w:rPr>
          <w:sz w:val="20"/>
          <w:lang w:val="it-IT" w:eastAsia="en-GB"/>
        </w:rPr>
        <w:t xml:space="preserve">] ] </w:t>
      </w:r>
      <w:r>
        <w:rPr>
          <w:sz w:val="20"/>
          <w:lang w:val="it-IT"/>
        </w:rPr>
        <w:t>В Г</w:t>
      </w:r>
      <w:r>
        <w:rPr>
          <w:rFonts w:cs="CyrillicaOchrid10U" w:ascii="CyrillicaOchrid10U" w:hAnsi="CyrillicaOchrid10U"/>
          <w:sz w:val="20"/>
          <w:lang w:val="it-IT" w:eastAsia="en-GB"/>
        </w:rPr>
        <w:t xml:space="preserve"> </w:t>
      </w:r>
      <w:r>
        <w:rPr>
          <w:sz w:val="20"/>
          <w:lang w:val="it-IT"/>
        </w:rPr>
        <w:t xml:space="preserve">Х </w:t>
      </w:r>
      <w:r>
        <w:rPr>
          <w:rFonts w:cs="CyrillicaOchrid10U" w:ascii="CyrillicaOchrid10U" w:hAnsi="CyrillicaOchrid10U"/>
          <w:sz w:val="20"/>
          <w:lang w:val="bg-BG" w:eastAsia="en-GB"/>
        </w:rPr>
        <w:t>хощет</w:t>
      </w:r>
      <w:r>
        <w:rPr>
          <w:rFonts w:cs="CyrillicaOchrid10U" w:ascii="CyrillicaOchrid10U" w:hAnsi="CyrillicaOchrid10U"/>
          <w:sz w:val="20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ли</w:t>
      </w:r>
    </w:p>
  </w:footnote>
  <w:footnote w:id="30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sz w:val="20"/>
        </w:rPr>
        <w:t>om</w:t>
      </w:r>
      <w:r>
        <w:rPr>
          <w:sz w:val="20"/>
          <w:lang w:val="bg-BG"/>
        </w:rPr>
        <w:t xml:space="preserve">. </w:t>
      </w:r>
      <w:r>
        <w:rPr>
          <w:rFonts w:cs="CyrillicaOchrid10U" w:ascii="CyrillicaOchrid10U" w:hAnsi="CyrillicaOchrid10U"/>
          <w:sz w:val="20"/>
          <w:lang w:val="it-IT" w:eastAsia="en-GB"/>
        </w:rPr>
        <w:t>подобать</w:t>
      </w:r>
      <w:r>
        <w:rPr>
          <w:sz w:val="20"/>
          <w:lang w:val="it-IT" w:eastAsia="en-GB"/>
        </w:rPr>
        <w:t xml:space="preserve"> </w:t>
      </w:r>
      <w:r>
        <w:rPr>
          <w:sz w:val="20"/>
          <w:lang w:val="it-IT"/>
        </w:rPr>
        <w:t>В Г</w:t>
      </w:r>
      <w:r>
        <w:rPr>
          <w:rFonts w:cs="CyrillicaOchrid10U" w:ascii="CyrillicaOchrid10U" w:hAnsi="CyrillicaOchrid10U"/>
          <w:sz w:val="20"/>
          <w:lang w:val="it-IT" w:eastAsia="en-GB"/>
        </w:rPr>
        <w:t xml:space="preserve"> </w:t>
      </w:r>
      <w:r>
        <w:rPr>
          <w:sz w:val="20"/>
          <w:lang w:val="it-IT"/>
        </w:rPr>
        <w:t xml:space="preserve">Х </w:t>
      </w:r>
    </w:p>
  </w:footnote>
  <w:footnote w:id="31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it-IT" w:eastAsia="en-GB"/>
        </w:rPr>
        <w:t xml:space="preserve">съ </w:t>
      </w:r>
      <w:r>
        <w:rPr>
          <w:sz w:val="20"/>
          <w:lang w:val="it-IT" w:eastAsia="en-GB"/>
        </w:rPr>
        <w:t xml:space="preserve">om. </w:t>
      </w:r>
      <w:r>
        <w:rPr>
          <w:sz w:val="20"/>
          <w:lang w:val="bg-BG" w:eastAsia="en-GB"/>
        </w:rPr>
        <w:t>Х</w:t>
      </w:r>
    </w:p>
  </w:footnote>
  <w:footnote w:id="32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it-IT" w:eastAsia="en-GB"/>
        </w:rPr>
        <w:t>коликою кротостью</w:t>
      </w:r>
      <w:r>
        <w:rPr>
          <w:sz w:val="20"/>
          <w:lang w:val="bg-BG" w:eastAsia="en-GB"/>
        </w:rPr>
        <w:t xml:space="preserve">] </w:t>
      </w:r>
      <w:r>
        <w:rPr>
          <w:rFonts w:cs="CyrillicaOchrid10U" w:ascii="CyrillicaOchrid10U" w:hAnsi="CyrillicaOchrid10U"/>
          <w:sz w:val="20"/>
          <w:lang w:val="ru-RU" w:eastAsia="en-GB"/>
        </w:rPr>
        <w:t>кротькою м</w:t>
      </w:r>
      <w:r>
        <w:rPr>
          <w:rFonts w:cs="CyrillicaOchrid10U" w:ascii="CyrillicaOchrid10U" w:hAnsi="CyrillicaOchrid10U"/>
          <w:sz w:val="20"/>
        </w:rPr>
        <w:t></w:t>
      </w:r>
      <w:r>
        <w:rPr>
          <w:rFonts w:cs="CyrillicaOchrid10U" w:ascii="CyrillicaOchrid10U" w:hAnsi="CyrillicaOchrid10U"/>
          <w:sz w:val="20"/>
          <w:lang w:val="ru-RU" w:eastAsia="en-GB"/>
        </w:rPr>
        <w:t>лтвою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</w:t>
      </w:r>
      <w:r>
        <w:rPr>
          <w:sz w:val="20"/>
          <w:lang w:val="it-IT"/>
        </w:rPr>
        <w:t>В Г</w:t>
      </w:r>
      <w:r>
        <w:rPr>
          <w:rFonts w:cs="CyrillicaOchrid10U" w:ascii="CyrillicaOchrid10U" w:hAnsi="CyrillicaOchrid10U"/>
          <w:sz w:val="20"/>
          <w:lang w:val="it-IT" w:eastAsia="en-GB"/>
        </w:rPr>
        <w:t xml:space="preserve"> </w:t>
      </w:r>
      <w:r>
        <w:rPr>
          <w:sz w:val="20"/>
          <w:lang w:val="it-IT"/>
        </w:rPr>
        <w:t>Х</w:t>
      </w:r>
    </w:p>
  </w:footnote>
  <w:footnote w:id="33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ru-RU"/>
        </w:rPr>
        <w:t xml:space="preserve">ВГХ  om. </w:t>
      </w:r>
      <w:r>
        <w:rPr>
          <w:rFonts w:cs="CyrillicaOchrid10U" w:ascii="CyrillicaOchrid10U" w:hAnsi="CyrillicaOchrid10U"/>
          <w:lang w:val="ru-RU"/>
        </w:rPr>
        <w:t>ѹ</w:t>
      </w:r>
      <w:r>
        <w:rPr>
          <w:rFonts w:cs="CyrillicaOchrid10U" w:ascii="CyrillicaOchrid10U" w:hAnsi="CyrillicaOchrid10U"/>
          <w:lang w:val="ru-RU" w:eastAsia="en-GB"/>
        </w:rPr>
        <w:t>бо.</w:t>
      </w:r>
    </w:p>
  </w:footnote>
  <w:footnote w:id="34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ru-RU"/>
        </w:rPr>
        <w:t xml:space="preserve">ВХ  </w:t>
      </w:r>
      <w:r>
        <w:rPr>
          <w:rFonts w:cs="CyrillicaOchrid10U" w:ascii="CyrillicaOchrid10U" w:hAnsi="CyrillicaOchrid10U"/>
          <w:lang w:val="ru-RU" w:eastAsia="en-GB"/>
        </w:rPr>
        <w:t>нь</w:t>
      </w:r>
      <w:r>
        <w:rPr>
          <w:rFonts w:cs="New_1" w:ascii="New_1" w:hAnsi="New_1"/>
          <w:lang w:val="ru-RU"/>
        </w:rPr>
        <w:t xml:space="preserve"> </w:t>
      </w:r>
      <w:r>
        <w:rPr>
          <w:lang w:val="ru-RU"/>
        </w:rPr>
        <w:t xml:space="preserve">Вìåñòî </w:t>
      </w:r>
      <w:r>
        <w:rPr>
          <w:rFonts w:cs="CyrillicaOchrid10U" w:ascii="CyrillicaOchrid10U" w:hAnsi="CyrillicaOchrid10U"/>
          <w:lang w:val="ru-RU" w:eastAsia="en-GB"/>
        </w:rPr>
        <w:t>ни</w:t>
      </w:r>
    </w:p>
  </w:footnote>
  <w:footnote w:id="35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ru-RU" w:eastAsia="en-GB"/>
        </w:rPr>
        <w:t>ненака</w:t>
      </w:r>
      <w:r>
        <w:rPr>
          <w:rFonts w:cs="CyrillicaOchrid10U" w:ascii="CyrillicaOchrid10U" w:hAnsi="CyrillicaOchrid10U"/>
          <w:sz w:val="20"/>
          <w:lang w:val="en-GB" w:eastAsia="en-GB"/>
        </w:rPr>
        <w:t>ꙁ</w:t>
      </w:r>
      <w:r>
        <w:rPr>
          <w:rFonts w:cs="CyrillicaOchrid10U" w:ascii="CyrillicaOchrid10U" w:hAnsi="CyrillicaOchrid10U"/>
          <w:sz w:val="20"/>
          <w:lang w:val="ru-RU" w:eastAsia="en-GB"/>
        </w:rPr>
        <w:t>анъ и</w:t>
      </w:r>
      <w:r>
        <w:rPr>
          <w:sz w:val="20"/>
          <w:lang w:val="bg-BG" w:eastAsia="en-GB"/>
        </w:rPr>
        <w:t xml:space="preserve">] </w:t>
      </w:r>
      <w:r>
        <w:rPr>
          <w:sz w:val="20"/>
          <w:lang w:val="ru-RU"/>
        </w:rPr>
        <w:t>В</w:t>
      </w:r>
      <w:r>
        <w:rPr>
          <w:rFonts w:cs="CyrillicaOchrid10U" w:ascii="CyrillicaOchrid10U" w:hAnsi="CyrillicaOchrid10U"/>
          <w:sz w:val="20"/>
          <w:lang w:val="ru-RU" w:eastAsia="en-GB"/>
        </w:rPr>
        <w:t xml:space="preserve"> ненака</w:t>
      </w:r>
      <w:r>
        <w:rPr>
          <w:rFonts w:cs="CyrillicaOchrid10U" w:ascii="CyrillicaOchrid10U" w:hAnsi="CyrillicaOchrid10U"/>
          <w:sz w:val="20"/>
          <w:lang w:val="en-GB" w:eastAsia="en-GB"/>
        </w:rPr>
        <w:t>ꙁ</w:t>
      </w:r>
      <w:r>
        <w:rPr>
          <w:rFonts w:cs="CyrillicaOchrid10U" w:ascii="CyrillicaOchrid10U" w:hAnsi="CyrillicaOchrid10U"/>
          <w:sz w:val="20"/>
          <w:lang w:val="ru-RU" w:eastAsia="en-GB"/>
        </w:rPr>
        <w:t xml:space="preserve">ани и   </w:t>
      </w:r>
      <w:r>
        <w:rPr>
          <w:sz w:val="20"/>
          <w:lang w:val="ru-RU"/>
        </w:rPr>
        <w:t xml:space="preserve">Г </w:t>
      </w:r>
      <w:r>
        <w:rPr>
          <w:rFonts w:cs="CyrillicaOchrid10U" w:ascii="CyrillicaOchrid10U" w:hAnsi="CyrillicaOchrid10U"/>
          <w:sz w:val="20"/>
          <w:lang w:val="ru-RU" w:eastAsia="en-GB"/>
        </w:rPr>
        <w:t>ненака</w:t>
      </w:r>
      <w:r>
        <w:rPr>
          <w:rFonts w:cs="CyrillicaOchrid10U" w:ascii="CyrillicaOchrid10U" w:hAnsi="CyrillicaOchrid10U"/>
          <w:sz w:val="20"/>
          <w:lang w:val="en-GB" w:eastAsia="en-GB"/>
        </w:rPr>
        <w:t>ꙁ</w:t>
      </w:r>
      <w:r>
        <w:rPr>
          <w:rFonts w:cs="CyrillicaOchrid10U" w:ascii="CyrillicaOchrid10U" w:hAnsi="CyrillicaOchrid10U"/>
          <w:sz w:val="20"/>
          <w:lang w:val="ru-RU" w:eastAsia="en-GB"/>
        </w:rPr>
        <w:t xml:space="preserve">анныхь и 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</w:t>
      </w:r>
      <w:r>
        <w:rPr>
          <w:sz w:val="20"/>
          <w:lang w:val="ru-RU"/>
        </w:rPr>
        <w:t>Х</w:t>
      </w:r>
      <w:r>
        <w:rPr>
          <w:rFonts w:cs="CyrillicaOchrid10U" w:ascii="CyrillicaOchrid10U" w:hAnsi="CyrillicaOchrid10U"/>
          <w:sz w:val="20"/>
          <w:lang w:val="ru-RU" w:eastAsia="en-GB"/>
        </w:rPr>
        <w:t xml:space="preserve"> ненака</w:t>
      </w:r>
      <w:r>
        <w:rPr>
          <w:rFonts w:cs="CyrillicaOchrid10U" w:ascii="CyrillicaOchrid10U" w:hAnsi="CyrillicaOchrid10U"/>
          <w:sz w:val="20"/>
          <w:lang w:val="en-GB" w:eastAsia="en-GB"/>
        </w:rPr>
        <w:t>ꙁ</w:t>
      </w:r>
      <w:r>
        <w:rPr>
          <w:rFonts w:cs="CyrillicaOchrid10U" w:ascii="CyrillicaOchrid10U" w:hAnsi="CyrillicaOchrid10U"/>
          <w:sz w:val="20"/>
          <w:lang w:val="ru-RU" w:eastAsia="en-GB"/>
        </w:rPr>
        <w:t xml:space="preserve">ани и </w:t>
      </w:r>
    </w:p>
  </w:footnote>
  <w:footnote w:id="36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ru-RU" w:eastAsia="en-GB"/>
        </w:rPr>
        <w:t>въпраша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lang w:val="ru-RU" w:eastAsia="en-GB"/>
        </w:rPr>
        <w:t xml:space="preserve">и </w:t>
      </w:r>
      <w:r>
        <w:rPr>
          <w:sz w:val="20"/>
          <w:lang w:val="en-GB" w:eastAsia="en-GB"/>
        </w:rPr>
        <w:t>]</w:t>
      </w:r>
      <w:r>
        <w:rPr>
          <w:rFonts w:cs="CyrillicaOchrid10U" w:ascii="CyrillicaOchrid10U" w:hAnsi="CyrillicaOchrid10U"/>
          <w:sz w:val="20"/>
          <w:lang w:val="ru-RU"/>
        </w:rPr>
        <w:t xml:space="preserve"> ѹ</w:t>
      </w:r>
      <w:r>
        <w:rPr>
          <w:rFonts w:cs="CyrillicaOchrid10U" w:ascii="CyrillicaOchrid10U" w:hAnsi="CyrillicaOchrid10U"/>
          <w:sz w:val="20"/>
          <w:lang w:val="ru-RU" w:eastAsia="en-GB"/>
        </w:rPr>
        <w:t>праша</w:t>
      </w:r>
      <w:r>
        <w:rPr>
          <w:rFonts w:cs="CyrillicaOchrid10U" w:ascii="CyrillicaOchrid10U" w:hAnsi="CyrillicaOchrid10U"/>
          <w:sz w:val="20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lang w:val="ru-RU" w:eastAsia="en-GB"/>
        </w:rPr>
        <w:t>и</w:t>
      </w:r>
      <w:r>
        <w:rPr>
          <w:rFonts w:cs="CyrillicaOchrid10U" w:ascii="CyrillicaOchrid10U" w:hAnsi="CyrillicaOchrid10U"/>
          <w:sz w:val="20"/>
          <w:lang w:val="en-GB" w:eastAsia="en-GB"/>
        </w:rPr>
        <w:t xml:space="preserve"> </w:t>
      </w:r>
      <w:r>
        <w:rPr>
          <w:sz w:val="20"/>
          <w:lang w:val="bg-BG" w:eastAsia="en-GB"/>
        </w:rPr>
        <w:t>Г</w:t>
      </w:r>
    </w:p>
  </w:footnote>
  <w:footnote w:id="37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ru-RU"/>
        </w:rPr>
        <w:t xml:space="preserve">ВГ om. </w:t>
      </w:r>
      <w:r>
        <w:rPr>
          <w:rFonts w:cs="CyrillicaOchrid10U" w:ascii="CyrillicaOchrid10U" w:hAnsi="CyrillicaOchrid10U"/>
          <w:lang w:val="ru-RU" w:eastAsia="en-GB"/>
        </w:rPr>
        <w:t>и</w:t>
      </w:r>
    </w:p>
  </w:footnote>
  <w:footnote w:id="3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 xml:space="preserve">ВХ  om. </w:t>
      </w:r>
      <w:r>
        <w:rPr>
          <w:rFonts w:cs="CyrillicaOchrid10U" w:ascii="CyrillicaOchrid10U" w:hAnsi="CyrillicaOchrid10U"/>
          <w:lang w:val="it-IT" w:eastAsia="en-GB"/>
        </w:rPr>
        <w:t>и</w:t>
      </w:r>
    </w:p>
  </w:footnote>
  <w:footnote w:id="39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>В</w:t>
      </w:r>
      <w:r>
        <w:rPr>
          <w:rFonts w:cs="Calibri" w:ascii="Calibri" w:hAnsi="Calibri"/>
          <w:lang w:val="bg-BG"/>
        </w:rPr>
        <w:t xml:space="preserve"> </w:t>
      </w:r>
      <w:r>
        <w:rPr>
          <w:lang w:val="it-IT"/>
        </w:rPr>
        <w:t xml:space="preserve">Г Х </w:t>
      </w:r>
      <w:r>
        <w:rPr>
          <w:rFonts w:cs="CyrillicaOchrid10U" w:ascii="CyrillicaOchrid10U" w:hAnsi="CyrillicaOchrid10U"/>
          <w:lang w:val="it-IT" w:eastAsia="en-GB"/>
        </w:rPr>
        <w:t>и бѣдити</w:t>
      </w:r>
    </w:p>
  </w:footnote>
  <w:footnote w:id="40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 xml:space="preserve">Г  </w:t>
      </w:r>
      <w:r>
        <w:rPr>
          <w:rFonts w:cs="CyrillicaOchrid10U" w:ascii="CyrillicaOchrid10U" w:hAnsi="CyrillicaOchrid10U"/>
          <w:lang w:val="it-IT" w:eastAsia="en-GB"/>
        </w:rPr>
        <w:t>ѡцѣлю</w:t>
      </w:r>
    </w:p>
  </w:footnote>
  <w:footnote w:id="41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 xml:space="preserve">Г add. </w:t>
      </w:r>
      <w:r>
        <w:rPr>
          <w:rFonts w:cs="CyrillicaOchrid10U" w:ascii="CyrillicaOchrid10U" w:hAnsi="CyrillicaOchrid10U"/>
          <w:lang w:val="bg-BG" w:eastAsia="en-GB"/>
        </w:rPr>
        <w:t>се</w:t>
      </w:r>
    </w:p>
  </w:footnote>
  <w:footnote w:id="42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вышне</w:t>
      </w:r>
      <w:r>
        <w:rPr>
          <w:rFonts w:cs="CyrillicaOchrid10U" w:ascii="CyrillicaOchrid10U" w:hAnsi="CyrillicaOchrid10U"/>
          <w:lang w:val="en-GB" w:eastAsia="en-GB"/>
        </w:rPr>
        <w:t></w:t>
      </w:r>
    </w:p>
  </w:footnote>
  <w:footnote w:id="43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инѣхъ</w:t>
      </w:r>
      <w:r>
        <w:rPr>
          <w:sz w:val="20"/>
          <w:lang w:val="bg-BG" w:eastAsia="en-GB"/>
        </w:rPr>
        <w:t xml:space="preserve">] </w:t>
      </w:r>
      <w:r>
        <w:rPr>
          <w:sz w:val="20"/>
          <w:lang w:val="it-IT"/>
        </w:rPr>
        <w:t xml:space="preserve">В </w:t>
      </w:r>
      <w:r>
        <w:rPr>
          <w:rFonts w:cs="CyrillicaOchrid10U" w:ascii="CyrillicaOchrid10U" w:hAnsi="CyrillicaOchrid10U"/>
          <w:sz w:val="20"/>
          <w:lang w:val="bg-BG" w:eastAsia="en-GB"/>
        </w:rPr>
        <w:t>вь</w:t>
      </w:r>
      <w:r>
        <w:rPr>
          <w:rFonts w:cs="CyrillicaOchrid10U" w:ascii="CyrillicaOchrid10U" w:hAnsi="CyrillicaOchrid10U"/>
          <w:sz w:val="20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нихь</w:t>
      </w:r>
      <w:r>
        <w:rPr>
          <w:rFonts w:cs="CyrillicaOchrid10U" w:ascii="CyrillicaOchrid10U" w:hAnsi="CyrillicaOchrid10U"/>
          <w:sz w:val="20"/>
          <w:lang w:val="it-IT" w:eastAsia="en-GB"/>
        </w:rPr>
        <w:t>,</w:t>
      </w:r>
      <w:r>
        <w:rPr>
          <w:rFonts w:cs="New_1" w:ascii="New_1" w:hAnsi="New_1"/>
          <w:sz w:val="20"/>
          <w:lang w:val="it-IT"/>
        </w:rPr>
        <w:t xml:space="preserve"> </w:t>
      </w:r>
      <w:r>
        <w:rPr>
          <w:sz w:val="20"/>
          <w:lang w:val="it-IT"/>
        </w:rPr>
        <w:t xml:space="preserve">Х </w:t>
      </w:r>
      <w:r>
        <w:rPr>
          <w:rFonts w:cs="CyrillicaOchrid10U" w:ascii="CyrillicaOchrid10U" w:hAnsi="CyrillicaOchrid10U"/>
          <w:sz w:val="20"/>
          <w:lang w:val="bg-BG" w:eastAsia="en-GB"/>
        </w:rPr>
        <w:t>в</w:t>
      </w:r>
      <w:r>
        <w:rPr>
          <w:rFonts w:cs="CyrillicaOchrid10U" w:ascii="CyrillicaOchrid10U" w:hAnsi="CyrillicaOchrid10U"/>
          <w:sz w:val="20"/>
          <w:lang w:val="it-IT" w:eastAsia="en-GB"/>
        </w:rPr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нихь</w:t>
      </w:r>
    </w:p>
  </w:footnote>
  <w:footnote w:id="44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/>
        </w:rPr>
        <w:t>ѹ</w:t>
      </w:r>
      <w:r>
        <w:rPr>
          <w:rFonts w:cs="CyrillicaOchrid10U" w:ascii="CyrillicaOchrid10U" w:hAnsi="CyrillicaOchrid10U"/>
          <w:lang w:val="bg-BG" w:eastAsia="en-GB"/>
        </w:rPr>
        <w:t xml:space="preserve">бѣ </w:t>
      </w:r>
      <w:r>
        <w:rPr>
          <w:lang w:val="bg-BG"/>
        </w:rPr>
        <w:t xml:space="preserve">(!)] </w:t>
      </w:r>
      <w:r>
        <w:rPr>
          <w:rFonts w:cs="CyrillicaOchrid10U" w:ascii="CyrillicaOchrid10U" w:hAnsi="CyrillicaOchrid10U"/>
          <w:lang w:val="bg-BG" w:eastAsia="en-GB"/>
        </w:rPr>
        <w:t xml:space="preserve">бѣ </w:t>
      </w:r>
      <w:r>
        <w:rPr>
          <w:lang w:val="it-IT"/>
        </w:rPr>
        <w:t>В</w:t>
      </w:r>
      <w:r>
        <w:rPr>
          <w:rFonts w:cs="Calibri" w:ascii="Calibri" w:hAnsi="Calibri"/>
          <w:lang w:val="bg-BG"/>
        </w:rPr>
        <w:t xml:space="preserve"> </w:t>
      </w:r>
      <w:r>
        <w:rPr>
          <w:lang w:val="it-IT"/>
        </w:rPr>
        <w:t>Г Х</w:t>
      </w:r>
    </w:p>
  </w:footnote>
  <w:footnote w:id="45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сътворьша</w:t>
      </w:r>
      <w:r>
        <w:rPr>
          <w:sz w:val="20"/>
          <w:lang w:val="bg-BG" w:eastAsia="en-GB"/>
        </w:rPr>
        <w:t>]</w:t>
      </w:r>
      <w:r>
        <w:rPr>
          <w:sz w:val="20"/>
          <w:lang w:val="it-IT"/>
        </w:rPr>
        <w:t xml:space="preserve"> В </w:t>
      </w:r>
      <w:r>
        <w:rPr>
          <w:rFonts w:cs="CyrillicaOchrid10U" w:ascii="CyrillicaOchrid10U" w:hAnsi="CyrillicaOchrid10U"/>
          <w:sz w:val="20"/>
          <w:lang w:val="bg-BG" w:eastAsia="en-GB"/>
        </w:rPr>
        <w:t>твореще</w:t>
      </w:r>
      <w:r>
        <w:rPr>
          <w:rFonts w:cs="CyrillicaOchrid10U" w:ascii="CyrillicaOchrid10U" w:hAnsi="CyrillicaOchrid10U"/>
          <w:sz w:val="20"/>
          <w:lang w:val="it-IT" w:eastAsia="en-GB"/>
        </w:rPr>
        <w:t>,</w:t>
      </w:r>
      <w:r>
        <w:rPr>
          <w:rFonts w:cs="New_1" w:ascii="New_1" w:hAnsi="New_1"/>
          <w:sz w:val="20"/>
          <w:lang w:val="it-IT"/>
        </w:rPr>
        <w:t xml:space="preserve"> </w:t>
      </w:r>
      <w:r>
        <w:rPr>
          <w:sz w:val="20"/>
          <w:lang w:val="it-IT"/>
        </w:rPr>
        <w:t xml:space="preserve">Г Х  </w:t>
      </w:r>
      <w:r>
        <w:rPr>
          <w:rFonts w:cs="CyrillicaOchrid10U" w:ascii="CyrillicaOchrid10U" w:hAnsi="CyrillicaOchrid10U"/>
          <w:sz w:val="20"/>
          <w:lang w:val="bg-BG" w:eastAsia="en-GB"/>
        </w:rPr>
        <w:t>твореща</w:t>
      </w:r>
    </w:p>
  </w:footnote>
  <w:footnote w:id="46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rFonts w:cs="CyrillicaOchrid10U" w:ascii="CyrillicaOchrid10U" w:hAnsi="CyrillicaOchrid10U"/>
          <w:lang w:val="en-GB" w:eastAsia="en-GB"/>
        </w:rPr>
        <w:t xml:space="preserve">нъ </w:t>
      </w:r>
      <w:r>
        <w:rPr>
          <w:lang w:val="en-GB" w:eastAsia="en-GB"/>
        </w:rPr>
        <w:t xml:space="preserve">om. </w:t>
      </w:r>
      <w:r>
        <w:rPr>
          <w:lang w:val="bg-BG" w:eastAsia="en-GB"/>
        </w:rPr>
        <w:t>Г Х</w:t>
      </w:r>
    </w:p>
  </w:footnote>
  <w:footnote w:id="47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ни вѣдѧше къто </w:t>
      </w:r>
      <w:r>
        <w:rPr>
          <w:rFonts w:cs="CyrillicaOchrid10U" w:ascii="CyrillicaOchrid10U" w:hAnsi="CyrillicaOchrid10U"/>
          <w:sz w:val="20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сть </w:t>
      </w:r>
      <w:r>
        <w:rPr>
          <w:sz w:val="20"/>
          <w:lang w:val="en-GB" w:eastAsia="en-GB"/>
        </w:rPr>
        <w:t>om</w:t>
      </w:r>
      <w:r>
        <w:rPr>
          <w:sz w:val="20"/>
          <w:lang w:val="bg-BG" w:eastAsia="en-GB"/>
        </w:rPr>
        <w:t>. Г</w:t>
      </w:r>
    </w:p>
  </w:footnote>
  <w:footnote w:id="4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rFonts w:cs="CyrillicaOchrid10U" w:ascii="CyrillicaOchrid10U" w:hAnsi="CyrillicaOchrid10U"/>
          <w:lang w:val="en-GB" w:eastAsia="en-GB"/>
        </w:rPr>
        <w:t>тъ</w:t>
      </w:r>
      <w:r>
        <w:rPr>
          <w:rFonts w:cs="CyrillicaOchrid10U" w:ascii="CyrillicaOchrid10U" w:hAnsi="CyrillicaOchrid10U"/>
          <w:lang w:val="bg-BG" w:eastAsia="en-GB"/>
        </w:rPr>
        <w:t xml:space="preserve"> </w:t>
      </w:r>
      <w:r>
        <w:rPr>
          <w:lang w:val="de-DE" w:eastAsia="en-GB"/>
        </w:rPr>
        <w:t xml:space="preserve">om </w:t>
      </w:r>
      <w:r>
        <w:rPr>
          <w:lang w:val="bg-BG" w:eastAsia="en-GB"/>
        </w:rPr>
        <w:t>Г</w:t>
      </w:r>
    </w:p>
  </w:footnote>
  <w:footnote w:id="49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rFonts w:cs="CyrillicaOchrid10U" w:ascii="CyrillicaOchrid10U" w:hAnsi="CyrillicaOchrid10U"/>
          <w:lang w:val="en-GB" w:eastAsia="en-GB"/>
        </w:rPr>
        <w:t>нихъже</w:t>
      </w:r>
      <w:r>
        <w:rPr>
          <w:lang w:val="de-DE" w:eastAsia="en-GB"/>
        </w:rPr>
        <w:t xml:space="preserve">] </w:t>
      </w:r>
      <w:r>
        <w:rPr>
          <w:rFonts w:cs="CyrillicaOchrid10U" w:ascii="CyrillicaOchrid10U" w:hAnsi="CyrillicaOchrid10U"/>
          <w:lang w:val="en-GB" w:eastAsia="en-GB"/>
        </w:rPr>
        <w:t xml:space="preserve">иныхь </w:t>
      </w:r>
      <w:r>
        <w:rPr>
          <w:lang w:val="bg-BG" w:eastAsia="en-GB"/>
        </w:rPr>
        <w:t>Г</w:t>
      </w:r>
    </w:p>
  </w:footnote>
  <w:footnote w:id="50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it-IT"/>
        </w:rPr>
        <w:t xml:space="preserve">ВГХ om. </w:t>
      </w:r>
      <w:r>
        <w:rPr>
          <w:rFonts w:cs="CyrillicaOchrid10U" w:ascii="CyrillicaOchrid10U" w:hAnsi="CyrillicaOchrid10U"/>
          <w:lang w:val="bg-BG" w:eastAsia="en-GB"/>
        </w:rPr>
        <w:t>и</w:t>
      </w:r>
    </w:p>
  </w:footnote>
  <w:footnote w:id="51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слышавь</w:t>
      </w:r>
    </w:p>
  </w:footnote>
  <w:footnote w:id="52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помысливъ</w:t>
      </w:r>
      <w:r>
        <w:rPr>
          <w:lang w:val="bg-BG"/>
        </w:rPr>
        <w:t xml:space="preserve"> ]</w:t>
      </w:r>
      <w:r>
        <w:rPr>
          <w:lang w:val="bg-BG"/>
        </w:rPr>
        <w:t xml:space="preserve"> В </w:t>
      </w:r>
      <w:r>
        <w:rPr>
          <w:rFonts w:cs="CyrillicaOchrid10U" w:ascii="CyrillicaOchrid10U" w:hAnsi="CyrillicaOchrid10U"/>
          <w:lang w:val="bg-BG" w:eastAsia="en-GB"/>
        </w:rPr>
        <w:t xml:space="preserve">помыслиль, </w:t>
      </w:r>
      <w:r>
        <w:rPr>
          <w:lang w:val="bg-BG"/>
        </w:rPr>
        <w:t xml:space="preserve">Г </w:t>
      </w:r>
      <w:r>
        <w:rPr>
          <w:rFonts w:cs="CyrillicaOchrid10U" w:ascii="CyrillicaOchrid10U" w:hAnsi="CyrillicaOchrid10U"/>
          <w:lang w:val="bg-BG" w:eastAsia="en-GB"/>
        </w:rPr>
        <w:t>помыслиль</w:t>
      </w:r>
    </w:p>
  </w:footnote>
  <w:footnote w:id="53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належещ</w:t>
      </w:r>
      <w:r>
        <w:rPr>
          <w:rFonts w:cs="CyrillicaOchrid10U" w:ascii="CyrillicaOchrid10U" w:hAnsi="CyrillicaOchrid10U"/>
          <w:lang w:val="bg-BG"/>
        </w:rPr>
        <w:t>ї</w:t>
      </w:r>
      <w:r>
        <w:rPr>
          <w:rFonts w:cs="CyrillicaOchrid10U" w:ascii="CyrillicaOchrid10U" w:hAnsi="CyrillicaOchrid10U"/>
          <w:lang w:val="bg-BG" w:eastAsia="en-GB"/>
        </w:rPr>
        <w:t>имь</w:t>
      </w:r>
    </w:p>
  </w:footnote>
  <w:footnote w:id="54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Г </w:t>
      </w:r>
      <w:r>
        <w:rPr/>
        <w:t>om</w:t>
      </w:r>
      <w:r>
        <w:rPr>
          <w:lang w:val="bg-BG"/>
        </w:rPr>
        <w:t xml:space="preserve">.  </w:t>
      </w:r>
      <w:r>
        <w:rPr>
          <w:rFonts w:cs="CyrillicaOchrid10U" w:ascii="CyrillicaOchrid10U" w:hAnsi="CyrillicaOchrid10U"/>
          <w:lang w:val="bg-BG" w:eastAsia="en-GB"/>
        </w:rPr>
        <w:t>си</w:t>
      </w:r>
    </w:p>
  </w:footnote>
  <w:footnote w:id="55">
    <w:p>
      <w:pPr>
        <w:pStyle w:val="Standard"/>
        <w:widowControl/>
        <w:spacing w:lineRule="exact" w:line="320"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больши</w:t>
      </w:r>
      <w:r>
        <w:rPr>
          <w:sz w:val="20"/>
          <w:lang w:val="bg-BG" w:eastAsia="en-GB"/>
        </w:rPr>
        <w:t xml:space="preserve">] </w:t>
      </w:r>
      <w:r>
        <w:rPr>
          <w:sz w:val="20"/>
          <w:lang w:val="bg-BG"/>
        </w:rPr>
        <w:t xml:space="preserve">В 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-шеми, </w:t>
      </w:r>
      <w:r>
        <w:rPr>
          <w:sz w:val="20"/>
          <w:lang w:val="bg-BG"/>
        </w:rPr>
        <w:t>Г Х -</w:t>
      </w:r>
      <w:r>
        <w:rPr>
          <w:rFonts w:cs="CyrillicaOchrid10U" w:ascii="CyrillicaOchrid10U" w:hAnsi="CyrillicaOchrid10U"/>
          <w:sz w:val="20"/>
          <w:lang w:val="bg-BG" w:eastAsia="en-GB"/>
        </w:rPr>
        <w:t>шими</w:t>
      </w:r>
    </w:p>
  </w:footnote>
  <w:footnote w:id="56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>В</w:t>
      </w:r>
      <w:r>
        <w:rPr>
          <w:rFonts w:cs="Calibri" w:ascii="Calibri" w:hAnsi="Calibri"/>
          <w:lang w:val="bg-BG"/>
        </w:rPr>
        <w:t xml:space="preserve"> </w:t>
      </w:r>
      <w:r>
        <w:rPr>
          <w:lang w:val="bg-BG"/>
        </w:rPr>
        <w:t xml:space="preserve">Х </w:t>
      </w:r>
      <w:r>
        <w:rPr/>
        <w:t>om</w:t>
      </w:r>
      <w:r>
        <w:rPr>
          <w:lang w:val="bg-BG"/>
        </w:rPr>
        <w:t xml:space="preserve">.  </w:t>
      </w:r>
      <w:r>
        <w:rPr>
          <w:rFonts w:cs="CyrillicaOchrid10U" w:ascii="CyrillicaOchrid10U" w:hAnsi="CyrillicaOchrid10U"/>
          <w:lang w:val="bg-BG" w:eastAsia="en-GB"/>
        </w:rPr>
        <w:t>сѧ</w:t>
      </w:r>
    </w:p>
  </w:footnote>
  <w:footnote w:id="57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ВГХ  </w:t>
      </w:r>
      <w:r>
        <w:rPr/>
        <w:t>om</w:t>
      </w:r>
      <w:r>
        <w:rPr>
          <w:lang w:val="bg-BG"/>
        </w:rPr>
        <w:t xml:space="preserve">. </w:t>
      </w:r>
      <w:r>
        <w:rPr>
          <w:rFonts w:cs="CyrillicaOchrid10U" w:ascii="CyrillicaOchrid10U" w:hAnsi="CyrillicaOchrid10U"/>
          <w:lang w:val="bg-BG" w:eastAsia="en-GB"/>
        </w:rPr>
        <w:t>и</w:t>
      </w:r>
    </w:p>
  </w:footnote>
  <w:footnote w:id="5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грѣхомь</w:t>
      </w:r>
    </w:p>
  </w:footnote>
  <w:footnote w:id="59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Г </w:t>
      </w:r>
      <w:r>
        <w:rPr>
          <w:rFonts w:cs="CyrillicaOchrid10U" w:ascii="CyrillicaOchrid10U" w:hAnsi="CyrillicaOchrid10U"/>
          <w:lang w:val="bg-BG" w:eastAsia="en-GB"/>
        </w:rPr>
        <w:t xml:space="preserve">ѡ геѡнѣ, </w:t>
      </w:r>
      <w:r>
        <w:rPr>
          <w:lang w:val="bg-BG"/>
        </w:rPr>
        <w:t>Х</w:t>
      </w:r>
      <w:r>
        <w:rPr>
          <w:rFonts w:cs="CyrillicaOchrid10U" w:ascii="CyrillicaOchrid10U" w:hAnsi="CyrillicaOchrid10U"/>
          <w:lang w:val="bg-BG" w:eastAsia="en-GB"/>
        </w:rPr>
        <w:t xml:space="preserve"> ѡ гедеѡнѣ</w:t>
      </w:r>
    </w:p>
  </w:footnote>
  <w:footnote w:id="60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>творихь</w:t>
      </w:r>
      <w:r>
        <w:rPr>
          <w:lang w:val="bg-BG"/>
        </w:rPr>
        <w:t xml:space="preserve">, Г </w:t>
      </w:r>
      <w:r>
        <w:rPr>
          <w:rFonts w:cs="CyrillicaOchrid10U" w:ascii="CyrillicaOchrid10U" w:hAnsi="CyrillicaOchrid10U"/>
          <w:lang w:val="bg-BG" w:eastAsia="en-GB"/>
        </w:rPr>
        <w:t>творих</w:t>
      </w:r>
      <w:r>
        <w:rPr>
          <w:lang w:val="bg-BG"/>
        </w:rPr>
        <w:t xml:space="preserve">, Х  </w:t>
      </w:r>
      <w:r>
        <w:rPr>
          <w:rFonts w:cs="CyrillicaOchrid10U" w:ascii="CyrillicaOchrid10U" w:hAnsi="CyrillicaOchrid10U"/>
          <w:lang w:val="bg-BG" w:eastAsia="en-GB"/>
        </w:rPr>
        <w:t>творихь</w:t>
      </w:r>
    </w:p>
  </w:footnote>
  <w:footnote w:id="61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съгрѣши. въ </w:t>
      </w:r>
      <w:r>
        <w:rPr>
          <w:sz w:val="20"/>
          <w:lang w:val="bg-BG" w:eastAsia="en-GB"/>
        </w:rPr>
        <w:t xml:space="preserve">] 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сьгрѣщивь </w:t>
      </w:r>
      <w:r>
        <w:rPr>
          <w:sz w:val="20"/>
          <w:lang w:val="bg-BG" w:eastAsia="en-GB"/>
        </w:rPr>
        <w:t>В Г Х</w:t>
      </w:r>
    </w:p>
  </w:footnote>
  <w:footnote w:id="62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нелико</w:t>
      </w:r>
      <w:r>
        <w:rPr>
          <w:lang w:val="bg-BG" w:eastAsia="en-GB"/>
        </w:rPr>
        <w:t>]</w:t>
      </w:r>
      <w:r>
        <w:rPr>
          <w:lang w:val="bg-BG"/>
        </w:rPr>
        <w:t xml:space="preserve"> В </w:t>
      </w:r>
      <w:r>
        <w:rPr>
          <w:rFonts w:cs="CyrillicaOchrid10U" w:ascii="CyrillicaOchrid10U" w:hAnsi="CyrillicaOchrid10U"/>
          <w:lang w:val="bg-BG" w:eastAsia="en-GB"/>
        </w:rPr>
        <w:t xml:space="preserve">нь </w:t>
      </w:r>
      <w:r>
        <w:rPr>
          <w:rFonts w:cs="CyrillicaOchrid10U" w:ascii="CyrillicaOchrid10U" w:hAnsi="CyrillicaOchrid10U"/>
          <w:lang w:val="en-GB" w:eastAsia="en-GB"/>
        </w:rPr>
        <w:t></w:t>
      </w:r>
      <w:r>
        <w:rPr>
          <w:rFonts w:cs="CyrillicaOchrid10U" w:ascii="CyrillicaOchrid10U" w:hAnsi="CyrillicaOchrid10U"/>
          <w:lang w:val="bg-BG" w:eastAsia="en-GB"/>
        </w:rPr>
        <w:t>лик</w:t>
      </w:r>
      <w:r>
        <w:rPr>
          <w:rFonts w:cs="CyrillicaOchrid10U" w:ascii="CyrillicaOchrid10U" w:hAnsi="CyrillicaOchrid10U"/>
          <w:lang w:val="en-GB" w:eastAsia="en-GB"/>
        </w:rPr>
        <w:t>ⷪ</w:t>
      </w:r>
      <w:r>
        <w:rPr>
          <w:rFonts w:cs="CyrillicaOchrid10U" w:ascii="CyrillicaOchrid10U" w:hAnsi="CyrillicaOchrid10U"/>
          <w:lang w:val="bg-BG" w:eastAsia="en-GB"/>
        </w:rPr>
        <w:t xml:space="preserve"> </w:t>
      </w:r>
      <w:r>
        <w:rPr>
          <w:lang w:val="bg-BG"/>
        </w:rPr>
        <w:t>Г</w:t>
      </w:r>
      <w:r>
        <w:rPr>
          <w:rFonts w:cs="CyrillicaOchrid10U" w:ascii="CyrillicaOchrid10U" w:hAnsi="CyrillicaOchrid10U"/>
          <w:lang w:val="bg-BG" w:eastAsia="en-GB"/>
        </w:rPr>
        <w:t xml:space="preserve"> николиже </w:t>
      </w:r>
      <w:r>
        <w:rPr>
          <w:lang w:val="bg-BG" w:eastAsia="en-GB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 xml:space="preserve">нь </w:t>
      </w:r>
      <w:r>
        <w:rPr>
          <w:rFonts w:cs="CyrillicaOchrid10U" w:ascii="CyrillicaOchrid10U" w:hAnsi="CyrillicaOchrid10U"/>
          <w:lang w:val="en-GB" w:eastAsia="en-GB"/>
        </w:rPr>
        <w:t></w:t>
      </w:r>
      <w:r>
        <w:rPr>
          <w:rFonts w:cs="CyrillicaOchrid10U" w:ascii="CyrillicaOchrid10U" w:hAnsi="CyrillicaOchrid10U"/>
          <w:lang w:val="bg-BG" w:eastAsia="en-GB"/>
        </w:rPr>
        <w:t>лико</w:t>
      </w:r>
    </w:p>
  </w:footnote>
  <w:footnote w:id="63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>м</w:t>
      </w:r>
      <w:r>
        <w:rPr>
          <w:rFonts w:cs="CyrillicaOchrid10U" w:ascii="CyrillicaOchrid10U" w:hAnsi="CyrillicaOchrid10U"/>
          <w:lang w:val="bg-BG"/>
        </w:rPr>
        <w:t>ѹ</w:t>
      </w:r>
      <w:r>
        <w:rPr>
          <w:rFonts w:cs="CyrillicaOchrid10U" w:ascii="CyrillicaOchrid10U" w:hAnsi="CyrillicaOchrid10U"/>
          <w:lang w:val="en-GB" w:eastAsia="en-GB"/>
        </w:rPr>
        <w:t></w:t>
      </w:r>
      <w:r>
        <w:rPr>
          <w:rFonts w:cs="CyrillicaOchrid10U" w:ascii="CyrillicaOchrid10U" w:hAnsi="CyrillicaOchrid10U"/>
          <w:lang w:val="bg-BG" w:eastAsia="en-GB"/>
        </w:rPr>
        <w:t>имь бѣ</w:t>
      </w:r>
      <w:r>
        <w:rPr>
          <w:lang w:val="bg-BG"/>
        </w:rPr>
        <w:t>, Г</w:t>
      </w:r>
      <w:r>
        <w:rPr>
          <w:rFonts w:cs="CyrillicaOchrid10U" w:ascii="CyrillicaOchrid10U" w:hAnsi="CyrillicaOchrid10U"/>
          <w:lang w:val="bg-BG" w:eastAsia="en-GB"/>
        </w:rPr>
        <w:t xml:space="preserve"> м</w:t>
      </w:r>
      <w:r>
        <w:rPr>
          <w:rFonts w:cs="CyrillicaOchrid10U" w:ascii="CyrillicaOchrid10U" w:hAnsi="CyrillicaOchrid10U"/>
          <w:lang w:val="bg-BG"/>
        </w:rPr>
        <w:t>ѹ</w:t>
      </w:r>
      <w:r>
        <w:rPr>
          <w:rFonts w:cs="CyrillicaOchrid10U" w:ascii="CyrillicaOchrid10U" w:hAnsi="CyrillicaOchrid10U"/>
          <w:lang w:val="en-GB" w:eastAsia="en-GB"/>
        </w:rPr>
        <w:t></w:t>
      </w:r>
      <w:r>
        <w:rPr>
          <w:rFonts w:cs="CyrillicaOchrid10U" w:ascii="CyrillicaOchrid10U" w:hAnsi="CyrillicaOchrid10U"/>
          <w:lang w:val="bg-BG" w:eastAsia="en-GB"/>
        </w:rPr>
        <w:t>им</w:t>
      </w:r>
      <w:r>
        <w:rPr>
          <w:rFonts w:cs="CyrillicaOchrid10U" w:ascii="CyrillicaOchrid10U" w:hAnsi="CyrillicaOchrid10U"/>
          <w:lang w:val="en-GB" w:eastAsia="en-GB"/>
        </w:rPr>
        <w:t>ⸯ</w:t>
      </w:r>
      <w:r>
        <w:rPr>
          <w:rFonts w:cs="CyrillicaOchrid10U" w:ascii="CyrillicaOchrid10U" w:hAnsi="CyrillicaOchrid10U"/>
          <w:lang w:val="bg-BG" w:eastAsia="en-GB"/>
        </w:rPr>
        <w:t xml:space="preserve"> бѣ, </w:t>
      </w:r>
      <w:r>
        <w:rPr>
          <w:lang w:val="bg-BG" w:eastAsia="en-GB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бѣ</w:t>
      </w:r>
    </w:p>
  </w:footnote>
  <w:footnote w:id="6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rFonts w:cs="CyrillicaOchrid10U" w:ascii="CyrillicaOchrid10U" w:hAnsi="CyrillicaOchrid10U"/>
          <w:lang w:val="en-GB" w:eastAsia="en-GB"/>
        </w:rPr>
        <w:t>ѿ</w:t>
      </w:r>
      <w:r>
        <w:rPr>
          <w:rFonts w:cs="CyrillicaOchrid10U" w:ascii="CyrillicaOchrid10U" w:hAnsi="CyrillicaOchrid10U"/>
          <w:lang w:val="bg-BG" w:eastAsia="en-GB"/>
        </w:rPr>
        <w:t xml:space="preserve"> </w:t>
      </w:r>
      <w:r>
        <w:rPr>
          <w:lang w:val="bg-BG"/>
        </w:rPr>
        <w:t xml:space="preserve">(!) </w:t>
      </w:r>
      <w:r>
        <w:rPr>
          <w:lang w:val="de-DE"/>
        </w:rPr>
        <w:t xml:space="preserve">om </w:t>
      </w:r>
      <w:r>
        <w:rPr>
          <w:lang w:val="bg-BG"/>
        </w:rPr>
        <w:t>ВГХ</w:t>
      </w:r>
    </w:p>
  </w:footnote>
  <w:footnote w:id="65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rFonts w:cs="CyrillicaOchrid10U" w:ascii="CyrillicaOchrid10U" w:hAnsi="CyrillicaOchrid10U"/>
          <w:lang w:val="en-GB" w:eastAsia="en-GB"/>
        </w:rPr>
        <w:t>и</w:t>
      </w:r>
      <w:r>
        <w:rPr>
          <w:rFonts w:cs="CyrillicaOchrid10U" w:ascii="CyrillicaOchrid10U" w:hAnsi="CyrillicaOchrid10U"/>
          <w:lang w:val="bg-BG" w:eastAsia="en-GB"/>
        </w:rPr>
        <w:t xml:space="preserve"> </w:t>
      </w:r>
      <w:r>
        <w:rPr>
          <w:lang w:val="de-DE" w:eastAsia="en-GB"/>
        </w:rPr>
        <w:t xml:space="preserve">om. </w:t>
      </w:r>
      <w:r>
        <w:rPr>
          <w:lang w:val="bg-BG" w:eastAsia="en-GB"/>
        </w:rPr>
        <w:t>Г</w:t>
      </w:r>
    </w:p>
  </w:footnote>
  <w:footnote w:id="66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>вы</w:t>
      </w:r>
      <w:r>
        <w:rPr>
          <w:rFonts w:cs="CyrillicaOchrid10U" w:ascii="CyrillicaOchrid10U" w:hAnsi="CyrillicaOchrid10U"/>
          <w:lang w:val="en-GB" w:eastAsia="en-GB"/>
        </w:rPr>
        <w:t></w:t>
      </w:r>
      <w:r>
        <w:rPr>
          <w:rFonts w:cs="CyrillicaOchrid10U" w:ascii="CyrillicaOchrid10U" w:hAnsi="CyrillicaOchrid10U"/>
          <w:lang w:val="bg-BG" w:eastAsia="en-GB"/>
        </w:rPr>
        <w:t xml:space="preserve">емь, </w:t>
      </w:r>
      <w:r>
        <w:rPr>
          <w:lang w:val="bg-BG"/>
        </w:rPr>
        <w:t>Г</w:t>
      </w:r>
      <w:r>
        <w:rPr>
          <w:rFonts w:cs="CyrillicaOchrid10U" w:ascii="CyrillicaOchrid10U" w:hAnsi="CyrillicaOchrid10U"/>
          <w:lang w:val="bg-BG" w:eastAsia="en-GB"/>
        </w:rPr>
        <w:t xml:space="preserve"> выкьнемь, </w:t>
      </w:r>
      <w:r>
        <w:rPr>
          <w:lang w:val="bg-BG"/>
        </w:rPr>
        <w:t>Х</w:t>
      </w:r>
      <w:r>
        <w:rPr>
          <w:rFonts w:cs="CyrillicaOchrid10U" w:ascii="CyrillicaOchrid10U" w:hAnsi="CyrillicaOchrid10U"/>
          <w:lang w:val="bg-BG" w:eastAsia="en-GB"/>
        </w:rPr>
        <w:t xml:space="preserve"> навыкнемь</w:t>
      </w:r>
    </w:p>
  </w:footnote>
  <w:footnote w:id="67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ВГХ </w:t>
      </w:r>
      <w:r>
        <w:rPr/>
        <w:t>om</w:t>
      </w:r>
      <w:r>
        <w:rPr>
          <w:lang w:val="bg-BG"/>
        </w:rPr>
        <w:t xml:space="preserve">. </w:t>
      </w:r>
      <w:r>
        <w:rPr>
          <w:rFonts w:cs="CyrillicaOchrid10U" w:ascii="CyrillicaOchrid10U" w:hAnsi="CyrillicaOchrid10U"/>
          <w:lang w:val="bg-BG" w:eastAsia="en-GB"/>
        </w:rPr>
        <w:t>горьша пак</w:t>
      </w:r>
      <w:r>
        <w:rPr>
          <w:rFonts w:cs="CyrillicaOchrid10U" w:ascii="CyrillicaOchrid10U" w:hAnsi="CyrillicaOchrid10U"/>
          <w:lang w:val="en-GB" w:eastAsia="en-GB"/>
        </w:rPr>
        <w:t>ꙑ</w:t>
      </w:r>
      <w:r>
        <w:rPr>
          <w:rFonts w:cs="CyrillicaOchrid10U" w:ascii="CyrillicaOchrid10U" w:hAnsi="CyrillicaOchrid10U"/>
          <w:lang w:val="bg-BG" w:eastAsia="en-GB"/>
        </w:rPr>
        <w:t xml:space="preserve"> приимемъ</w:t>
      </w:r>
    </w:p>
  </w:footnote>
  <w:footnote w:id="6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Г </w:t>
      </w:r>
      <w:r>
        <w:rPr>
          <w:rFonts w:cs="CyrillicaOchrid10U" w:ascii="CyrillicaOchrid10U" w:hAnsi="CyrillicaOchrid10U"/>
          <w:lang w:val="bg-BG" w:eastAsia="en-GB"/>
        </w:rPr>
        <w:t>бо</w:t>
      </w:r>
    </w:p>
  </w:footnote>
  <w:footnote w:id="69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не</w:t>
      </w:r>
      <w:r>
        <w:rPr>
          <w:rFonts w:cs="CyrillicaOchrid10U" w:ascii="CyrillicaOchrid10U" w:hAnsi="CyrillicaOchrid10U"/>
          <w:lang w:val="en-GB" w:eastAsia="en-GB"/>
        </w:rPr>
        <w:t></w:t>
      </w:r>
      <w:r>
        <w:rPr>
          <w:rFonts w:cs="CyrillicaOchrid10U" w:ascii="CyrillicaOchrid10U" w:hAnsi="CyrillicaOchrid10U"/>
          <w:lang w:val="bg-BG" w:eastAsia="en-GB"/>
        </w:rPr>
        <w:t>юино</w:t>
      </w:r>
      <w:r>
        <w:rPr>
          <w:lang w:val="bg-BG"/>
        </w:rPr>
        <w:t>, Г</w:t>
      </w:r>
      <w:r>
        <w:rPr>
          <w:rFonts w:cs="CyrillicaOchrid10U" w:ascii="CyrillicaOchrid10U" w:hAnsi="CyrillicaOchrid10U"/>
          <w:lang w:val="bg-BG" w:eastAsia="en-GB"/>
        </w:rPr>
        <w:t xml:space="preserve"> не</w:t>
      </w:r>
      <w:r>
        <w:rPr>
          <w:rFonts w:cs="CyrillicaOchrid10U" w:ascii="CyrillicaOchrid10U" w:hAnsi="CyrillicaOchrid10U"/>
          <w:lang w:val="en-GB" w:eastAsia="en-GB"/>
        </w:rPr>
        <w:t></w:t>
      </w:r>
      <w:r>
        <w:rPr>
          <w:rFonts w:cs="CyrillicaOchrid10U" w:ascii="CyrillicaOchrid10U" w:hAnsi="CyrillicaOchrid10U"/>
          <w:lang w:val="bg-BG"/>
        </w:rPr>
        <w:t>ѹ</w:t>
      </w:r>
      <w:r>
        <w:rPr>
          <w:rFonts w:cs="CyrillicaOchrid10U" w:ascii="CyrillicaOchrid10U" w:hAnsi="CyrillicaOchrid10U"/>
          <w:lang w:val="bg-BG" w:eastAsia="en-GB"/>
        </w:rPr>
        <w:t>инь</w:t>
      </w:r>
      <w:r>
        <w:rPr>
          <w:lang w:val="bg-BG"/>
        </w:rPr>
        <w:t>, Х</w:t>
      </w:r>
      <w:r>
        <w:rPr>
          <w:rFonts w:cs="CyrillicaOchrid10U" w:ascii="CyrillicaOchrid10U" w:hAnsi="CyrillicaOchrid10U"/>
          <w:lang w:val="bg-BG" w:eastAsia="en-GB"/>
        </w:rPr>
        <w:t xml:space="preserve">  не</w:t>
      </w:r>
      <w:r>
        <w:rPr>
          <w:rFonts w:cs="CyrillicaOchrid10U" w:ascii="CyrillicaOchrid10U" w:hAnsi="CyrillicaOchrid10U"/>
          <w:lang w:val="en-GB" w:eastAsia="en-GB"/>
        </w:rPr>
        <w:t></w:t>
      </w:r>
      <w:r>
        <w:rPr>
          <w:rFonts w:cs="CyrillicaOchrid10U" w:ascii="CyrillicaOchrid10U" w:hAnsi="CyrillicaOchrid10U"/>
          <w:lang w:val="bg-BG" w:eastAsia="en-GB"/>
        </w:rPr>
        <w:t>ювьствьнь</w:t>
      </w:r>
    </w:p>
  </w:footnote>
  <w:footnote w:id="70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</w:t>
      </w:r>
      <w:r>
        <w:rPr>
          <w:rFonts w:cs="Calibri" w:ascii="Calibri" w:hAnsi="Calibri"/>
          <w:lang w:val="bg-BG"/>
        </w:rPr>
        <w:t xml:space="preserve"> </w:t>
      </w:r>
      <w:r>
        <w:rPr>
          <w:lang w:val="bg-BG"/>
        </w:rPr>
        <w:t xml:space="preserve">Г </w:t>
      </w:r>
      <w:r>
        <w:rPr>
          <w:lang w:val="de-DE"/>
        </w:rPr>
        <w:t>pr.</w:t>
      </w:r>
      <w:r>
        <w:rPr/>
        <w:t xml:space="preserve"> </w:t>
      </w:r>
      <w:r>
        <w:rPr>
          <w:rFonts w:cs="CyrillicaOchrid10U" w:ascii="CyrillicaOchrid10U" w:hAnsi="CyrillicaOchrid10U"/>
          <w:lang w:val="en-GB" w:eastAsia="en-GB"/>
        </w:rPr>
        <w:t>и</w:t>
      </w:r>
    </w:p>
  </w:footnote>
  <w:footnote w:id="71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Х </w:t>
      </w:r>
      <w:r>
        <w:rPr/>
        <w:t>om</w:t>
      </w:r>
      <w:r>
        <w:rPr>
          <w:lang w:val="bg-BG"/>
        </w:rPr>
        <w:t xml:space="preserve">. </w:t>
      </w:r>
      <w:r>
        <w:rPr>
          <w:rFonts w:cs="CyrillicaOchrid10U" w:ascii="CyrillicaOchrid10U" w:hAnsi="CyrillicaOchrid10U"/>
          <w:lang w:val="en-GB" w:eastAsia="en-GB"/>
        </w:rPr>
        <w:t></w:t>
      </w:r>
      <w:r>
        <w:rPr>
          <w:rFonts w:cs="CyrillicaOchrid10U" w:ascii="CyrillicaOchrid10U" w:hAnsi="CyrillicaOchrid10U"/>
          <w:lang w:val="bg-BG" w:eastAsia="en-GB"/>
        </w:rPr>
        <w:t>ьсо ради...с</w:t>
      </w:r>
      <w:r>
        <w:rPr>
          <w:rFonts w:cs="CyrillicaOchrid10U" w:ascii="CyrillicaOchrid10U" w:hAnsi="CyrillicaOchrid10U"/>
          <w:lang w:val="bg-BG"/>
        </w:rPr>
        <w:t>ѹ</w:t>
      </w:r>
      <w:r>
        <w:rPr>
          <w:rFonts w:cs="CyrillicaOchrid10U" w:ascii="CyrillicaOchrid10U" w:hAnsi="CyrillicaOchrid10U"/>
          <w:lang w:val="bg-BG" w:eastAsia="en-GB"/>
        </w:rPr>
        <w:t>ть</w:t>
      </w:r>
    </w:p>
  </w:footnote>
  <w:footnote w:id="72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много и</w:t>
      </w:r>
    </w:p>
  </w:footnote>
  <w:footnote w:id="73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обр</w:t>
      </w:r>
      <w:r>
        <w:rPr>
          <w:rFonts w:cs="CyrillicaOchrid10U" w:ascii="CyrillicaOchrid10U" w:hAnsi="CyrillicaOchrid10U"/>
          <w:sz w:val="20"/>
          <w:lang w:val="bg-BG"/>
        </w:rPr>
        <w:t>ѹ</w:t>
      </w:r>
      <w:r>
        <w:rPr>
          <w:rFonts w:cs="CyrillicaOchrid10U" w:ascii="CyrillicaOchrid10U" w:hAnsi="CyrillicaOchrid10U"/>
          <w:sz w:val="20"/>
          <w:lang w:val="en-GB" w:eastAsia="en-GB"/>
        </w:rPr>
        <w:t></w:t>
      </w:r>
      <w:r>
        <w:rPr>
          <w:rFonts w:cs="CyrillicaOchrid10U" w:ascii="CyrillicaOchrid10U" w:hAnsi="CyrillicaOchrid10U"/>
          <w:sz w:val="20"/>
          <w:lang w:val="bg-BG" w:eastAsia="en-GB"/>
        </w:rPr>
        <w:t>ени</w:t>
      </w:r>
      <w:r>
        <w:rPr>
          <w:rFonts w:cs="CyrillicaOchrid10U" w:ascii="CyrillicaOchrid10U" w:hAnsi="CyrillicaOchrid10U"/>
          <w:sz w:val="20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б</w:t>
      </w:r>
      <w:r>
        <w:rPr>
          <w:rFonts w:cs="CyrillicaOchrid10U" w:ascii="CyrillicaOchrid10U" w:hAnsi="CyrillicaOchrid10U"/>
          <w:sz w:val="20"/>
          <w:lang w:val="en-GB" w:eastAsia="en-GB"/>
        </w:rPr>
        <w:t>ꙑ</w:t>
      </w:r>
      <w:r>
        <w:rPr>
          <w:rFonts w:cs="CyrillicaOchrid10U" w:ascii="CyrillicaOchrid10U" w:hAnsi="CyrillicaOchrid10U"/>
          <w:sz w:val="20"/>
          <w:lang w:val="bg-BG" w:eastAsia="en-GB"/>
        </w:rPr>
        <w:t>ва</w:t>
      </w:r>
      <w:r>
        <w:rPr>
          <w:rFonts w:cs="CyrillicaOchrid10U" w:ascii="CyrillicaOchrid10U" w:hAnsi="CyrillicaOchrid10U"/>
          <w:sz w:val="20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lang w:val="bg-BG" w:eastAsia="en-GB"/>
        </w:rPr>
        <w:t>ть</w:t>
      </w:r>
      <w:r>
        <w:rPr>
          <w:sz w:val="20"/>
          <w:lang w:val="bg-BG" w:eastAsia="en-GB"/>
        </w:rPr>
        <w:t xml:space="preserve">] </w:t>
      </w:r>
      <w:r>
        <w:rPr>
          <w:sz w:val="20"/>
          <w:lang w:val="bg-BG"/>
        </w:rPr>
        <w:t xml:space="preserve">В </w:t>
      </w:r>
      <w:r>
        <w:rPr>
          <w:rFonts w:cs="CyrillicaOchrid10U" w:ascii="CyrillicaOchrid10U" w:hAnsi="CyrillicaOchrid10U"/>
          <w:sz w:val="20"/>
          <w:lang w:val="bg-BG" w:eastAsia="en-GB"/>
        </w:rPr>
        <w:t>ѡбрещеть ни быва</w:t>
      </w:r>
      <w:r>
        <w:rPr>
          <w:rFonts w:cs="CyrillicaOchrid10U" w:ascii="CyrillicaOchrid10U" w:hAnsi="CyrillicaOchrid10U"/>
          <w:sz w:val="20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lang w:val="bg-BG" w:eastAsia="en-GB"/>
        </w:rPr>
        <w:t>ть</w:t>
      </w:r>
      <w:r>
        <w:rPr>
          <w:rFonts w:cs="New_1" w:ascii="New_1" w:hAnsi="New_1"/>
          <w:sz w:val="20"/>
          <w:lang w:val="bg-BG"/>
        </w:rPr>
        <w:t xml:space="preserve"> </w:t>
      </w:r>
      <w:r>
        <w:rPr>
          <w:sz w:val="20"/>
          <w:lang w:val="bg-BG"/>
        </w:rPr>
        <w:t xml:space="preserve">Г </w:t>
      </w:r>
      <w:r>
        <w:rPr>
          <w:rFonts w:cs="CyrillicaOchrid10U" w:ascii="CyrillicaOchrid10U" w:hAnsi="CyrillicaOchrid10U"/>
          <w:sz w:val="20"/>
          <w:lang w:val="bg-BG" w:eastAsia="en-GB"/>
        </w:rPr>
        <w:t>ѡбрѣщ</w:t>
      </w:r>
      <w:r>
        <w:rPr>
          <w:rFonts w:cs="CyrillicaOchrid10U" w:ascii="CyrillicaOchrid10U" w:hAnsi="CyrillicaOchrid10U"/>
          <w:sz w:val="20"/>
          <w:vertAlign w:val="superscript"/>
          <w:lang w:val="bg-BG" w:eastAsia="en-GB"/>
        </w:rPr>
        <w:t>е</w:t>
      </w:r>
      <w:r>
        <w:rPr>
          <w:rFonts w:cs="CyrillicaOchrid10U" w:ascii="CyrillicaOchrid10U" w:hAnsi="CyrillicaOchrid10U"/>
          <w:sz w:val="20"/>
          <w:lang w:val="bg-BG" w:eastAsia="en-GB"/>
        </w:rPr>
        <w:t>ть ни бывають</w:t>
      </w:r>
      <w:r>
        <w:rPr>
          <w:sz w:val="20"/>
          <w:lang w:val="bg-BG"/>
        </w:rPr>
        <w:t xml:space="preserve"> Х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ѡбрѣщеть. ни бывають</w:t>
      </w:r>
    </w:p>
  </w:footnote>
  <w:footnote w:id="74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Г Х </w:t>
      </w:r>
      <w:r>
        <w:rPr>
          <w:rFonts w:cs="CyrillicaOchrid10U" w:ascii="CyrillicaOchrid10U" w:hAnsi="CyrillicaOchrid10U"/>
          <w:lang w:val="bg-BG" w:eastAsia="en-GB"/>
        </w:rPr>
        <w:t>ѡного</w:t>
      </w:r>
    </w:p>
  </w:footnote>
  <w:footnote w:id="75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>В</w:t>
      </w:r>
      <w:r>
        <w:rPr>
          <w:rFonts w:cs="Calibri" w:ascii="Calibri" w:hAnsi="Calibri"/>
          <w:lang w:val="bg-BG"/>
        </w:rPr>
        <w:t xml:space="preserve"> </w:t>
      </w:r>
      <w:r>
        <w:rPr>
          <w:lang w:val="bg-BG"/>
        </w:rPr>
        <w:t xml:space="preserve">Г Х </w:t>
      </w:r>
      <w:r>
        <w:rPr>
          <w:rFonts w:cs="CyrillicaOchrid10U" w:ascii="CyrillicaOchrid10U" w:hAnsi="CyrillicaOchrid10U"/>
          <w:lang w:val="bg-BG" w:eastAsia="en-GB"/>
        </w:rPr>
        <w:t>с</w:t>
      </w:r>
      <w:r>
        <w:rPr>
          <w:rFonts w:cs="CyrillicaOchrid10U" w:ascii="CyrillicaOchrid10U" w:hAnsi="CyrillicaOchrid10U"/>
          <w:lang w:val="bg-BG"/>
        </w:rPr>
        <w:t>ѹ</w:t>
      </w:r>
      <w:r>
        <w:rPr>
          <w:rFonts w:cs="CyrillicaOchrid10U" w:ascii="CyrillicaOchrid10U" w:hAnsi="CyrillicaOchrid10U"/>
          <w:lang w:val="bg-BG" w:eastAsia="en-GB"/>
        </w:rPr>
        <w:t>домь</w:t>
      </w:r>
    </w:p>
  </w:footnote>
  <w:footnote w:id="76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>г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>нимь,</w:t>
      </w:r>
      <w:r>
        <w:rPr>
          <w:rFonts w:cs="New_1" w:ascii="New_1" w:hAnsi="New_1"/>
          <w:lang w:val="bg-BG"/>
        </w:rPr>
        <w:t xml:space="preserve"> </w:t>
      </w:r>
      <w:r>
        <w:rPr>
          <w:lang w:val="bg-BG"/>
        </w:rPr>
        <w:t xml:space="preserve">Г </w:t>
      </w:r>
      <w:r>
        <w:rPr>
          <w:rFonts w:cs="CyrillicaOchrid10U" w:ascii="CyrillicaOchrid10U" w:hAnsi="CyrillicaOchrid10U"/>
          <w:lang w:val="bg-BG" w:eastAsia="en-GB"/>
        </w:rPr>
        <w:t>г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>ниимь</w:t>
      </w:r>
      <w:r>
        <w:rPr>
          <w:lang w:val="bg-BG"/>
        </w:rPr>
        <w:t>, Х</w:t>
      </w:r>
      <w:r>
        <w:rPr>
          <w:rFonts w:cs="CyrillicaOchrid10U" w:ascii="CyrillicaOchrid10U" w:hAnsi="CyrillicaOchrid10U"/>
          <w:lang w:val="bg-BG" w:eastAsia="en-GB"/>
        </w:rPr>
        <w:t xml:space="preserve"> г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>нимь</w:t>
      </w:r>
    </w:p>
  </w:footnote>
  <w:footnote w:id="77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с</w:t>
      </w:r>
      <w:r>
        <w:rPr>
          <w:rFonts w:cs="CyrillicaOchrid10U" w:ascii="CyrillicaOchrid10U" w:hAnsi="CyrillicaOchrid10U"/>
          <w:sz w:val="20"/>
          <w:lang w:val="bg-BG"/>
        </w:rPr>
        <w:t>ѹ</w:t>
      </w:r>
      <w:r>
        <w:rPr>
          <w:rFonts w:cs="CyrillicaOchrid10U" w:ascii="CyrillicaOchrid10U" w:hAnsi="CyrillicaOchrid10U"/>
          <w:sz w:val="20"/>
          <w:lang w:val="bg-BG" w:eastAsia="en-GB"/>
        </w:rPr>
        <w:t>дьна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sz w:val="20"/>
          <w:lang w:val="bg-BG" w:eastAsia="en-GB"/>
        </w:rPr>
        <w:t xml:space="preserve">] </w:t>
      </w:r>
      <w:r>
        <w:rPr>
          <w:sz w:val="20"/>
          <w:lang w:val="bg-BG"/>
        </w:rPr>
        <w:t xml:space="preserve">Г </w:t>
      </w:r>
      <w:r>
        <w:rPr>
          <w:rFonts w:cs="CyrillicaOchrid10U" w:ascii="CyrillicaOchrid10U" w:hAnsi="CyrillicaOchrid10U"/>
          <w:sz w:val="20"/>
          <w:lang w:val="bg-BG" w:eastAsia="en-GB"/>
        </w:rPr>
        <w:t>ѡ с</w:t>
      </w:r>
      <w:r>
        <w:rPr>
          <w:rFonts w:cs="CyrillicaOchrid10U" w:ascii="CyrillicaOchrid10U" w:hAnsi="CyrillicaOchrid10U"/>
          <w:sz w:val="20"/>
          <w:lang w:val="bg-BG"/>
        </w:rPr>
        <w:t>ѹ</w:t>
      </w:r>
      <w:r>
        <w:rPr>
          <w:rFonts w:cs="CyrillicaOchrid10U" w:ascii="CyrillicaOchrid10U" w:hAnsi="CyrillicaOchrid10U"/>
          <w:sz w:val="20"/>
          <w:lang w:val="bg-BG" w:eastAsia="en-GB"/>
        </w:rPr>
        <w:t>дьна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lang w:val="bg-BG" w:eastAsia="en-GB"/>
        </w:rPr>
        <w:t>,</w:t>
      </w:r>
      <w:r>
        <w:rPr>
          <w:rFonts w:cs="New_1" w:ascii="New_1" w:hAnsi="New_1"/>
          <w:sz w:val="20"/>
          <w:lang w:val="bg-BG"/>
        </w:rPr>
        <w:t xml:space="preserve"> </w:t>
      </w:r>
      <w:r>
        <w:rPr>
          <w:sz w:val="20"/>
          <w:lang w:val="bg-BG"/>
        </w:rPr>
        <w:t xml:space="preserve">Х </w:t>
      </w:r>
      <w:r>
        <w:rPr>
          <w:rFonts w:cs="CyrillicaOchrid10U" w:ascii="CyrillicaOchrid10U" w:hAnsi="CyrillicaOchrid10U"/>
          <w:sz w:val="20"/>
          <w:lang w:val="bg-BG" w:eastAsia="en-GB"/>
        </w:rPr>
        <w:t>ѡ с</w:t>
      </w:r>
      <w:r>
        <w:rPr>
          <w:rFonts w:cs="CyrillicaOchrid10U" w:ascii="CyrillicaOchrid10U" w:hAnsi="CyrillicaOchrid10U"/>
          <w:sz w:val="20"/>
          <w:lang w:val="bg-BG"/>
        </w:rPr>
        <w:t>ѹ</w:t>
      </w:r>
      <w:r>
        <w:rPr>
          <w:rFonts w:cs="CyrillicaOchrid10U" w:ascii="CyrillicaOchrid10U" w:hAnsi="CyrillicaOchrid10U"/>
          <w:sz w:val="20"/>
          <w:lang w:val="bg-BG" w:eastAsia="en-GB"/>
        </w:rPr>
        <w:t>дна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</w:p>
  </w:footnote>
  <w:footnote w:id="7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 xml:space="preserve">ѿ </w:t>
      </w:r>
    </w:p>
  </w:footnote>
  <w:footnote w:id="79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Г </w:t>
      </w:r>
      <w:r>
        <w:rPr>
          <w:rFonts w:cs="CyrillicaOchrid10U" w:ascii="CyrillicaOchrid10U" w:hAnsi="CyrillicaOchrid10U"/>
          <w:lang w:val="bg-BG" w:eastAsia="en-GB"/>
        </w:rPr>
        <w:t>бо вместо же</w:t>
      </w:r>
    </w:p>
  </w:footnote>
  <w:footnote w:id="80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>ц</w:t>
      </w:r>
      <w:r>
        <w:rPr>
          <w:rFonts w:cs="CyrillicaOchrid10U" w:ascii="CyrillicaOchrid10U" w:hAnsi="CyrillicaOchrid10U"/>
          <w:lang w:val="bg-BG"/>
        </w:rPr>
        <w:t></w:t>
      </w:r>
      <w:r>
        <w:rPr>
          <w:rFonts w:cs="CyrillicaOchrid10U" w:ascii="CyrillicaOchrid10U" w:hAnsi="CyrillicaOchrid10U"/>
          <w:lang w:val="bg-BG" w:eastAsia="en-GB"/>
        </w:rPr>
        <w:t>рквиихь</w:t>
      </w:r>
      <w:r>
        <w:rPr>
          <w:rFonts w:cs="TimokB;Liberation Mono" w:ascii="TimokB;Liberation Mono" w:hAnsi="TimokB;Liberation Mono"/>
          <w:lang w:val="bg-BG"/>
        </w:rPr>
        <w:t>(!)</w:t>
      </w:r>
    </w:p>
  </w:footnote>
  <w:footnote w:id="81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обрѣта</w:t>
      </w:r>
      <w:r>
        <w:rPr>
          <w:rFonts w:cs="CyrillicaOchrid10U" w:ascii="CyrillicaOchrid10U" w:hAnsi="CyrillicaOchrid10U"/>
          <w:lang w:val="en-GB" w:eastAsia="en-GB"/>
        </w:rPr>
        <w:t></w:t>
      </w:r>
      <w:r>
        <w:rPr>
          <w:rFonts w:cs="CyrillicaOchrid10U" w:ascii="CyrillicaOchrid10U" w:hAnsi="CyrillicaOchrid10U"/>
          <w:lang w:val="bg-BG" w:eastAsia="en-GB"/>
        </w:rPr>
        <w:t>м</w:t>
      </w:r>
      <w:r>
        <w:rPr>
          <w:rFonts w:cs="CyrillicaOchrid10U" w:ascii="CyrillicaOchrid10U" w:hAnsi="CyrillicaOchrid10U"/>
          <w:lang w:val="en-GB" w:eastAsia="en-GB"/>
        </w:rPr>
        <w:t>ꙑ</w:t>
      </w:r>
      <w:r>
        <w:rPr>
          <w:lang w:val="bg-BG" w:eastAsia="en-GB"/>
        </w:rPr>
        <w:t xml:space="preserve">] </w:t>
      </w:r>
      <w:r>
        <w:rPr>
          <w:rFonts w:cs="CyrillicaOchrid10U" w:ascii="CyrillicaOchrid10U" w:hAnsi="CyrillicaOchrid10U"/>
          <w:lang w:val="bg-BG" w:eastAsia="en-GB"/>
        </w:rPr>
        <w:t xml:space="preserve">–мь </w:t>
      </w:r>
      <w:r>
        <w:rPr>
          <w:lang w:val="bg-BG" w:eastAsia="en-GB"/>
        </w:rPr>
        <w:t>В Г Х</w:t>
      </w:r>
    </w:p>
  </w:footnote>
  <w:footnote w:id="82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иного болѣ</w:t>
      </w:r>
      <w:r>
        <w:rPr>
          <w:rFonts w:cs="CyrillicaOchrid10U" w:ascii="CyrillicaOchrid10U" w:hAnsi="CyrillicaOchrid10U"/>
          <w:sz w:val="20"/>
          <w:lang w:val="en-GB" w:eastAsia="en-GB"/>
        </w:rPr>
        <w:t>ꙁ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нию болѧща] </w:t>
      </w:r>
      <w:r>
        <w:rPr>
          <w:sz w:val="20"/>
          <w:lang w:val="bg-BG"/>
        </w:rPr>
        <w:t>В Г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многоболеще </w:t>
      </w:r>
      <w:r>
        <w:rPr>
          <w:sz w:val="20"/>
          <w:lang w:val="bg-BG" w:eastAsia="en-GB"/>
        </w:rPr>
        <w:t>Х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мног</w:t>
      </w:r>
      <w:r>
        <w:rPr>
          <w:rFonts w:cs="CyrillicaOchrid10U" w:ascii="CyrillicaOchrid10U" w:hAnsi="CyrillicaOchrid10U"/>
          <w:sz w:val="20"/>
          <w:vertAlign w:val="superscript"/>
          <w:lang w:val="bg-BG" w:eastAsia="en-GB"/>
        </w:rPr>
        <w:t>̄</w:t>
      </w:r>
      <w:r>
        <w:rPr>
          <w:rFonts w:cs="CyrillicaOchrid10U" w:ascii="CyrillicaOchrid10U" w:hAnsi="CyrillicaOchrid10U"/>
          <w:sz w:val="20"/>
          <w:lang w:val="bg-BG" w:eastAsia="en-GB"/>
        </w:rPr>
        <w:t>олежеще</w:t>
      </w:r>
      <w:r>
        <w:rPr>
          <w:sz w:val="20"/>
          <w:lang w:val="bg-BG"/>
        </w:rPr>
        <w:t xml:space="preserve"> (!)</w:t>
      </w:r>
    </w:p>
  </w:footnote>
  <w:footnote w:id="83">
    <w:p>
      <w:pPr>
        <w:pStyle w:val="Standard"/>
        <w:widowControl/>
        <w:jc w:val="both"/>
        <w:rPr>
          <w:lang w:val="bg-BG"/>
        </w:rPr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благоволени</w:t>
      </w:r>
      <w:r>
        <w:rPr>
          <w:rFonts w:cs="CyrillicaOchrid10U" w:ascii="CyrillicaOchrid10U" w:hAnsi="CyrillicaOchrid10U"/>
          <w:sz w:val="20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благои</w:t>
      </w:r>
      <w:r>
        <w:rPr>
          <w:rFonts w:cs="CyrillicaOchrid10U" w:ascii="CyrillicaOchrid10U" w:hAnsi="CyrillicaOchrid10U"/>
          <w:sz w:val="20"/>
          <w:lang w:val="en-GB" w:eastAsia="en-GB"/>
        </w:rPr>
        <w:t>ꙁ</w:t>
      </w:r>
      <w:r>
        <w:rPr>
          <w:rFonts w:cs="CyrillicaOchrid10U" w:ascii="CyrillicaOchrid10U" w:hAnsi="CyrillicaOchrid10U"/>
          <w:sz w:val="20"/>
          <w:lang w:val="bg-BG" w:eastAsia="en-GB"/>
        </w:rPr>
        <w:t>волениимь</w:t>
      </w:r>
      <w:r>
        <w:rPr>
          <w:sz w:val="20"/>
          <w:lang w:val="bg-BG" w:eastAsia="en-GB"/>
        </w:rPr>
        <w:t xml:space="preserve">] В Г Х </w:t>
      </w:r>
      <w:r>
        <w:rPr>
          <w:rFonts w:cs="CyrillicaOchrid10U" w:ascii="CyrillicaOchrid10U" w:hAnsi="CyrillicaOchrid10U"/>
          <w:sz w:val="20"/>
          <w:lang w:val="bg-BG" w:eastAsia="en-GB"/>
        </w:rPr>
        <w:t>и благоволени</w:t>
      </w:r>
      <w:r>
        <w:rPr>
          <w:rFonts w:cs="CyrillicaOchrid10U" w:ascii="CyrillicaOchrid10U" w:hAnsi="CyrillicaOchrid10U"/>
          <w:sz w:val="20"/>
          <w:lang w:val="en-GB" w:eastAsia="en-GB"/>
        </w:rPr>
        <w:t></w:t>
      </w:r>
      <w:r>
        <w:rPr>
          <w:rFonts w:cs="CyrillicaOchrid10U" w:ascii="CyrillicaOchrid10U" w:hAnsi="CyrillicaOchrid10U"/>
          <w:sz w:val="20"/>
          <w:lang w:val="bg-BG" w:eastAsia="en-GB"/>
        </w:rPr>
        <w:t>мь</w:t>
      </w:r>
    </w:p>
  </w:footnote>
  <w:footnote w:id="84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ли</w:t>
      </w:r>
      <w:r>
        <w:rPr>
          <w:lang w:val="bg-BG" w:eastAsia="en-GB"/>
        </w:rPr>
        <w:t xml:space="preserve">] </w:t>
      </w:r>
      <w:r>
        <w:rPr>
          <w:lang w:val="bg-BG"/>
        </w:rPr>
        <w:t xml:space="preserve">ВГХ </w:t>
      </w:r>
      <w:r>
        <w:rPr>
          <w:rFonts w:cs="CyrillicaOchrid10U" w:ascii="CyrillicaOchrid10U" w:hAnsi="CyrillicaOchrid10U"/>
          <w:lang w:val="bg-BG" w:eastAsia="en-GB"/>
        </w:rPr>
        <w:t>или</w:t>
      </w:r>
    </w:p>
  </w:footnote>
  <w:footnote w:id="85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Х </w:t>
      </w:r>
      <w:r>
        <w:rPr/>
        <w:t>om</w:t>
      </w:r>
      <w:r>
        <w:rPr>
          <w:lang w:val="bg-BG"/>
        </w:rPr>
        <w:t>.</w:t>
      </w:r>
      <w:r>
        <w:rPr>
          <w:rFonts w:cs="CyrillicaOchrid10U" w:ascii="CyrillicaOchrid10U" w:hAnsi="CyrillicaOchrid10U"/>
          <w:lang w:val="bg-BG" w:eastAsia="en-GB"/>
        </w:rPr>
        <w:t xml:space="preserve"> и</w:t>
      </w:r>
    </w:p>
  </w:footnote>
  <w:footnote w:id="86">
    <w:p>
      <w:pPr>
        <w:pStyle w:val="Standard"/>
        <w:widowControl/>
        <w:jc w:val="both"/>
        <w:rPr>
          <w:sz w:val="20"/>
        </w:rPr>
      </w:pPr>
      <w:r>
        <w:rPr>
          <w:rStyle w:val="FootnoteCharacters"/>
        </w:rPr>
        <w:footnoteRef/>
      </w:r>
      <w:r>
        <w:rPr>
          <w:sz w:val="20"/>
        </w:rPr>
        <w:tab/>
        <w:t xml:space="preserve"> </w:t>
      </w:r>
      <w:r>
        <w:rPr>
          <w:rFonts w:cs="CyrillicaOchrid10U" w:ascii="CyrillicaOchrid10U" w:hAnsi="CyrillicaOchrid10U"/>
          <w:sz w:val="20"/>
        </w:rPr>
        <w:t>ѹ</w:t>
      </w:r>
      <w:r>
        <w:rPr>
          <w:rFonts w:cs="CyrillicaOchrid10U" w:ascii="CyrillicaOchrid10U" w:hAnsi="CyrillicaOchrid10U"/>
          <w:sz w:val="20"/>
          <w:lang w:val="en-GB" w:eastAsia="en-GB"/>
        </w:rPr>
        <w:t>нꙑниꙗ</w:t>
      </w:r>
      <w:r>
        <w:rPr>
          <w:sz w:val="20"/>
          <w:lang w:val="en-GB" w:eastAsia="en-GB"/>
        </w:rPr>
        <w:t>]</w:t>
      </w:r>
      <w:r>
        <w:rPr>
          <w:sz w:val="20"/>
        </w:rPr>
        <w:t xml:space="preserve"> В</w:t>
      </w:r>
      <w:r>
        <w:rPr>
          <w:rFonts w:cs="CyrillicaOchrid10U" w:ascii="CyrillicaOchrid10U" w:hAnsi="CyrillicaOchrid10U"/>
          <w:sz w:val="20"/>
          <w:lang w:val="en-GB" w:eastAsia="en-GB"/>
        </w:rPr>
        <w:t xml:space="preserve"> вьныниꙗ</w:t>
      </w:r>
    </w:p>
  </w:footnote>
  <w:footnote w:id="87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en-GB" w:eastAsia="en-GB"/>
        </w:rPr>
        <w:t>нед</w:t>
      </w:r>
      <w:r>
        <w:rPr>
          <w:rFonts w:cs="CyrillicaOchrid10U" w:ascii="CyrillicaOchrid10U" w:hAnsi="CyrillicaOchrid10U"/>
          <w:sz w:val="20"/>
        </w:rPr>
        <w:t>ѹ</w:t>
      </w:r>
      <w:r>
        <w:rPr>
          <w:rFonts w:cs="CyrillicaOchrid10U" w:ascii="CyrillicaOchrid10U" w:hAnsi="CyrillicaOchrid10U"/>
          <w:sz w:val="20"/>
          <w:lang w:val="en-GB" w:eastAsia="en-GB"/>
        </w:rPr>
        <w:t>гꙑ</w:t>
      </w:r>
      <w:r>
        <w:rPr>
          <w:sz w:val="20"/>
          <w:lang w:val="en-GB" w:eastAsia="en-GB"/>
        </w:rPr>
        <w:t>]</w:t>
      </w:r>
      <w:r>
        <w:rPr>
          <w:rFonts w:cs="CyrillicaOchrid10U" w:ascii="CyrillicaOchrid10U" w:hAnsi="CyrillicaOchrid10U"/>
          <w:sz w:val="20"/>
          <w:lang w:val="en-GB" w:eastAsia="en-GB"/>
        </w:rPr>
        <w:t xml:space="preserve"> нед</w:t>
      </w:r>
      <w:r>
        <w:rPr>
          <w:rFonts w:cs="CyrillicaOchrid10U" w:ascii="CyrillicaOchrid10U" w:hAnsi="CyrillicaOchrid10U"/>
          <w:sz w:val="20"/>
        </w:rPr>
        <w:t>ѹ</w:t>
      </w:r>
      <w:r>
        <w:rPr>
          <w:rFonts w:cs="CyrillicaOchrid10U" w:ascii="CyrillicaOchrid10U" w:hAnsi="CyrillicaOchrid10U"/>
          <w:sz w:val="20"/>
          <w:lang w:val="en-GB" w:eastAsia="en-GB"/>
        </w:rPr>
        <w:t>ꙁи нед</w:t>
      </w:r>
      <w:r>
        <w:rPr>
          <w:rFonts w:cs="CyrillicaOchrid10U" w:ascii="CyrillicaOchrid10U" w:hAnsi="CyrillicaOchrid10U"/>
          <w:sz w:val="20"/>
        </w:rPr>
        <w:t>ѹ</w:t>
      </w:r>
      <w:r>
        <w:rPr>
          <w:rFonts w:cs="CyrillicaOchrid10U" w:ascii="CyrillicaOchrid10U" w:hAnsi="CyrillicaOchrid10U"/>
          <w:sz w:val="20"/>
          <w:lang w:val="en-GB" w:eastAsia="en-GB"/>
        </w:rPr>
        <w:t xml:space="preserve">гы </w:t>
      </w:r>
      <w:r>
        <w:rPr>
          <w:sz w:val="20"/>
          <w:lang w:val="bg-BG" w:eastAsia="en-GB"/>
        </w:rPr>
        <w:t xml:space="preserve">Г  </w:t>
      </w:r>
      <w:r>
        <w:rPr>
          <w:sz w:val="20"/>
        </w:rPr>
        <w:t xml:space="preserve">Х </w:t>
      </w:r>
      <w:r>
        <w:rPr>
          <w:rFonts w:cs="CyrillicaOchrid10U" w:ascii="CyrillicaOchrid10U" w:hAnsi="CyrillicaOchrid10U"/>
          <w:sz w:val="20"/>
          <w:lang w:val="en-GB" w:eastAsia="en-GB"/>
        </w:rPr>
        <w:t>нед</w:t>
      </w:r>
      <w:r>
        <w:rPr>
          <w:rFonts w:cs="CyrillicaOchrid10U" w:ascii="CyrillicaOchrid10U" w:hAnsi="CyrillicaOchrid10U"/>
          <w:sz w:val="20"/>
        </w:rPr>
        <w:t>ѹ</w:t>
      </w:r>
      <w:r>
        <w:rPr>
          <w:rFonts w:cs="CyrillicaOchrid10U" w:ascii="CyrillicaOchrid10U" w:hAnsi="CyrillicaOchrid10U"/>
          <w:sz w:val="20"/>
          <w:lang w:val="en-GB" w:eastAsia="en-GB"/>
        </w:rPr>
        <w:t>ꙁи</w:t>
      </w:r>
    </w:p>
  </w:footnote>
  <w:footnote w:id="8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 xml:space="preserve"> ѿгонеть </w:t>
      </w:r>
      <w:r>
        <w:rPr>
          <w:lang w:val="bg-BG" w:eastAsia="en-GB"/>
        </w:rPr>
        <w:t xml:space="preserve">Г Х  </w:t>
      </w:r>
      <w:r>
        <w:rPr>
          <w:rFonts w:cs="CyrillicaOchrid10U" w:ascii="CyrillicaOchrid10U" w:hAnsi="CyrillicaOchrid10U"/>
          <w:lang w:val="bg-BG" w:eastAsia="en-GB"/>
        </w:rPr>
        <w:t>ѿгонеть се</w:t>
      </w:r>
    </w:p>
  </w:footnote>
  <w:footnote w:id="89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>В Г</w:t>
      </w:r>
      <w:r>
        <w:rPr>
          <w:rFonts w:cs="New_1" w:ascii="New_1" w:hAnsi="New_1"/>
          <w:lang w:val="bg-BG"/>
        </w:rPr>
        <w:t xml:space="preserve"> </w:t>
      </w:r>
      <w:r>
        <w:rPr>
          <w:lang w:val="bg-BG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рещи</w:t>
      </w:r>
    </w:p>
  </w:footnote>
  <w:footnote w:id="90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ВГХ </w:t>
      </w:r>
      <w:r>
        <w:rPr/>
        <w:t>om</w:t>
      </w:r>
      <w:r>
        <w:rPr>
          <w:lang w:val="bg-BG"/>
        </w:rPr>
        <w:t xml:space="preserve">. </w:t>
      </w:r>
      <w:r>
        <w:rPr>
          <w:rFonts w:cs="CyrillicaOchrid10U" w:ascii="CyrillicaOchrid10U" w:hAnsi="CyrillicaOchrid10U"/>
          <w:lang w:val="bg-BG" w:eastAsia="en-GB"/>
        </w:rPr>
        <w:t>б</w:t>
      </w:r>
      <w:r>
        <w:rPr>
          <w:rFonts w:cs="CyrillicaOchrid10U" w:ascii="CyrillicaOchrid10U" w:hAnsi="CyrillicaOchrid10U"/>
          <w:lang w:val="en-GB" w:eastAsia="en-GB"/>
        </w:rPr>
        <w:t>ꙑ</w:t>
      </w:r>
      <w:r>
        <w:rPr>
          <w:rFonts w:cs="CyrillicaOchrid10U" w:ascii="CyrillicaOchrid10U" w:hAnsi="CyrillicaOchrid10U"/>
          <w:lang w:val="bg-BG" w:eastAsia="en-GB"/>
        </w:rPr>
        <w:t>въша</w:t>
      </w:r>
    </w:p>
  </w:footnote>
  <w:footnote w:id="91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>В Г</w:t>
      </w:r>
      <w:r>
        <w:rPr>
          <w:rFonts w:cs="Calibri" w:ascii="Calibri" w:hAnsi="Calibri"/>
          <w:lang w:val="bg-BG"/>
        </w:rPr>
        <w:t xml:space="preserve"> </w:t>
      </w:r>
      <w:r>
        <w:rPr>
          <w:lang w:val="bg-BG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слышавь</w:t>
      </w:r>
    </w:p>
  </w:footnote>
  <w:footnote w:id="92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 xml:space="preserve">прѣщени </w:t>
      </w:r>
      <w:r>
        <w:rPr>
          <w:lang w:val="bg-BG"/>
        </w:rPr>
        <w:t>Г</w:t>
      </w:r>
      <w:r>
        <w:rPr>
          <w:rFonts w:cs="CyrillicaOchrid10U" w:ascii="CyrillicaOchrid10U" w:hAnsi="CyrillicaOchrid10U"/>
          <w:lang w:val="bg-BG" w:eastAsia="en-GB"/>
        </w:rPr>
        <w:t xml:space="preserve"> прѣщени</w:t>
      </w:r>
      <w:r>
        <w:rPr>
          <w:rFonts w:cs="CyrillicaOchrid10U" w:ascii="CyrillicaOchrid10U" w:hAnsi="CyrillicaOchrid10U"/>
          <w:lang w:val="en-GB" w:eastAsia="en-GB"/>
        </w:rPr>
        <w:t></w:t>
      </w:r>
      <w:r>
        <w:rPr>
          <w:rFonts w:cs="CyrillicaOchrid10U" w:ascii="CyrillicaOchrid10U" w:hAnsi="CyrillicaOchrid10U"/>
          <w:lang w:val="bg-BG" w:eastAsia="en-GB"/>
        </w:rPr>
        <w:t xml:space="preserve"> </w:t>
      </w:r>
      <w:r>
        <w:rPr>
          <w:lang w:val="bg-BG"/>
        </w:rPr>
        <w:t xml:space="preserve">Х </w:t>
      </w:r>
      <w:r>
        <w:rPr>
          <w:rFonts w:cs="CyrillicaOchrid10U" w:ascii="CyrillicaOchrid10U" w:hAnsi="CyrillicaOchrid10U"/>
          <w:lang w:val="bg-BG" w:eastAsia="en-GB"/>
        </w:rPr>
        <w:t>прѣщени</w:t>
      </w:r>
      <w:r>
        <w:rPr>
          <w:rFonts w:cs="CyrillicaOchrid10U" w:ascii="CyrillicaOchrid10U" w:hAnsi="CyrillicaOchrid10U"/>
          <w:lang w:val="en-GB" w:eastAsia="en-GB"/>
        </w:rPr>
        <w:t></w:t>
      </w:r>
    </w:p>
  </w:footnote>
  <w:footnote w:id="93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rFonts w:cs="CyrillicaOchrid10U" w:ascii="CyrillicaOchrid10U" w:hAnsi="CyrillicaOchrid10U"/>
          <w:lang w:val="en-GB" w:eastAsia="en-GB"/>
        </w:rPr>
        <w:t>же</w:t>
      </w:r>
      <w:r>
        <w:rPr>
          <w:lang w:val="de-DE" w:eastAsia="en-GB"/>
        </w:rPr>
        <w:t xml:space="preserve">} </w:t>
      </w:r>
      <w:r>
        <w:rPr>
          <w:rFonts w:cs="CyrillicaOchrid10U" w:ascii="CyrillicaOchrid10U" w:hAnsi="CyrillicaOchrid10U"/>
          <w:lang w:val="bg-BG" w:eastAsia="en-GB"/>
        </w:rPr>
        <w:t xml:space="preserve">бо </w:t>
      </w:r>
      <w:r>
        <w:rPr>
          <w:lang w:val="bg-BG" w:eastAsia="en-GB"/>
        </w:rPr>
        <w:t>В Г Х</w:t>
      </w:r>
    </w:p>
  </w:footnote>
  <w:footnote w:id="94">
    <w:p>
      <w:pPr>
        <w:pStyle w:val="Standard"/>
        <w:widowControl/>
        <w:jc w:val="both"/>
        <w:rPr/>
      </w:pPr>
      <w:r>
        <w:rPr>
          <w:rStyle w:val="FootnoteCharacters"/>
        </w:rPr>
        <w:footnoteRef/>
      </w:r>
      <w:r>
        <w:rPr>
          <w:sz w:val="20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bg-BG" w:eastAsia="en-GB"/>
        </w:rPr>
        <w:t>вели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говѣни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sz w:val="20"/>
          <w:lang w:val="bg-BG" w:eastAsia="en-GB"/>
        </w:rPr>
        <w:t xml:space="preserve">] </w:t>
      </w:r>
      <w:r>
        <w:rPr>
          <w:sz w:val="20"/>
          <w:lang w:val="bg-BG"/>
        </w:rPr>
        <w:t xml:space="preserve">В </w:t>
      </w:r>
      <w:r>
        <w:rPr>
          <w:rFonts w:cs="CyrillicaOchrid10U" w:ascii="CyrillicaOchrid10U" w:hAnsi="CyrillicaOchrid10U"/>
          <w:sz w:val="20"/>
          <w:lang w:val="bg-BG" w:eastAsia="en-GB"/>
        </w:rPr>
        <w:t>вели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lang w:val="bg-BG" w:eastAsia="en-GB"/>
        </w:rPr>
        <w:t>го вѣдѣни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</w:t>
      </w:r>
      <w:r>
        <w:rPr>
          <w:sz w:val="20"/>
          <w:lang w:val="bg-BG"/>
        </w:rPr>
        <w:t xml:space="preserve">Г </w:t>
      </w:r>
      <w:r>
        <w:rPr>
          <w:rFonts w:cs="CyrillicaOchrid10U" w:ascii="CyrillicaOchrid10U" w:hAnsi="CyrillicaOchrid10U"/>
          <w:sz w:val="20"/>
          <w:lang w:val="bg-BG" w:eastAsia="en-GB"/>
        </w:rPr>
        <w:t>вѣдѣни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вели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lang w:val="bg-BG" w:eastAsia="en-GB"/>
        </w:rPr>
        <w:t>аго</w:t>
      </w:r>
      <w:r>
        <w:rPr>
          <w:rFonts w:cs="New_1" w:ascii="New_1" w:hAnsi="New_1"/>
          <w:sz w:val="20"/>
          <w:lang w:val="bg-BG"/>
        </w:rPr>
        <w:t xml:space="preserve"> </w:t>
      </w:r>
      <w:r>
        <w:rPr>
          <w:sz w:val="20"/>
          <w:lang w:val="bg-BG"/>
        </w:rPr>
        <w:t xml:space="preserve">Х </w:t>
      </w:r>
      <w:r>
        <w:rPr>
          <w:rFonts w:cs="CyrillicaOchrid10U" w:ascii="CyrillicaOchrid10U" w:hAnsi="CyrillicaOchrid10U"/>
          <w:sz w:val="20"/>
          <w:lang w:val="bg-BG" w:eastAsia="en-GB"/>
        </w:rPr>
        <w:t>вѣдѣни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lang w:val="bg-BG" w:eastAsia="en-GB"/>
        </w:rPr>
        <w:t xml:space="preserve"> вели</w:t>
      </w:r>
      <w:r>
        <w:rPr>
          <w:rFonts w:cs="CyrillicaOchrid10U" w:ascii="CyrillicaOchrid10U" w:hAnsi="CyrillicaOchrid10U"/>
          <w:sz w:val="20"/>
          <w:lang w:val="en-GB" w:eastAsia="en-GB"/>
        </w:rPr>
        <w:t>ꙗ</w:t>
      </w:r>
      <w:r>
        <w:rPr>
          <w:rFonts w:cs="CyrillicaOchrid10U" w:ascii="CyrillicaOchrid10U" w:hAnsi="CyrillicaOchrid10U"/>
          <w:sz w:val="20"/>
          <w:lang w:val="bg-BG" w:eastAsia="en-GB"/>
        </w:rPr>
        <w:t>аго</w:t>
      </w:r>
    </w:p>
  </w:footnote>
  <w:footnote w:id="95">
    <w:p>
      <w:pPr>
        <w:pStyle w:val="Standard"/>
        <w:widowControl/>
        <w:jc w:val="both"/>
        <w:rPr>
          <w:sz w:val="20"/>
          <w:lang w:val="bg-BG"/>
        </w:rPr>
      </w:pPr>
      <w:r>
        <w:rPr>
          <w:rStyle w:val="FootnoteCharacters"/>
        </w:rPr>
        <w:footnoteRef/>
      </w:r>
      <w:r>
        <w:rPr>
          <w:sz w:val="20"/>
        </w:rPr>
        <w:tab/>
        <w:t xml:space="preserve">  </w:t>
      </w:r>
      <w:r>
        <w:rPr>
          <w:rFonts w:cs="CyrillicaOchrid10U" w:ascii="CyrillicaOchrid10U" w:hAnsi="CyrillicaOchrid10U"/>
          <w:sz w:val="20"/>
          <w:lang w:val="en-GB" w:eastAsia="en-GB"/>
        </w:rPr>
        <w:t>ꙁнамени</w:t>
      </w:r>
      <w:r>
        <w:rPr>
          <w:sz w:val="20"/>
          <w:lang w:val="en-GB" w:eastAsia="en-GB"/>
        </w:rPr>
        <w:t>]</w:t>
      </w:r>
      <w:r>
        <w:rPr>
          <w:sz w:val="20"/>
        </w:rPr>
        <w:t xml:space="preserve"> -</w:t>
      </w:r>
      <w:r>
        <w:rPr>
          <w:rFonts w:cs="CyrillicaOchrid10U" w:ascii="CyrillicaOchrid10U" w:hAnsi="CyrillicaOchrid10U"/>
          <w:sz w:val="20"/>
          <w:lang w:val="en-GB" w:eastAsia="en-GB"/>
        </w:rPr>
        <w:t xml:space="preserve">ниꙗ </w:t>
      </w:r>
      <w:r>
        <w:rPr>
          <w:sz w:val="20"/>
          <w:lang w:val="bg-BG" w:eastAsia="en-GB"/>
        </w:rPr>
        <w:t>Х</w:t>
      </w:r>
    </w:p>
  </w:footnote>
  <w:footnote w:id="96">
    <w:p>
      <w:pPr>
        <w:pStyle w:val="Footnote"/>
        <w:rPr>
          <w:rFonts w:ascii="CyrillicaOchrid10U" w:hAnsi="CyrillicaOchrid10U" w:cs="CyrillicaOchrid10U"/>
          <w:lang w:val="bg-BG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rFonts w:cs="CyrillicaOchrid10U" w:ascii="CyrillicaOchrid10U" w:hAnsi="CyrillicaOchrid10U"/>
          <w:lang w:val="en-GB" w:eastAsia="en-GB"/>
        </w:rPr>
        <w:t>си</w:t>
      </w:r>
      <w:r>
        <w:rPr>
          <w:lang w:val="de-DE" w:eastAsia="en-GB"/>
        </w:rPr>
        <w:t xml:space="preserve"> </w:t>
      </w:r>
      <w:r>
        <w:rPr>
          <w:lang w:val="bg-BG" w:eastAsia="en-GB"/>
        </w:rPr>
        <w:t xml:space="preserve">Г </w:t>
      </w:r>
      <w:r>
        <w:rPr>
          <w:rFonts w:cs="CyrillicaOchrid10U" w:ascii="CyrillicaOchrid10U" w:hAnsi="CyrillicaOchrid10U"/>
          <w:lang w:val="bg-BG" w:eastAsia="en-GB"/>
        </w:rPr>
        <w:t>сво</w:t>
      </w:r>
    </w:p>
  </w:footnote>
  <w:footnote w:id="97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ВГХ </w:t>
      </w:r>
      <w:r>
        <w:rPr/>
        <w:t>om</w:t>
      </w:r>
      <w:r>
        <w:rPr>
          <w:lang w:val="bg-BG"/>
        </w:rPr>
        <w:t xml:space="preserve">. </w:t>
      </w:r>
      <w:r>
        <w:rPr>
          <w:rFonts w:cs="CyrillicaOchrid10U" w:ascii="CyrillicaOchrid10U" w:hAnsi="CyrillicaOchrid10U"/>
          <w:lang w:val="bg-BG" w:eastAsia="en-GB"/>
        </w:rPr>
        <w:t>хотѧщ</w:t>
      </w:r>
      <w:r>
        <w:rPr>
          <w:rFonts w:cs="CyrillicaOchrid10U" w:ascii="CyrillicaOchrid10U" w:hAnsi="CyrillicaOchrid10U"/>
          <w:lang w:val="bg-BG"/>
        </w:rPr>
        <w:t>ѹ</w:t>
      </w:r>
    </w:p>
  </w:footnote>
  <w:footnote w:id="9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ВГХ </w:t>
      </w:r>
      <w:r>
        <w:rPr/>
        <w:t>om</w:t>
      </w:r>
      <w:r>
        <w:rPr>
          <w:lang w:val="bg-BG"/>
        </w:rPr>
        <w:t xml:space="preserve">. </w:t>
      </w:r>
      <w:r>
        <w:rPr>
          <w:rFonts w:cs="CyrillicaOchrid10U" w:ascii="CyrillicaOchrid10U" w:hAnsi="CyrillicaOchrid10U"/>
          <w:lang w:val="bg-BG" w:eastAsia="en-GB"/>
        </w:rPr>
        <w:t>бе</w:t>
      </w:r>
      <w:r>
        <w:rPr>
          <w:rFonts w:cs="CyrillicaOchrid10U" w:ascii="CyrillicaOchrid10U" w:hAnsi="CyrillicaOchrid10U"/>
          <w:lang w:val="en-GB" w:eastAsia="en-GB"/>
        </w:rPr>
        <w:t>ꙁ</w:t>
      </w:r>
      <w:r>
        <w:rPr>
          <w:rFonts w:cs="CyrillicaOchrid10U" w:ascii="CyrillicaOchrid10U" w:hAnsi="CyrillicaOchrid10U"/>
          <w:lang w:val="bg-BG" w:eastAsia="en-GB"/>
        </w:rPr>
        <w:t xml:space="preserve"> </w:t>
      </w:r>
      <w:r>
        <w:rPr>
          <w:rFonts w:cs="CyrillicaOchrid10U" w:ascii="CyrillicaOchrid10U" w:hAnsi="CyrillicaOchrid10U"/>
          <w:lang w:val="bg-BG"/>
        </w:rPr>
        <w:t>ѹ</w:t>
      </w:r>
      <w:r>
        <w:rPr>
          <w:rFonts w:cs="CyrillicaOchrid10U" w:ascii="CyrillicaOchrid10U" w:hAnsi="CyrillicaOchrid10U"/>
          <w:lang w:val="bg-BG" w:eastAsia="en-GB"/>
        </w:rPr>
        <w:t>ма</w:t>
      </w:r>
    </w:p>
  </w:footnote>
  <w:footnote w:id="99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сихъ</w:t>
      </w:r>
      <w:r>
        <w:rPr>
          <w:lang w:val="bg-BG" w:eastAsia="en-GB"/>
        </w:rPr>
        <w:t>]</w:t>
      </w:r>
      <w:r>
        <w:rPr>
          <w:lang w:val="bg-BG"/>
        </w:rPr>
        <w:t xml:space="preserve"> ВГХ </w:t>
      </w:r>
      <w:r>
        <w:rPr>
          <w:rFonts w:cs="CyrillicaOchrid10U" w:ascii="CyrillicaOchrid10U" w:hAnsi="CyrillicaOchrid10U"/>
          <w:lang w:val="bg-BG" w:eastAsia="en-GB"/>
        </w:rPr>
        <w:t>ѿ сихь,</w:t>
      </w:r>
    </w:p>
  </w:footnote>
  <w:footnote w:id="100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прѣб</w:t>
      </w:r>
      <w:r>
        <w:rPr>
          <w:rFonts w:cs="CyrillicaOchrid10U" w:ascii="CyrillicaOchrid10U" w:hAnsi="CyrillicaOchrid10U"/>
          <w:lang w:val="en-GB" w:eastAsia="en-GB"/>
        </w:rPr>
        <w:t>ꙑ</w:t>
      </w:r>
      <w:r>
        <w:rPr>
          <w:rFonts w:cs="CyrillicaOchrid10U" w:ascii="CyrillicaOchrid10U" w:hAnsi="CyrillicaOchrid10U"/>
          <w:lang w:val="bg-BG" w:eastAsia="en-GB"/>
        </w:rPr>
        <w:t>ваю</w:t>
      </w:r>
      <w:r>
        <w:rPr>
          <w:lang w:val="bg-BG" w:eastAsia="en-GB"/>
        </w:rPr>
        <w:t>]</w:t>
      </w:r>
      <w:r>
        <w:rPr>
          <w:lang w:val="bg-BG"/>
        </w:rPr>
        <w:t xml:space="preserve"> В Г Х </w:t>
      </w:r>
      <w:r>
        <w:rPr>
          <w:rFonts w:cs="CyrillicaOchrid10U" w:ascii="CyrillicaOchrid10U" w:hAnsi="CyrillicaOchrid10U"/>
          <w:lang w:val="bg-BG" w:eastAsia="en-GB"/>
        </w:rPr>
        <w:t>прѣбывающа</w:t>
      </w:r>
    </w:p>
  </w:footnote>
  <w:footnote w:id="101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си</w:t>
      </w:r>
      <w:r>
        <w:rPr>
          <w:lang w:val="bg-BG" w:eastAsia="en-GB"/>
        </w:rPr>
        <w:t>]</w:t>
      </w:r>
      <w:r>
        <w:rPr>
          <w:lang w:val="bg-BG"/>
        </w:rPr>
        <w:t xml:space="preserve"> ВГХ </w:t>
      </w:r>
      <w:r>
        <w:rPr>
          <w:rFonts w:cs="CyrillicaOchrid10U" w:ascii="CyrillicaOchrid10U" w:hAnsi="CyrillicaOchrid10U"/>
          <w:lang w:val="bg-BG" w:eastAsia="en-GB"/>
        </w:rPr>
        <w:t>свои</w:t>
      </w:r>
    </w:p>
  </w:footnote>
  <w:footnote w:id="102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 xml:space="preserve">Г </w:t>
      </w:r>
      <w:r>
        <w:rPr/>
        <w:t>om</w:t>
      </w:r>
      <w:r>
        <w:rPr>
          <w:lang w:val="bg-BG"/>
        </w:rPr>
        <w:t xml:space="preserve">.  </w:t>
      </w:r>
      <w:r>
        <w:rPr>
          <w:rFonts w:cs="CyrillicaOchrid10U" w:ascii="CyrillicaOchrid10U" w:hAnsi="CyrillicaOchrid10U"/>
          <w:lang w:val="bg-BG" w:eastAsia="en-GB"/>
        </w:rPr>
        <w:t>и</w:t>
      </w:r>
    </w:p>
  </w:footnote>
  <w:footnote w:id="103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 w:eastAsia="en-GB"/>
        </w:rPr>
        <w:t>съдрава</w:t>
      </w:r>
      <w:r>
        <w:rPr>
          <w:lang w:val="bg-BG" w:eastAsia="en-GB"/>
        </w:rPr>
        <w:t xml:space="preserve">] </w:t>
      </w:r>
      <w:r>
        <w:rPr>
          <w:lang w:val="bg-BG"/>
        </w:rPr>
        <w:t xml:space="preserve">В </w:t>
      </w:r>
      <w:r>
        <w:rPr>
          <w:rFonts w:cs="CyrillicaOchrid10U" w:ascii="CyrillicaOchrid10U" w:hAnsi="CyrillicaOchrid10U"/>
          <w:lang w:val="bg-BG" w:eastAsia="en-GB"/>
        </w:rPr>
        <w:t>цѣла</w:t>
      </w:r>
    </w:p>
  </w:footnote>
  <w:footnote w:id="104">
    <w:p>
      <w:pPr>
        <w:pStyle w:val="Footnote"/>
        <w:rPr>
          <w:lang w:val="de-DE"/>
        </w:rPr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 xml:space="preserve">Х </w:t>
      </w:r>
      <w:r>
        <w:rPr>
          <w:rFonts w:cs="CyrillicaOchrid10U" w:ascii="CyrillicaOchrid10U" w:hAnsi="CyrillicaOchrid10U"/>
          <w:lang w:val="en-GB" w:eastAsia="en-GB"/>
        </w:rPr>
        <w:t>липсва бо</w:t>
      </w:r>
    </w:p>
  </w:footnote>
  <w:footnote w:id="105">
    <w:p>
      <w:pPr>
        <w:pStyle w:val="Standard"/>
        <w:widowControl/>
        <w:jc w:val="both"/>
        <w:rPr>
          <w:sz w:val="20"/>
        </w:rPr>
      </w:pPr>
      <w:r>
        <w:rPr>
          <w:rStyle w:val="FootnoteCharacters"/>
        </w:rPr>
        <w:footnoteRef/>
      </w:r>
      <w:r>
        <w:rPr>
          <w:sz w:val="20"/>
        </w:rPr>
        <w:tab/>
        <w:t xml:space="preserve"> </w:t>
      </w:r>
      <w:r>
        <w:rPr>
          <w:rFonts w:cs="CyrillicaOchrid10U" w:ascii="CyrillicaOchrid10U" w:hAnsi="CyrillicaOchrid10U"/>
          <w:sz w:val="20"/>
          <w:lang w:val="en-GB" w:eastAsia="en-GB"/>
        </w:rPr>
        <w:t>благодѣтел</w:t>
      </w:r>
      <w:r>
        <w:rPr>
          <w:rFonts w:cs="CyrillicaOchrid10U" w:ascii="CyrillicaOchrid10U" w:hAnsi="CyrillicaOchrid10U"/>
          <w:sz w:val="20"/>
          <w:lang w:val="bg-BG" w:eastAsia="en-GB"/>
        </w:rPr>
        <w:t>ѧ</w:t>
      </w:r>
      <w:r>
        <w:rPr>
          <w:rFonts w:cs="CyrillicaOchrid10U" w:ascii="CyrillicaOchrid10U" w:hAnsi="CyrillicaOchrid10U"/>
          <w:sz w:val="20"/>
          <w:lang w:val="en-GB" w:eastAsia="en-GB"/>
        </w:rPr>
        <w:t>аго</w:t>
      </w:r>
      <w:r>
        <w:rPr>
          <w:rFonts w:cs="CyrillicaOchrid10U" w:ascii="CyrillicaOchrid10U" w:hAnsi="CyrillicaOchrid10U"/>
          <w:sz w:val="20"/>
        </w:rPr>
        <w:t xml:space="preserve"> </w:t>
      </w:r>
      <w:r>
        <w:rPr>
          <w:sz w:val="20"/>
        </w:rPr>
        <w:t xml:space="preserve">(!)] В </w:t>
      </w:r>
      <w:r>
        <w:rPr>
          <w:rFonts w:cs="CyrillicaOchrid10U" w:ascii="CyrillicaOchrid10U" w:hAnsi="CyrillicaOchrid10U"/>
          <w:sz w:val="20"/>
          <w:lang w:val="en-US" w:eastAsia="en-GB"/>
        </w:rPr>
        <w:t>благодѣтельнаго</w:t>
      </w:r>
      <w:r>
        <w:rPr>
          <w:rFonts w:cs="CyrillicaOchrid10U" w:ascii="CyrillicaOchrid10U" w:hAnsi="CyrillicaOchrid10U"/>
          <w:sz w:val="20"/>
          <w:lang w:val="en-GB" w:eastAsia="en-GB"/>
        </w:rPr>
        <w:t>,</w:t>
      </w:r>
      <w:r>
        <w:rPr>
          <w:rFonts w:cs="New_1" w:ascii="New_1" w:hAnsi="New_1"/>
          <w:sz w:val="20"/>
        </w:rPr>
        <w:t xml:space="preserve"> </w:t>
      </w:r>
      <w:r>
        <w:rPr>
          <w:sz w:val="20"/>
        </w:rPr>
        <w:t xml:space="preserve">Г </w:t>
      </w:r>
      <w:r>
        <w:rPr>
          <w:rFonts w:cs="CyrillicaOchrid10U" w:ascii="CyrillicaOchrid10U" w:hAnsi="CyrillicaOchrid10U"/>
          <w:sz w:val="20"/>
          <w:lang w:val="en-US" w:eastAsia="en-GB"/>
        </w:rPr>
        <w:t>благо</w:t>
      </w:r>
      <w:r>
        <w:rPr>
          <w:rFonts w:cs="CyrillicaOchrid10U" w:ascii="CyrillicaOchrid10U" w:hAnsi="CyrillicaOchrid10U"/>
          <w:sz w:val="20"/>
          <w:vertAlign w:val="superscript"/>
          <w:lang w:val="bg-BG" w:eastAsia="en-GB"/>
        </w:rPr>
        <w:t>ⷣ</w:t>
      </w:r>
      <w:r>
        <w:rPr>
          <w:rFonts w:cs="CyrillicaOchrid10U" w:ascii="CyrillicaOchrid10U" w:hAnsi="CyrillicaOchrid10U"/>
          <w:sz w:val="20"/>
          <w:lang w:val="en-US" w:eastAsia="en-GB"/>
        </w:rPr>
        <w:t>тльнааго</w:t>
      </w:r>
      <w:r>
        <w:rPr>
          <w:rFonts w:cs="CyrillicaOchrid10U" w:ascii="CyrillicaOchrid10U" w:hAnsi="CyrillicaOchrid10U"/>
          <w:sz w:val="20"/>
          <w:lang w:val="en-GB" w:eastAsia="en-GB"/>
        </w:rPr>
        <w:t>,</w:t>
      </w:r>
      <w:r>
        <w:rPr>
          <w:rFonts w:cs="New_1" w:ascii="New_1" w:hAnsi="New_1"/>
          <w:sz w:val="20"/>
        </w:rPr>
        <w:t xml:space="preserve"> </w:t>
      </w:r>
      <w:r>
        <w:rPr>
          <w:sz w:val="20"/>
        </w:rPr>
        <w:t xml:space="preserve">Х </w:t>
      </w:r>
      <w:r>
        <w:rPr>
          <w:rFonts w:cs="CyrillicaOchrid10U" w:ascii="CyrillicaOchrid10U" w:hAnsi="CyrillicaOchrid10U"/>
          <w:sz w:val="20"/>
          <w:lang w:val="en-US" w:eastAsia="en-GB"/>
        </w:rPr>
        <w:t>б</w:t>
      </w:r>
      <w:r>
        <w:rPr>
          <w:rFonts w:cs="CyrillicaOchrid10U" w:ascii="CyrillicaOchrid10U" w:hAnsi="CyrillicaOchrid10U"/>
          <w:sz w:val="20"/>
          <w:lang w:val="en-US"/>
        </w:rPr>
        <w:t></w:t>
      </w:r>
      <w:r>
        <w:rPr>
          <w:rFonts w:cs="CyrillicaOchrid10U" w:ascii="CyrillicaOchrid10U" w:hAnsi="CyrillicaOchrid10U"/>
          <w:sz w:val="20"/>
          <w:lang w:val="en-US" w:eastAsia="en-GB"/>
        </w:rPr>
        <w:t>лгдтанаго</w:t>
      </w:r>
    </w:p>
  </w:footnote>
  <w:footnote w:id="106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de-DE"/>
        </w:rPr>
        <w:tab/>
        <w:t xml:space="preserve"> </w:t>
      </w:r>
      <w:r>
        <w:rPr>
          <w:lang w:val="de-DE"/>
        </w:rPr>
        <w:t xml:space="preserve">ВГХ om. </w:t>
      </w:r>
      <w:r>
        <w:rPr>
          <w:rFonts w:cs="CyrillicaOchrid10U" w:ascii="CyrillicaOchrid10U" w:hAnsi="CyrillicaOchrid10U"/>
          <w:lang w:val="bg-BG"/>
        </w:rPr>
        <w:t></w:t>
      </w:r>
    </w:p>
  </w:footnote>
  <w:footnote w:id="107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de-DE"/>
        </w:rPr>
        <w:tab/>
        <w:t xml:space="preserve"> </w:t>
      </w:r>
      <w:r>
        <w:rPr>
          <w:lang w:val="de-DE"/>
        </w:rPr>
        <w:t xml:space="preserve">add. </w:t>
      </w:r>
      <w:r>
        <w:rPr>
          <w:rFonts w:cs="CyrillicaOchrid10U" w:ascii="CyrillicaOchrid10U" w:hAnsi="CyrillicaOchrid10U"/>
          <w:lang w:val="en-GB" w:eastAsia="en-GB"/>
        </w:rPr>
        <w:t>не</w:t>
      </w:r>
      <w:r>
        <w:rPr>
          <w:rFonts w:cs="CyrillicaOchrid10U" w:ascii="CyrillicaOchrid10U" w:hAnsi="CyrillicaOchrid10U"/>
          <w:lang w:val="de-DE" w:eastAsia="en-GB"/>
        </w:rPr>
        <w:t xml:space="preserve"> </w:t>
      </w:r>
      <w:r>
        <w:rPr>
          <w:lang w:val="bg-BG" w:eastAsia="en-GB"/>
        </w:rPr>
        <w:t>В</w:t>
      </w:r>
    </w:p>
  </w:footnote>
  <w:footnote w:id="108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bg-BG"/>
        </w:rPr>
        <w:t>В</w:t>
      </w:r>
      <w:r>
        <w:rPr>
          <w:rFonts w:cs="CyrillicaOchrid10U" w:ascii="CyrillicaOchrid10U" w:hAnsi="CyrillicaOchrid10U"/>
          <w:lang w:val="bg-BG" w:eastAsia="en-GB"/>
        </w:rPr>
        <w:t xml:space="preserve"> ѹподобимь се</w:t>
      </w:r>
    </w:p>
  </w:footnote>
  <w:footnote w:id="109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rFonts w:cs="CyrillicaOchrid10U" w:ascii="CyrillicaOchrid10U" w:hAnsi="CyrillicaOchrid10U"/>
          <w:lang w:val="bg-BG"/>
        </w:rPr>
        <w:t></w:t>
      </w:r>
      <w:r>
        <w:rPr>
          <w:rFonts w:cs="CyrillicaOchrid10U" w:ascii="CyrillicaOchrid10U" w:hAnsi="CyrillicaOchrid10U"/>
          <w:lang w:val="bg-BG"/>
        </w:rPr>
        <w:t>нꙑ</w:t>
      </w:r>
      <w:r>
        <w:rPr>
          <w:lang w:val="bg-BG"/>
        </w:rPr>
        <w:t xml:space="preserve">] ВГХ </w:t>
      </w:r>
      <w:r>
        <w:rPr>
          <w:rFonts w:cs="CyrillicaOchrid10U" w:ascii="CyrillicaOchrid10U" w:hAnsi="CyrillicaOchrid10U"/>
          <w:lang w:val="bg-BG" w:eastAsia="en-GB"/>
        </w:rPr>
        <w:t xml:space="preserve"> ны</w:t>
      </w:r>
    </w:p>
  </w:footnote>
  <w:footnote w:id="110">
    <w:p>
      <w:pPr>
        <w:pStyle w:val="Footnote"/>
        <w:rPr>
          <w:lang w:val="bg-BG"/>
        </w:rPr>
      </w:pPr>
      <w:r>
        <w:rPr>
          <w:rStyle w:val="FootnoteCharacters"/>
        </w:rPr>
        <w:footnoteRef/>
      </w:r>
      <w:r>
        <w:rPr>
          <w:lang w:val="bg-BG"/>
        </w:rPr>
        <w:tab/>
        <w:t xml:space="preserve"> </w:t>
      </w:r>
      <w:r>
        <w:rPr>
          <w:lang w:val="de-DE"/>
        </w:rPr>
        <w:t>add</w:t>
      </w:r>
      <w:r>
        <w:rPr>
          <w:lang w:val="bg-BG"/>
        </w:rPr>
        <w:t xml:space="preserve">. </w:t>
      </w:r>
      <w:r>
        <w:rPr>
          <w:rFonts w:cs="CyrillicaOchrid10U" w:ascii="CyrillicaOchrid10U" w:hAnsi="CyrillicaOchrid10U"/>
          <w:lang w:val="bg-BG" w:eastAsia="en-GB"/>
        </w:rPr>
        <w:t>х</w:t>
      </w:r>
      <w:r>
        <w:rPr>
          <w:rFonts w:cs="CyrillicaOchrid10U" w:ascii="CyrillicaOchrid10U" w:hAnsi="CyrillicaOchrid10U"/>
        </w:rPr>
        <w:t></w:t>
      </w:r>
      <w:r>
        <w:rPr>
          <w:rFonts w:cs="CyrillicaOchrid10U" w:ascii="CyrillicaOchrid10U" w:hAnsi="CyrillicaOchrid10U"/>
          <w:lang w:val="bg-BG" w:eastAsia="en-GB"/>
        </w:rPr>
        <w:t xml:space="preserve">с </w:t>
      </w:r>
      <w:r>
        <w:rPr>
          <w:lang w:val="bg-BG" w:eastAsia="en-GB"/>
        </w:rPr>
        <w:t>В Г Х</w:t>
      </w:r>
    </w:p>
  </w:footnote>
  <w:footnote w:id="111">
    <w:p>
      <w:pPr>
        <w:pStyle w:val="Footnote"/>
        <w:rPr>
          <w:sz w:val="18"/>
          <w:szCs w:val="18"/>
          <w:lang w:val="bg-BG"/>
        </w:rPr>
      </w:pPr>
      <w:r>
        <w:rPr>
          <w:rStyle w:val="FootnoteCharacters"/>
        </w:rPr>
        <w:footnoteRef/>
      </w:r>
      <w:r>
        <w:rPr>
          <w:sz w:val="18"/>
          <w:szCs w:val="18"/>
          <w:lang w:val="bg-BG"/>
        </w:rPr>
        <w:tab/>
        <w:t xml:space="preserve"> </w:t>
      </w:r>
      <w:r>
        <w:rPr>
          <w:sz w:val="18"/>
          <w:szCs w:val="18"/>
          <w:lang w:val="bg-BG"/>
        </w:rPr>
        <w:t xml:space="preserve">Х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 xml:space="preserve"> цр</w:t>
      </w:r>
      <w:r>
        <w:rPr>
          <w:rFonts w:cs="CyrillicaOchrid10U" w:ascii="CyrillicaOchrid10U" w:hAnsi="CyrillicaOchrid10U"/>
          <w:sz w:val="18"/>
          <w:szCs w:val="18"/>
          <w:vertAlign w:val="superscript"/>
          <w:lang w:val="en-GB" w:eastAsia="en-GB"/>
        </w:rPr>
        <w:t>ⷭ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тви</w:t>
      </w:r>
      <w:r>
        <w:rPr>
          <w:rFonts w:cs="CyrillicaOchrid10U" w:ascii="CyrillicaOchrid10U" w:hAnsi="CyrillicaOchrid10U"/>
          <w:sz w:val="18"/>
          <w:szCs w:val="18"/>
          <w:lang w:val="en-GB" w:eastAsia="en-GB"/>
        </w:rPr>
        <w:t>ꙗ</w:t>
      </w:r>
    </w:p>
  </w:footnote>
  <w:footnote w:id="112">
    <w:p>
      <w:pPr>
        <w:pStyle w:val="Footnote"/>
        <w:rPr>
          <w:sz w:val="18"/>
          <w:szCs w:val="18"/>
          <w:lang w:val="bg-BG"/>
        </w:rPr>
      </w:pPr>
      <w:r>
        <w:rPr>
          <w:rStyle w:val="FootnoteCharacters"/>
        </w:rPr>
        <w:footnoteRef/>
      </w:r>
      <w:r>
        <w:rPr>
          <w:sz w:val="18"/>
          <w:szCs w:val="18"/>
          <w:lang w:val="bg-BG"/>
        </w:rPr>
        <w:tab/>
        <w:t xml:space="preserve"> </w:t>
      </w:r>
      <w:r>
        <w:rPr>
          <w:sz w:val="18"/>
          <w:szCs w:val="18"/>
          <w:lang w:val="bg-BG"/>
        </w:rPr>
        <w:t>ГХ липсва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 xml:space="preserve"> н</w:t>
      </w:r>
      <w:r>
        <w:rPr>
          <w:rFonts w:cs="CyrillicaOchrid10U" w:ascii="CyrillicaOchrid10U" w:hAnsi="CyrillicaOchrid10U"/>
          <w:sz w:val="18"/>
          <w:szCs w:val="18"/>
          <w:lang w:val="en-GB" w:eastAsia="en-GB"/>
        </w:rPr>
        <w:t>ꙑ</w:t>
      </w:r>
    </w:p>
  </w:footnote>
  <w:footnote w:id="113">
    <w:p>
      <w:pPr>
        <w:pStyle w:val="Standard"/>
        <w:widowControl/>
        <w:jc w:val="both"/>
        <w:rPr>
          <w:sz w:val="18"/>
          <w:szCs w:val="18"/>
          <w:lang w:val="bg-BG"/>
        </w:rPr>
      </w:pPr>
      <w:r>
        <w:rPr>
          <w:rStyle w:val="FootnoteCharacters"/>
        </w:rPr>
        <w:footnoteRef/>
      </w:r>
      <w:r>
        <w:rPr>
          <w:sz w:val="18"/>
          <w:szCs w:val="18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18"/>
          <w:szCs w:val="18"/>
          <w:lang w:val="it-IT" w:eastAsia="en-GB"/>
        </w:rPr>
        <w:t>поклан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ѧ</w:t>
      </w:r>
      <w:r>
        <w:rPr>
          <w:rFonts w:cs="CyrillicaOchrid10U" w:ascii="CyrillicaOchrid10U" w:hAnsi="CyrillicaOchrid10U"/>
          <w:sz w:val="18"/>
          <w:szCs w:val="18"/>
          <w:lang w:val="it-IT" w:eastAsia="en-GB"/>
        </w:rPr>
        <w:t>н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ѧ</w:t>
      </w:r>
      <w:r>
        <w:rPr>
          <w:rFonts w:cs="CyrillicaOchrid10U" w:ascii="CyrillicaOchrid10U" w:hAnsi="CyrillicaOchrid10U"/>
          <w:sz w:val="18"/>
          <w:szCs w:val="18"/>
          <w:lang w:val="it-IT" w:eastAsia="en-GB"/>
        </w:rPr>
        <w:t>ни</w:t>
      </w:r>
      <w:r>
        <w:rPr>
          <w:sz w:val="18"/>
          <w:szCs w:val="18"/>
          <w:lang w:val="it-IT"/>
        </w:rPr>
        <w:t>(!)</w:t>
      </w:r>
      <w:r>
        <w:rPr>
          <w:sz w:val="18"/>
          <w:szCs w:val="18"/>
          <w:lang w:val="bg-BG"/>
        </w:rPr>
        <w:t xml:space="preserve"> ]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 xml:space="preserve"> поклан</w:t>
      </w:r>
      <w:r>
        <w:rPr>
          <w:rFonts w:cs="CyrillicaOchrid10U" w:ascii="CyrillicaOchrid10U" w:hAnsi="CyrillicaOchrid10U"/>
          <w:sz w:val="18"/>
          <w:szCs w:val="18"/>
          <w:lang w:val="en-GB" w:eastAsia="en-GB"/>
        </w:rPr>
        <w:t>ꙗ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ни</w:t>
      </w:r>
      <w:r>
        <w:rPr>
          <w:rFonts w:cs="CyrillicaOchrid10U" w:ascii="CyrillicaOchrid10U" w:hAnsi="CyrillicaOchrid10U"/>
          <w:sz w:val="18"/>
          <w:szCs w:val="18"/>
          <w:lang w:val="en-GB" w:eastAsia="en-GB"/>
        </w:rPr>
        <w:t>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 xml:space="preserve"> </w:t>
      </w:r>
      <w:r>
        <w:rPr>
          <w:sz w:val="18"/>
          <w:szCs w:val="18"/>
          <w:lang w:val="bg-BG" w:eastAsia="en-GB"/>
        </w:rPr>
        <w:t>В Г Х</w:t>
      </w:r>
    </w:p>
  </w:footnote>
  <w:footnote w:id="114">
    <w:p>
      <w:pPr>
        <w:pStyle w:val="Footnote"/>
        <w:rPr>
          <w:sz w:val="18"/>
          <w:szCs w:val="18"/>
          <w:lang w:val="bg-BG"/>
        </w:rPr>
      </w:pPr>
      <w:r>
        <w:rPr>
          <w:rStyle w:val="FootnoteCharacters"/>
        </w:rPr>
        <w:footnoteRef/>
      </w:r>
      <w:r>
        <w:rPr>
          <w:sz w:val="18"/>
          <w:szCs w:val="18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18"/>
          <w:szCs w:val="18"/>
          <w:lang w:val="it-IT" w:eastAsia="en-GB"/>
        </w:rPr>
        <w:t>вс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ѧ</w:t>
      </w:r>
      <w:r>
        <w:rPr>
          <w:rFonts w:cs="CyrillicaOchrid10U" w:ascii="CyrillicaOchrid10U" w:hAnsi="CyrillicaOchrid10U"/>
          <w:sz w:val="18"/>
          <w:szCs w:val="18"/>
          <w:lang w:val="it-IT" w:eastAsia="en-GB"/>
        </w:rPr>
        <w:t xml:space="preserve"> вѣкꙑ</w:t>
      </w:r>
      <w:r>
        <w:rPr>
          <w:sz w:val="18"/>
          <w:szCs w:val="18"/>
          <w:lang w:val="bg-BG" w:eastAsia="en-GB"/>
        </w:rPr>
        <w:t xml:space="preserve">] </w:t>
      </w:r>
      <w:r>
        <w:rPr>
          <w:sz w:val="18"/>
          <w:szCs w:val="18"/>
          <w:lang w:val="bg-BG"/>
        </w:rPr>
        <w:t>В</w:t>
      </w:r>
      <w:r>
        <w:rPr>
          <w:rFonts w:cs="Calibri" w:ascii="Calibri" w:hAnsi="Calibri"/>
          <w:sz w:val="18"/>
          <w:szCs w:val="18"/>
          <w:lang w:val="bg-BG"/>
        </w:rPr>
        <w:t xml:space="preserve"> </w:t>
      </w:r>
      <w:r>
        <w:rPr>
          <w:sz w:val="18"/>
          <w:szCs w:val="18"/>
          <w:lang w:val="bg-BG"/>
        </w:rPr>
        <w:t xml:space="preserve">Г Х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вѣкы вѣкомь</w:t>
      </w:r>
    </w:p>
  </w:footnote>
  <w:footnote w:id="115">
    <w:p>
      <w:pPr>
        <w:pStyle w:val="Footnote"/>
        <w:rPr>
          <w:sz w:val="18"/>
          <w:szCs w:val="18"/>
          <w:lang w:val="bg-BG"/>
        </w:rPr>
      </w:pPr>
      <w:r>
        <w:rPr>
          <w:rStyle w:val="FootnoteCharacters"/>
        </w:rPr>
        <w:footnoteRef/>
      </w:r>
      <w:r>
        <w:rPr>
          <w:sz w:val="18"/>
          <w:szCs w:val="18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18"/>
          <w:szCs w:val="18"/>
          <w:lang w:val="it-IT" w:eastAsia="en-GB"/>
        </w:rPr>
        <w:t>ТОⷢЖ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ⷣ҇</w:t>
      </w:r>
      <w:r>
        <w:rPr>
          <w:rFonts w:cs="CyrillicaOchrid10U" w:ascii="CyrillicaOchrid10U" w:hAnsi="CyrillicaOchrid10U"/>
          <w:sz w:val="18"/>
          <w:szCs w:val="18"/>
          <w:lang w:val="it-IT" w:eastAsia="en-GB"/>
        </w:rPr>
        <w:t>Е</w:t>
      </w:r>
      <w:r>
        <w:rPr>
          <w:sz w:val="18"/>
          <w:szCs w:val="18"/>
          <w:lang w:val="bg-BG" w:eastAsia="en-GB"/>
        </w:rPr>
        <w:t xml:space="preserve">]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 xml:space="preserve">ѡана </w:t>
      </w:r>
      <w:r>
        <w:rPr>
          <w:sz w:val="18"/>
          <w:szCs w:val="18"/>
          <w:lang w:val="bg-BG" w:eastAsia="en-GB"/>
        </w:rPr>
        <w:t xml:space="preserve"> Г   </w:t>
      </w:r>
      <w:r>
        <w:rPr>
          <w:sz w:val="18"/>
          <w:szCs w:val="18"/>
          <w:lang w:val="bg-BG"/>
        </w:rPr>
        <w:t xml:space="preserve">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нед .е</w:t>
      </w:r>
      <w:r>
        <w:rPr>
          <w:rFonts w:cs="CyrillicaOchrid10U" w:ascii="CyrillicaOchrid10U" w:hAnsi="CyrillicaOchrid10U"/>
          <w:sz w:val="18"/>
          <w:szCs w:val="18"/>
          <w:lang w:val="bg-BG"/>
        </w:rPr>
        <w:t>҃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. по па</w:t>
      </w:r>
      <w:r>
        <w:rPr>
          <w:rFonts w:cs="CyrillicaOchrid10U" w:ascii="CyrillicaOchrid10U" w:hAnsi="CyrillicaOchrid10U"/>
          <w:sz w:val="18"/>
          <w:szCs w:val="18"/>
          <w:vertAlign w:val="superscript"/>
          <w:lang w:val="bg-BG" w:eastAsia="en-GB"/>
        </w:rPr>
        <w:t>ⷭ҇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 xml:space="preserve">. їѡаⷩ҇ </w:t>
      </w:r>
      <w:r>
        <w:rPr>
          <w:sz w:val="18"/>
          <w:szCs w:val="18"/>
          <w:lang w:val="bg-BG" w:eastAsia="en-GB"/>
        </w:rPr>
        <w:t>Х</w:t>
      </w:r>
    </w:p>
  </w:footnote>
  <w:footnote w:id="116">
    <w:p>
      <w:pPr>
        <w:pStyle w:val="Footnote"/>
        <w:rPr>
          <w:sz w:val="18"/>
          <w:szCs w:val="18"/>
          <w:lang w:val="bg-BG"/>
        </w:rPr>
      </w:pPr>
      <w:r>
        <w:rPr>
          <w:rStyle w:val="FootnoteCharacters"/>
        </w:rPr>
        <w:footnoteRef/>
      </w:r>
      <w:r>
        <w:rPr>
          <w:sz w:val="18"/>
          <w:szCs w:val="18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18"/>
          <w:szCs w:val="18"/>
          <w:lang w:val="it-IT" w:eastAsia="en-GB"/>
        </w:rPr>
        <w:t>иоана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 xml:space="preserve"> </w:t>
      </w:r>
      <w:r>
        <w:rPr>
          <w:sz w:val="18"/>
          <w:szCs w:val="18"/>
          <w:lang w:val="de-DE" w:eastAsia="en-GB"/>
        </w:rPr>
        <w:t>add</w:t>
      </w:r>
      <w:r>
        <w:rPr>
          <w:sz w:val="18"/>
          <w:szCs w:val="18"/>
          <w:lang w:val="bg-BG" w:eastAsia="en-GB"/>
        </w:rPr>
        <w:t xml:space="preserve">. </w:t>
      </w:r>
      <w:r>
        <w:rPr>
          <w:sz w:val="18"/>
          <w:szCs w:val="18"/>
          <w:lang w:val="bg-BG"/>
        </w:rPr>
        <w:t>В</w:t>
      </w:r>
      <w:r>
        <w:rPr>
          <w:sz w:val="18"/>
          <w:szCs w:val="18"/>
          <w:lang w:val="de-DE"/>
        </w:rPr>
        <w:t>marg</w:t>
      </w:r>
      <w:r>
        <w:rPr>
          <w:rFonts w:cs="New_1" w:ascii="New_1" w:hAnsi="New_1"/>
          <w:sz w:val="18"/>
          <w:szCs w:val="18"/>
          <w:lang w:val="bg-BG"/>
        </w:rPr>
        <w:t xml:space="preserve">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не</w:t>
      </w:r>
      <w:r>
        <w:rPr>
          <w:rFonts w:cs="CyrillicaOchrid10U" w:ascii="CyrillicaOchrid10U" w:hAnsi="CyrillicaOchrid10U"/>
          <w:sz w:val="18"/>
          <w:szCs w:val="18"/>
          <w:vertAlign w:val="superscript"/>
          <w:lang w:val="bg-BG" w:eastAsia="en-GB"/>
        </w:rPr>
        <w:t>д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 xml:space="preserve"> </w:t>
      </w:r>
      <w:r>
        <w:rPr>
          <w:rFonts w:cs="CyrillicaOchrid10U" w:ascii="CyrillicaOchrid10U" w:hAnsi="CyrillicaOchrid10U"/>
          <w:sz w:val="18"/>
          <w:szCs w:val="18"/>
        </w:rPr>
        <w:t>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е ѡ самаранини,</w:t>
      </w:r>
      <w:r>
        <w:rPr>
          <w:rFonts w:cs="New_1" w:ascii="New_1" w:hAnsi="New_1"/>
          <w:sz w:val="18"/>
          <w:szCs w:val="18"/>
          <w:lang w:val="bg-BG"/>
        </w:rPr>
        <w:t xml:space="preserve"> </w:t>
      </w:r>
      <w:r>
        <w:rPr>
          <w:sz w:val="18"/>
          <w:szCs w:val="18"/>
          <w:lang w:val="bg-BG"/>
        </w:rPr>
        <w:t xml:space="preserve">Г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 xml:space="preserve">ѡ самарааниныи </w:t>
      </w:r>
      <w:r>
        <w:rPr>
          <w:rFonts w:cs="New_1" w:ascii="New_1" w:hAnsi="New_1"/>
          <w:sz w:val="18"/>
          <w:szCs w:val="18"/>
          <w:lang w:val="bg-BG"/>
        </w:rPr>
        <w:t xml:space="preserve"> </w:t>
      </w:r>
      <w:r>
        <w:rPr>
          <w:sz w:val="18"/>
          <w:szCs w:val="18"/>
          <w:lang w:val="bg-BG"/>
        </w:rPr>
        <w:t xml:space="preserve">Х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ѡ самар</w:t>
      </w:r>
      <w:r>
        <w:rPr>
          <w:rFonts w:cs="CyrillicaOchrid10U" w:ascii="CyrillicaOchrid10U" w:hAnsi="CyrillicaOchrid10U"/>
          <w:sz w:val="18"/>
          <w:szCs w:val="18"/>
          <w:lang w:val="en-GB" w:eastAsia="en-GB"/>
        </w:rPr>
        <w:t>ꙗ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нины</w:t>
      </w:r>
    </w:p>
  </w:footnote>
  <w:footnote w:id="117">
    <w:p>
      <w:pPr>
        <w:pStyle w:val="Footnote"/>
        <w:rPr>
          <w:sz w:val="18"/>
          <w:szCs w:val="18"/>
          <w:lang w:val="bg-BG"/>
        </w:rPr>
      </w:pPr>
      <w:r>
        <w:rPr>
          <w:rStyle w:val="FootnoteCharacters"/>
        </w:rPr>
        <w:footnoteRef/>
      </w:r>
      <w:r>
        <w:rPr>
          <w:sz w:val="18"/>
          <w:szCs w:val="18"/>
          <w:lang w:val="bg-BG"/>
        </w:rPr>
        <w:tab/>
        <w:t xml:space="preserve"> </w:t>
      </w:r>
      <w:r>
        <w:rPr>
          <w:sz w:val="18"/>
          <w:szCs w:val="18"/>
          <w:lang w:val="bg-BG"/>
        </w:rPr>
        <w:t xml:space="preserve">ВГХ </w:t>
      </w:r>
      <w:r>
        <w:rPr>
          <w:sz w:val="18"/>
          <w:szCs w:val="18"/>
        </w:rPr>
        <w:t>om</w:t>
      </w:r>
      <w:r>
        <w:rPr>
          <w:sz w:val="18"/>
          <w:szCs w:val="18"/>
          <w:lang w:val="bg-BG"/>
        </w:rPr>
        <w:t xml:space="preserve">.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и</w:t>
      </w:r>
    </w:p>
  </w:footnote>
  <w:footnote w:id="118">
    <w:p>
      <w:pPr>
        <w:pStyle w:val="Footnote"/>
        <w:rPr>
          <w:sz w:val="18"/>
          <w:szCs w:val="18"/>
          <w:lang w:val="bg-BG"/>
        </w:rPr>
      </w:pPr>
      <w:r>
        <w:rPr>
          <w:rStyle w:val="FootnoteCharacters"/>
        </w:rPr>
        <w:footnoteRef/>
      </w:r>
      <w:r>
        <w:rPr>
          <w:sz w:val="18"/>
          <w:szCs w:val="18"/>
          <w:lang w:val="bg-BG"/>
        </w:rPr>
        <w:tab/>
        <w:t xml:space="preserve"> </w:t>
      </w:r>
      <w:r>
        <w:rPr>
          <w:sz w:val="18"/>
          <w:szCs w:val="18"/>
          <w:lang w:val="bg-BG"/>
        </w:rPr>
        <w:t xml:space="preserve">Г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вь</w:t>
      </w:r>
      <w:r>
        <w:rPr>
          <w:rFonts w:cs="CyrillicaOchrid10U" w:ascii="CyrillicaOchrid10U" w:hAnsi="CyrillicaOchrid10U"/>
          <w:sz w:val="18"/>
          <w:szCs w:val="18"/>
          <w:lang w:val="en-GB" w:eastAsia="en-GB"/>
        </w:rPr>
        <w:t>ꙁ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ищимь</w:t>
      </w:r>
    </w:p>
  </w:footnote>
  <w:footnote w:id="119">
    <w:p>
      <w:pPr>
        <w:pStyle w:val="Standard"/>
        <w:widowControl/>
        <w:jc w:val="both"/>
        <w:rPr>
          <w:lang w:val="bg-BG"/>
        </w:rPr>
      </w:pPr>
      <w:r>
        <w:rPr>
          <w:rStyle w:val="FootnoteCharacters"/>
        </w:rPr>
        <w:footnoteRef/>
      </w:r>
      <w:r>
        <w:rPr>
          <w:sz w:val="18"/>
          <w:szCs w:val="18"/>
          <w:lang w:val="bg-BG"/>
        </w:rPr>
        <w:tab/>
        <w:t xml:space="preserve">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и пространьство</w:t>
      </w:r>
      <w:r>
        <w:rPr>
          <w:sz w:val="18"/>
          <w:szCs w:val="18"/>
          <w:lang w:val="bg-BG" w:eastAsia="en-GB"/>
        </w:rPr>
        <w:t xml:space="preserve">] </w:t>
      </w:r>
      <w:r>
        <w:rPr>
          <w:sz w:val="18"/>
          <w:szCs w:val="18"/>
          <w:lang w:val="bg-BG"/>
        </w:rPr>
        <w:t xml:space="preserve">Г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прилежно,</w:t>
      </w:r>
      <w:r>
        <w:rPr>
          <w:rFonts w:cs="New_1" w:ascii="New_1" w:hAnsi="New_1"/>
          <w:sz w:val="18"/>
          <w:szCs w:val="18"/>
          <w:lang w:val="bg-BG"/>
        </w:rPr>
        <w:t xml:space="preserve"> </w:t>
      </w:r>
      <w:r>
        <w:rPr>
          <w:sz w:val="18"/>
          <w:szCs w:val="18"/>
          <w:lang w:val="bg-BG"/>
        </w:rPr>
        <w:t xml:space="preserve">Х  </w:t>
      </w:r>
      <w:r>
        <w:rPr>
          <w:rFonts w:cs="CyrillicaOchrid10U" w:ascii="CyrillicaOchrid10U" w:hAnsi="CyrillicaOchrid10U"/>
          <w:sz w:val="18"/>
          <w:szCs w:val="18"/>
          <w:lang w:val="bg-BG" w:eastAsia="en-GB"/>
        </w:rPr>
        <w:t>прилежно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widowControl/>
      <w:tabs>
        <w:tab w:val="center" w:pos="3515" w:leader="none"/>
        <w:tab w:val="right" w:pos="9072" w:leader="none"/>
      </w:tabs>
      <w:rPr>
        <w:rFonts w:ascii="Palatino;Book Antiqua" w:hAnsi="Palatino;Book Antiqua" w:eastAsia="Palatino;Book Antiqua" w:cs="Palatino;Book Antiqua"/>
        <w:sz w:val="20"/>
      </w:rPr>
    </w:pPr>
    <w:r>
      <w:rPr>
        <w:rFonts w:eastAsia="Palatino;Book Antiqua" w:cs="Palatino;Book Antiqua" w:ascii="Palatino;Book Antiqua" w:hAnsi="Palatino;Book Antiqua"/>
        <w:sz w:val="20"/>
      </w:rPr>
      <w:t xml:space="preserve">                                                                              </w:t>
    </w:r>
  </w:p>
  <w:p>
    <w:pPr>
      <w:pStyle w:val="Kopfzeile"/>
      <w:widowControl/>
      <w:tabs>
        <w:tab w:val="center" w:pos="3515" w:leader="none"/>
        <w:tab w:val="right" w:pos="9072" w:leader="none"/>
      </w:tabs>
      <w:rPr>
        <w:rFonts w:ascii="Palatino;Book Antiqua" w:hAnsi="Palatino;Book Antiqua" w:cs="Palatino;Book Antiqua"/>
        <w:sz w:val="20"/>
      </w:rPr>
    </w:pPr>
    <w:r>
      <w:rPr>
        <w:rFonts w:cs="Palatino;Book Antiqua" w:ascii="Palatino;Book Antiqua" w:hAnsi="Palatino;Book Antiqua"/>
        <w:sz w:val="20"/>
      </w:rPr>
    </w:r>
  </w:p>
</w:hdr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</w:rPr>
  </w:style>
  <w:style w:type="character" w:styleId="FooterChar">
    <w:name w:val="Footer Char"/>
    <w:qFormat/>
    <w:rPr>
      <w:rFonts w:ascii="Times New Roman" w:hAnsi="Times New Roman" w:eastAsia="Times New Roman" w:cs="Times New Roman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</w:rPr>
  </w:style>
  <w:style w:type="character" w:styleId="CommentSubjectChar">
    <w:name w:val="Comment Subject Char"/>
    <w:qFormat/>
    <w:rPr>
      <w:rFonts w:ascii="Times New Roman" w:hAnsi="Times New Roman" w:eastAsia="Times New Roman" w:cs="Times New Roman"/>
      <w:b/>
      <w:bCs/>
    </w:rPr>
  </w:style>
  <w:style w:type="character" w:styleId="FootnoteTextChar">
    <w:name w:val="Footnote Text Char"/>
    <w:qFormat/>
    <w:rPr>
      <w:rFonts w:ascii="Times New Roman" w:hAnsi="Times New Roman" w:eastAsia="Times New Roman" w:cs="Times New Roma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 w:val="false"/>
      <w:overflowPunct w:val="false"/>
      <w:autoSpaceDE w:val="false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de-DE" w:bidi="ar-SA" w:eastAsia="zh-CN"/>
    </w:rPr>
  </w:style>
  <w:style w:type="paragraph" w:styleId="Kopfzeile">
    <w:name w:val="Kopfzeile"/>
    <w:basedOn w:val="Standard"/>
    <w:qFormat/>
    <w:pPr>
      <w:tabs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</TotalTime>
  <Application>LibreOffice/6.0.7.3$Linux_X86_64 LibreOffice_project/00m0$Build-3</Application>
  <Pages>14</Pages>
  <Words>2967</Words>
  <Characters>10149</Characters>
  <CharactersWithSpaces>12328</CharactersWithSpaces>
  <Paragraphs>906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2020-01-16T12:17:00Z</dcterms:created>
  <dc:creator>nalis</dc:creator>
  <dc:description/>
  <cp:keywords/>
  <dc:language>en-GB</dc:language>
  <cp:lastModifiedBy>user</cp:lastModifiedBy>
  <dcterms:modified xsi:type="dcterms:W3CDTF">2020-01-16T15:35:00Z</dcterms:modified>
  <cp:revision>3</cp:revision>
  <dc:subject/>
  <dc:title/>
</cp:coreProperties>
</file>